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EF68C" w14:textId="77777777" w:rsidR="009D40B9" w:rsidRDefault="009D40B9" w:rsidP="009D40B9">
      <w:pPr>
        <w:rPr>
          <w:b/>
          <w:sz w:val="22"/>
        </w:rPr>
      </w:pPr>
      <w:bookmarkStart w:id="0" w:name="_Hlk141777045"/>
    </w:p>
    <w:p w14:paraId="1D253E51" w14:textId="77777777" w:rsidR="009D40B9" w:rsidRDefault="009D40B9" w:rsidP="009D40B9">
      <w:pPr>
        <w:rPr>
          <w:b/>
        </w:rPr>
      </w:pPr>
    </w:p>
    <w:p w14:paraId="38D45ACE" w14:textId="77777777" w:rsidR="009D40B9" w:rsidRDefault="009D40B9" w:rsidP="009D40B9">
      <w:pPr>
        <w:rPr>
          <w:b/>
        </w:rPr>
      </w:pPr>
    </w:p>
    <w:p w14:paraId="45AC5F36" w14:textId="77777777" w:rsidR="009D40B9" w:rsidRDefault="009D40B9" w:rsidP="009D40B9">
      <w:pPr>
        <w:tabs>
          <w:tab w:val="left" w:pos="1590"/>
        </w:tabs>
        <w:jc w:val="center"/>
        <w:rPr>
          <w:b/>
          <w:sz w:val="36"/>
          <w:szCs w:val="36"/>
        </w:rPr>
      </w:pPr>
    </w:p>
    <w:p w14:paraId="00CD744F" w14:textId="3685D5DC" w:rsidR="009D40B9" w:rsidRPr="00F117B5" w:rsidRDefault="00651BA2" w:rsidP="009D40B9">
      <w:pPr>
        <w:tabs>
          <w:tab w:val="left" w:pos="1590"/>
        </w:tabs>
        <w:jc w:val="center"/>
        <w:rPr>
          <w:rFonts w:ascii="Arial" w:hAnsi="Arial"/>
          <w:b/>
          <w:sz w:val="40"/>
          <w:szCs w:val="40"/>
        </w:rPr>
      </w:pPr>
      <w:r>
        <w:rPr>
          <w:rFonts w:ascii="Arial" w:hAnsi="Arial"/>
          <w:noProof/>
          <w:color w:val="000000"/>
          <w:bdr w:val="none" w:sz="0" w:space="0" w:color="auto" w:frame="1"/>
          <w:lang w:eastAsia="en-ZA"/>
        </w:rPr>
        <w:drawing>
          <wp:inline distT="0" distB="0" distL="0" distR="0" wp14:anchorId="476A353C" wp14:editId="5089103E">
            <wp:extent cx="1828800" cy="2022475"/>
            <wp:effectExtent l="0" t="0" r="0" b="0"/>
            <wp:docPr id="5" name="Picture 1" descr="A blue and yellow symbol with blue circles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yellow symbol with blue circles and yellow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022475"/>
                    </a:xfrm>
                    <a:prstGeom prst="rect">
                      <a:avLst/>
                    </a:prstGeom>
                    <a:noFill/>
                    <a:ln>
                      <a:noFill/>
                    </a:ln>
                  </pic:spPr>
                </pic:pic>
              </a:graphicData>
            </a:graphic>
          </wp:inline>
        </w:drawing>
      </w:r>
      <w:r w:rsidR="00F117B5" w:rsidRPr="00F117B5">
        <w:rPr>
          <w:rFonts w:ascii="Arial" w:hAnsi="Arial"/>
          <w:b/>
          <w:sz w:val="40"/>
          <w:szCs w:val="40"/>
        </w:rPr>
        <w:br/>
      </w:r>
    </w:p>
    <w:p w14:paraId="64F3BE6F" w14:textId="272B094A" w:rsidR="009D40B9" w:rsidRPr="00F117B5" w:rsidRDefault="00651BA2" w:rsidP="009D40B9">
      <w:pPr>
        <w:tabs>
          <w:tab w:val="left" w:pos="1590"/>
        </w:tabs>
        <w:jc w:val="center"/>
        <w:rPr>
          <w:rFonts w:ascii="Arial" w:hAnsi="Arial"/>
          <w:b/>
          <w:sz w:val="40"/>
          <w:szCs w:val="40"/>
        </w:rPr>
      </w:pPr>
      <w:r>
        <w:rPr>
          <w:rFonts w:ascii="Arial" w:hAnsi="Arial"/>
          <w:b/>
          <w:sz w:val="40"/>
          <w:szCs w:val="40"/>
        </w:rPr>
        <w:t>PROTEA HEIGTHS ACADEMY</w:t>
      </w:r>
    </w:p>
    <w:p w14:paraId="75DD89F4" w14:textId="77777777" w:rsidR="00F117B5" w:rsidRPr="00F117B5" w:rsidRDefault="00F117B5" w:rsidP="009D40B9">
      <w:pPr>
        <w:tabs>
          <w:tab w:val="left" w:pos="1590"/>
        </w:tabs>
        <w:jc w:val="center"/>
        <w:rPr>
          <w:rFonts w:ascii="Arial" w:hAnsi="Arial"/>
          <w:b/>
          <w:sz w:val="40"/>
          <w:szCs w:val="40"/>
        </w:rPr>
      </w:pPr>
    </w:p>
    <w:p w14:paraId="4FCF2C38" w14:textId="77777777" w:rsidR="00BA3AFF" w:rsidRDefault="00BA3AFF" w:rsidP="009D40B9">
      <w:pPr>
        <w:tabs>
          <w:tab w:val="left" w:pos="1590"/>
        </w:tabs>
        <w:jc w:val="center"/>
        <w:rPr>
          <w:rFonts w:ascii="Arial" w:hAnsi="Arial"/>
          <w:b/>
          <w:sz w:val="40"/>
          <w:szCs w:val="40"/>
        </w:rPr>
      </w:pPr>
    </w:p>
    <w:p w14:paraId="0E4CA4D1" w14:textId="77777777" w:rsidR="00BA3AFF" w:rsidRDefault="00BA3AFF" w:rsidP="009D40B9">
      <w:pPr>
        <w:tabs>
          <w:tab w:val="left" w:pos="1590"/>
        </w:tabs>
        <w:jc w:val="center"/>
        <w:rPr>
          <w:rFonts w:ascii="Arial" w:hAnsi="Arial"/>
          <w:b/>
          <w:sz w:val="40"/>
          <w:szCs w:val="40"/>
        </w:rPr>
      </w:pPr>
    </w:p>
    <w:p w14:paraId="4F0254F1" w14:textId="662AAD71" w:rsidR="009D40B9" w:rsidRPr="009D40B9" w:rsidRDefault="009D40B9" w:rsidP="009D40B9">
      <w:pPr>
        <w:tabs>
          <w:tab w:val="left" w:pos="1590"/>
        </w:tabs>
        <w:jc w:val="center"/>
        <w:rPr>
          <w:rFonts w:ascii="Arial" w:hAnsi="Arial"/>
          <w:b/>
          <w:sz w:val="40"/>
          <w:szCs w:val="40"/>
        </w:rPr>
      </w:pPr>
      <w:r w:rsidRPr="009D40B9">
        <w:rPr>
          <w:rFonts w:ascii="Arial" w:hAnsi="Arial"/>
          <w:b/>
          <w:sz w:val="40"/>
          <w:szCs w:val="40"/>
        </w:rPr>
        <w:t>GRADE 12</w:t>
      </w:r>
    </w:p>
    <w:p w14:paraId="278192C5" w14:textId="77777777" w:rsidR="009D40B9" w:rsidRPr="009D40B9" w:rsidRDefault="009D40B9" w:rsidP="009D40B9">
      <w:pPr>
        <w:tabs>
          <w:tab w:val="left" w:pos="1590"/>
        </w:tabs>
        <w:jc w:val="center"/>
        <w:rPr>
          <w:rFonts w:ascii="Arial" w:hAnsi="Arial"/>
          <w:b/>
          <w:sz w:val="36"/>
          <w:szCs w:val="36"/>
        </w:rPr>
      </w:pPr>
    </w:p>
    <w:p w14:paraId="30E854A7" w14:textId="77777777" w:rsidR="009D40B9" w:rsidRPr="009D40B9" w:rsidRDefault="009D40B9" w:rsidP="009D40B9">
      <w:pPr>
        <w:tabs>
          <w:tab w:val="left" w:pos="1590"/>
        </w:tabs>
        <w:jc w:val="center"/>
        <w:rPr>
          <w:rFonts w:ascii="Arial" w:hAnsi="Arial"/>
          <w:b/>
          <w:sz w:val="36"/>
          <w:szCs w:val="36"/>
        </w:rPr>
      </w:pPr>
    </w:p>
    <w:p w14:paraId="5C045046" w14:textId="77777777" w:rsidR="009D40B9" w:rsidRPr="009D40B9" w:rsidRDefault="009D40B9" w:rsidP="009D40B9">
      <w:pPr>
        <w:tabs>
          <w:tab w:val="left" w:pos="1590"/>
        </w:tabs>
        <w:jc w:val="center"/>
        <w:rPr>
          <w:rFonts w:ascii="Arial" w:hAnsi="Arial"/>
          <w:b/>
          <w:sz w:val="40"/>
          <w:szCs w:val="40"/>
        </w:rPr>
      </w:pPr>
      <w:r w:rsidRPr="009D40B9">
        <w:rPr>
          <w:rFonts w:ascii="Arial" w:hAnsi="Arial"/>
          <w:b/>
          <w:sz w:val="40"/>
          <w:szCs w:val="40"/>
        </w:rPr>
        <w:t>INFORMATION TECHNOLOGY P2</w:t>
      </w:r>
    </w:p>
    <w:p w14:paraId="2C8883D1" w14:textId="77777777" w:rsidR="009D40B9" w:rsidRPr="009D40B9" w:rsidRDefault="009D40B9" w:rsidP="009D40B9">
      <w:pPr>
        <w:tabs>
          <w:tab w:val="left" w:pos="1590"/>
        </w:tabs>
        <w:rPr>
          <w:rFonts w:ascii="Arial" w:hAnsi="Arial"/>
          <w:b/>
          <w:sz w:val="40"/>
          <w:szCs w:val="40"/>
        </w:rPr>
      </w:pPr>
    </w:p>
    <w:p w14:paraId="0C35C278" w14:textId="77777777" w:rsidR="009D40B9" w:rsidRPr="009D40B9" w:rsidRDefault="009D40B9" w:rsidP="009D40B9">
      <w:pPr>
        <w:tabs>
          <w:tab w:val="left" w:pos="1590"/>
        </w:tabs>
        <w:jc w:val="center"/>
        <w:rPr>
          <w:rFonts w:ascii="Arial" w:hAnsi="Arial"/>
          <w:b/>
          <w:sz w:val="40"/>
          <w:szCs w:val="40"/>
        </w:rPr>
      </w:pPr>
    </w:p>
    <w:p w14:paraId="05722B65" w14:textId="2AC7F2FC" w:rsidR="009D40B9" w:rsidRPr="009D40B9" w:rsidRDefault="001536F4" w:rsidP="009D40B9">
      <w:pPr>
        <w:tabs>
          <w:tab w:val="left" w:pos="1590"/>
        </w:tabs>
        <w:jc w:val="center"/>
        <w:rPr>
          <w:rFonts w:ascii="Arial" w:hAnsi="Arial"/>
          <w:b/>
          <w:sz w:val="40"/>
          <w:szCs w:val="40"/>
        </w:rPr>
      </w:pPr>
      <w:bookmarkStart w:id="1" w:name="_Hlk141777109"/>
      <w:r>
        <w:rPr>
          <w:rFonts w:ascii="Arial" w:hAnsi="Arial"/>
          <w:b/>
          <w:sz w:val="40"/>
          <w:szCs w:val="40"/>
        </w:rPr>
        <w:t>T</w:t>
      </w:r>
      <w:r w:rsidR="002443FD">
        <w:rPr>
          <w:rFonts w:ascii="Arial" w:hAnsi="Arial"/>
          <w:b/>
          <w:sz w:val="40"/>
          <w:szCs w:val="40"/>
        </w:rPr>
        <w:t>HEORY EXAMINATION</w:t>
      </w:r>
    </w:p>
    <w:bookmarkEnd w:id="1"/>
    <w:p w14:paraId="07F78535" w14:textId="77777777" w:rsidR="009D40B9" w:rsidRPr="009D40B9" w:rsidRDefault="009D40B9" w:rsidP="009D40B9">
      <w:pPr>
        <w:tabs>
          <w:tab w:val="left" w:pos="1590"/>
        </w:tabs>
        <w:jc w:val="center"/>
        <w:rPr>
          <w:rFonts w:ascii="Arial" w:hAnsi="Arial"/>
          <w:b/>
          <w:sz w:val="22"/>
        </w:rPr>
      </w:pPr>
    </w:p>
    <w:p w14:paraId="3DBDE89E" w14:textId="77777777" w:rsidR="009D40B9" w:rsidRPr="009D40B9" w:rsidRDefault="009D40B9" w:rsidP="009D40B9">
      <w:pPr>
        <w:tabs>
          <w:tab w:val="left" w:pos="1590"/>
        </w:tabs>
        <w:jc w:val="center"/>
        <w:rPr>
          <w:rFonts w:ascii="Arial" w:hAnsi="Arial"/>
          <w:b/>
          <w:sz w:val="22"/>
        </w:rPr>
      </w:pPr>
    </w:p>
    <w:p w14:paraId="3991CF3D" w14:textId="77777777" w:rsidR="009D40B9" w:rsidRPr="009D40B9" w:rsidRDefault="009D40B9" w:rsidP="009D40B9">
      <w:pPr>
        <w:tabs>
          <w:tab w:val="left" w:pos="1590"/>
        </w:tabs>
        <w:jc w:val="center"/>
        <w:rPr>
          <w:rFonts w:ascii="Arial" w:hAnsi="Arial"/>
          <w:b/>
          <w:sz w:val="22"/>
        </w:rPr>
      </w:pPr>
    </w:p>
    <w:p w14:paraId="29C828D5" w14:textId="77777777" w:rsidR="009D40B9" w:rsidRPr="009D40B9" w:rsidRDefault="00B2380D" w:rsidP="009D40B9">
      <w:pPr>
        <w:tabs>
          <w:tab w:val="left" w:pos="1590"/>
        </w:tabs>
        <w:jc w:val="center"/>
        <w:rPr>
          <w:rFonts w:ascii="Arial" w:hAnsi="Arial"/>
          <w:b/>
          <w:sz w:val="36"/>
          <w:szCs w:val="36"/>
        </w:rPr>
      </w:pPr>
      <w:r>
        <w:rPr>
          <w:rFonts w:ascii="Arial" w:hAnsi="Arial"/>
          <w:b/>
          <w:sz w:val="36"/>
          <w:szCs w:val="36"/>
        </w:rPr>
        <w:t>SEPTEMBER</w:t>
      </w:r>
      <w:r w:rsidR="009D40B9" w:rsidRPr="009D40B9">
        <w:rPr>
          <w:rFonts w:ascii="Arial" w:hAnsi="Arial"/>
          <w:b/>
          <w:sz w:val="36"/>
          <w:szCs w:val="36"/>
        </w:rPr>
        <w:t xml:space="preserve"> 202</w:t>
      </w:r>
      <w:r w:rsidR="00165DD0">
        <w:rPr>
          <w:rFonts w:ascii="Arial" w:hAnsi="Arial"/>
          <w:b/>
          <w:sz w:val="36"/>
          <w:szCs w:val="36"/>
        </w:rPr>
        <w:t>4</w:t>
      </w:r>
    </w:p>
    <w:p w14:paraId="7ED34CC4" w14:textId="77777777" w:rsidR="009D40B9" w:rsidRPr="009D40B9" w:rsidRDefault="009D40B9" w:rsidP="009D40B9">
      <w:pPr>
        <w:tabs>
          <w:tab w:val="left" w:pos="1590"/>
        </w:tabs>
        <w:jc w:val="center"/>
        <w:rPr>
          <w:rFonts w:ascii="Arial" w:hAnsi="Arial"/>
          <w:b/>
          <w:sz w:val="32"/>
          <w:szCs w:val="32"/>
        </w:rPr>
      </w:pPr>
    </w:p>
    <w:p w14:paraId="0B34EFCC" w14:textId="77777777" w:rsidR="009D40B9" w:rsidRPr="009D40B9" w:rsidRDefault="009D40B9" w:rsidP="009D40B9">
      <w:pPr>
        <w:tabs>
          <w:tab w:val="left" w:pos="1590"/>
        </w:tabs>
        <w:jc w:val="center"/>
        <w:rPr>
          <w:rFonts w:ascii="Arial" w:hAnsi="Arial"/>
          <w:b/>
          <w:sz w:val="36"/>
          <w:szCs w:val="36"/>
        </w:rPr>
      </w:pPr>
    </w:p>
    <w:p w14:paraId="08E00A81" w14:textId="77777777" w:rsidR="009D40B9" w:rsidRPr="009D40B9" w:rsidRDefault="009D40B9" w:rsidP="009D40B9">
      <w:pPr>
        <w:tabs>
          <w:tab w:val="left" w:pos="1590"/>
        </w:tabs>
        <w:jc w:val="center"/>
        <w:rPr>
          <w:rFonts w:ascii="Arial" w:hAnsi="Arial"/>
          <w:b/>
          <w:sz w:val="36"/>
          <w:szCs w:val="36"/>
        </w:rPr>
      </w:pPr>
      <w:r w:rsidRPr="009D40B9">
        <w:rPr>
          <w:rFonts w:ascii="Arial" w:hAnsi="Arial"/>
          <w:b/>
          <w:sz w:val="36"/>
          <w:szCs w:val="36"/>
        </w:rPr>
        <w:t>MARKS:  150</w:t>
      </w:r>
    </w:p>
    <w:p w14:paraId="15FF9C7B" w14:textId="77777777" w:rsidR="009D40B9" w:rsidRPr="009D40B9" w:rsidRDefault="009D40B9" w:rsidP="009D40B9">
      <w:pPr>
        <w:tabs>
          <w:tab w:val="left" w:pos="1590"/>
        </w:tabs>
        <w:jc w:val="center"/>
        <w:rPr>
          <w:rFonts w:ascii="Arial" w:hAnsi="Arial"/>
          <w:b/>
          <w:sz w:val="32"/>
          <w:szCs w:val="32"/>
        </w:rPr>
      </w:pPr>
    </w:p>
    <w:p w14:paraId="0A22D535" w14:textId="77777777" w:rsidR="009D40B9" w:rsidRPr="009D40B9" w:rsidRDefault="009D40B9" w:rsidP="009D40B9">
      <w:pPr>
        <w:tabs>
          <w:tab w:val="left" w:pos="1590"/>
        </w:tabs>
        <w:jc w:val="center"/>
        <w:rPr>
          <w:rFonts w:ascii="Arial" w:hAnsi="Arial"/>
          <w:b/>
          <w:sz w:val="32"/>
          <w:szCs w:val="32"/>
        </w:rPr>
      </w:pPr>
    </w:p>
    <w:p w14:paraId="755A0068" w14:textId="77777777" w:rsidR="009D40B9" w:rsidRPr="009D40B9" w:rsidRDefault="009D40B9" w:rsidP="009D40B9">
      <w:pPr>
        <w:tabs>
          <w:tab w:val="left" w:pos="1590"/>
        </w:tabs>
        <w:jc w:val="center"/>
        <w:rPr>
          <w:rFonts w:ascii="Arial" w:hAnsi="Arial"/>
          <w:b/>
          <w:sz w:val="36"/>
          <w:szCs w:val="36"/>
        </w:rPr>
      </w:pPr>
      <w:r w:rsidRPr="009D40B9">
        <w:rPr>
          <w:rFonts w:ascii="Arial" w:hAnsi="Arial"/>
          <w:b/>
          <w:sz w:val="36"/>
          <w:szCs w:val="36"/>
        </w:rPr>
        <w:t>TIME:  3 HOURS</w:t>
      </w:r>
    </w:p>
    <w:p w14:paraId="18CE91CA" w14:textId="77777777" w:rsidR="009D40B9" w:rsidRPr="009D40B9" w:rsidRDefault="009D40B9" w:rsidP="009D40B9">
      <w:pPr>
        <w:rPr>
          <w:rFonts w:ascii="Arial" w:hAnsi="Arial"/>
          <w:b/>
          <w:bCs/>
          <w:color w:val="000000"/>
        </w:rPr>
      </w:pPr>
    </w:p>
    <w:p w14:paraId="47BBBD89" w14:textId="77777777" w:rsidR="009D40B9" w:rsidRPr="009D40B9" w:rsidRDefault="009D40B9" w:rsidP="009D40B9">
      <w:pPr>
        <w:jc w:val="center"/>
        <w:rPr>
          <w:rFonts w:ascii="Arial" w:hAnsi="Arial"/>
          <w:b/>
          <w:sz w:val="22"/>
          <w:lang w:val="af-ZA"/>
        </w:rPr>
      </w:pPr>
    </w:p>
    <w:p w14:paraId="086311BB" w14:textId="77777777" w:rsidR="009D40B9" w:rsidRPr="009D40B9" w:rsidRDefault="009D40B9" w:rsidP="009D40B9">
      <w:pPr>
        <w:jc w:val="center"/>
        <w:rPr>
          <w:rFonts w:ascii="Arial" w:hAnsi="Arial"/>
          <w:b/>
          <w:lang w:val="af-ZA"/>
        </w:rPr>
      </w:pPr>
    </w:p>
    <w:p w14:paraId="5BABE80E" w14:textId="77777777" w:rsidR="009D40B9" w:rsidRPr="009D40B9" w:rsidRDefault="009D40B9" w:rsidP="009D40B9">
      <w:pPr>
        <w:jc w:val="center"/>
        <w:rPr>
          <w:rFonts w:ascii="Arial" w:hAnsi="Arial"/>
          <w:b/>
          <w:lang w:val="af-ZA"/>
        </w:rPr>
      </w:pPr>
    </w:p>
    <w:p w14:paraId="6CF258F8" w14:textId="77777777" w:rsidR="009D40B9" w:rsidRPr="009D40B9" w:rsidRDefault="009D40B9" w:rsidP="009D40B9">
      <w:pPr>
        <w:jc w:val="center"/>
        <w:rPr>
          <w:rFonts w:ascii="Arial" w:hAnsi="Arial"/>
          <w:b/>
          <w:lang w:val="af-ZA"/>
        </w:rPr>
      </w:pPr>
    </w:p>
    <w:p w14:paraId="284C13E9" w14:textId="77777777" w:rsidR="009D40B9" w:rsidRPr="009D40B9" w:rsidRDefault="009D40B9" w:rsidP="009D40B9">
      <w:pPr>
        <w:jc w:val="center"/>
        <w:rPr>
          <w:rFonts w:ascii="Arial" w:hAnsi="Arial"/>
          <w:b/>
          <w:sz w:val="28"/>
          <w:lang w:val="af-ZA"/>
        </w:rPr>
      </w:pPr>
      <w:r w:rsidRPr="009D40B9">
        <w:rPr>
          <w:rFonts w:ascii="Arial" w:hAnsi="Arial"/>
          <w:b/>
          <w:sz w:val="28"/>
          <w:lang w:val="af-ZA"/>
        </w:rPr>
        <w:t>This question paper consists of 1</w:t>
      </w:r>
      <w:r w:rsidR="00AA2CCA">
        <w:rPr>
          <w:rFonts w:ascii="Arial" w:hAnsi="Arial"/>
          <w:b/>
          <w:sz w:val="28"/>
          <w:lang w:val="af-ZA"/>
        </w:rPr>
        <w:t>4</w:t>
      </w:r>
      <w:r w:rsidRPr="009D40B9">
        <w:rPr>
          <w:rFonts w:ascii="Arial" w:hAnsi="Arial"/>
          <w:b/>
          <w:sz w:val="28"/>
          <w:lang w:val="af-ZA"/>
        </w:rPr>
        <w:t xml:space="preserve"> pages including the cover page.</w:t>
      </w:r>
    </w:p>
    <w:bookmarkEnd w:id="0"/>
    <w:p w14:paraId="0CD50B6A" w14:textId="77777777" w:rsidR="00231F5B" w:rsidRPr="00C37CD0" w:rsidRDefault="00231F5B" w:rsidP="004139D7">
      <w:pPr>
        <w:pStyle w:val="Heading1"/>
        <w:jc w:val="both"/>
        <w:rPr>
          <w:lang w:val="en-GB"/>
        </w:rPr>
        <w:sectPr w:rsidR="00231F5B" w:rsidRPr="00C37CD0" w:rsidSect="001303D0">
          <w:headerReference w:type="default" r:id="rId9"/>
          <w:footerReference w:type="default" r:id="rId10"/>
          <w:footerReference w:type="first" r:id="rId11"/>
          <w:pgSz w:w="11907" w:h="16840" w:code="9"/>
          <w:pgMar w:top="720" w:right="1276" w:bottom="720" w:left="1077"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titlePg/>
        </w:sectPr>
      </w:pPr>
    </w:p>
    <w:p w14:paraId="64238A0B" w14:textId="77777777" w:rsidR="009C5790" w:rsidRPr="00C37CD0" w:rsidRDefault="009C5790">
      <w:pPr>
        <w:rPr>
          <w:rFonts w:ascii="Arial" w:hAnsi="Arial"/>
          <w:lang w:val="en-GB"/>
        </w:rPr>
      </w:pPr>
    </w:p>
    <w:p w14:paraId="4273AC1A" w14:textId="77777777" w:rsidR="009C5790" w:rsidRPr="00C37CD0" w:rsidRDefault="009C5790">
      <w:pPr>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36"/>
        <w:gridCol w:w="898"/>
      </w:tblGrid>
      <w:tr w:rsidR="00D145A0" w:rsidRPr="00C37CD0" w14:paraId="28ABC9F7" w14:textId="77777777">
        <w:trPr>
          <w:cantSplit/>
        </w:trPr>
        <w:tc>
          <w:tcPr>
            <w:tcW w:w="9464" w:type="dxa"/>
          </w:tcPr>
          <w:p w14:paraId="6A9E2EB2" w14:textId="77777777" w:rsidR="00D145A0" w:rsidRPr="00C37CD0" w:rsidRDefault="00276E12" w:rsidP="004139D7">
            <w:pPr>
              <w:pStyle w:val="Heading1"/>
              <w:jc w:val="both"/>
              <w:rPr>
                <w:lang w:val="en-GB"/>
              </w:rPr>
            </w:pPr>
            <w:r w:rsidRPr="00C37CD0">
              <w:rPr>
                <w:lang w:val="en-GB"/>
              </w:rPr>
              <w:br w:type="page"/>
            </w:r>
            <w:r w:rsidR="00D145A0" w:rsidRPr="00C37CD0">
              <w:rPr>
                <w:lang w:val="en-GB"/>
              </w:rPr>
              <w:t>INSTRUCTIONS AND INFORMATION</w:t>
            </w:r>
          </w:p>
        </w:tc>
        <w:tc>
          <w:tcPr>
            <w:tcW w:w="236" w:type="dxa"/>
          </w:tcPr>
          <w:p w14:paraId="517246EB" w14:textId="77777777" w:rsidR="00D145A0" w:rsidRPr="00C37CD0" w:rsidRDefault="00D145A0" w:rsidP="004139D7">
            <w:pPr>
              <w:jc w:val="both"/>
              <w:rPr>
                <w:rFonts w:ascii="Arial" w:hAnsi="Arial"/>
                <w:lang w:val="en-GB"/>
              </w:rPr>
            </w:pPr>
          </w:p>
        </w:tc>
        <w:tc>
          <w:tcPr>
            <w:tcW w:w="898" w:type="dxa"/>
          </w:tcPr>
          <w:p w14:paraId="28178090" w14:textId="77777777" w:rsidR="00D145A0" w:rsidRPr="00C37CD0" w:rsidRDefault="00D145A0" w:rsidP="004139D7">
            <w:pPr>
              <w:jc w:val="both"/>
              <w:rPr>
                <w:rFonts w:ascii="Arial" w:hAnsi="Arial"/>
                <w:lang w:val="en-GB"/>
              </w:rPr>
            </w:pPr>
          </w:p>
        </w:tc>
      </w:tr>
    </w:tbl>
    <w:p w14:paraId="616FBE4D" w14:textId="77777777" w:rsidR="00E50119" w:rsidRPr="00C37CD0" w:rsidRDefault="00E50119" w:rsidP="004139D7">
      <w:pPr>
        <w:jc w:val="both"/>
        <w:rPr>
          <w:rFonts w:ascii="Arial" w:hAnsi="Arial"/>
          <w:lang w:val="en-GB"/>
        </w:rPr>
      </w:pPr>
    </w:p>
    <w:tbl>
      <w:tblPr>
        <w:tblW w:w="10598" w:type="dxa"/>
        <w:tblLook w:val="04A0" w:firstRow="1" w:lastRow="0" w:firstColumn="1" w:lastColumn="0" w:noHBand="0" w:noVBand="1"/>
      </w:tblPr>
      <w:tblGrid>
        <w:gridCol w:w="817"/>
        <w:gridCol w:w="8647"/>
        <w:gridCol w:w="251"/>
        <w:gridCol w:w="883"/>
      </w:tblGrid>
      <w:tr w:rsidR="009C5790" w:rsidRPr="00C37CD0" w14:paraId="6C396F73" w14:textId="77777777" w:rsidTr="000D6B54">
        <w:tc>
          <w:tcPr>
            <w:tcW w:w="817" w:type="dxa"/>
            <w:shd w:val="clear" w:color="auto" w:fill="auto"/>
          </w:tcPr>
          <w:p w14:paraId="16E48B4F" w14:textId="77777777" w:rsidR="009C5790" w:rsidRPr="00C37CD0" w:rsidRDefault="009C5790" w:rsidP="000B4CD8">
            <w:pPr>
              <w:jc w:val="both"/>
              <w:rPr>
                <w:rFonts w:ascii="Arial" w:hAnsi="Arial"/>
                <w:lang w:val="en-GB"/>
              </w:rPr>
            </w:pPr>
            <w:r w:rsidRPr="00C37CD0">
              <w:rPr>
                <w:rFonts w:ascii="Arial" w:hAnsi="Arial"/>
                <w:lang w:val="en-GB"/>
              </w:rPr>
              <w:t>1.</w:t>
            </w:r>
          </w:p>
        </w:tc>
        <w:tc>
          <w:tcPr>
            <w:tcW w:w="8647" w:type="dxa"/>
            <w:shd w:val="clear" w:color="auto" w:fill="auto"/>
          </w:tcPr>
          <w:p w14:paraId="58C1086D" w14:textId="77777777" w:rsidR="009C5790" w:rsidRPr="00C37CD0" w:rsidRDefault="009C5790" w:rsidP="000D6B54">
            <w:pPr>
              <w:tabs>
                <w:tab w:val="num" w:pos="0"/>
              </w:tabs>
              <w:ind w:left="34" w:hanging="34"/>
              <w:jc w:val="both"/>
              <w:rPr>
                <w:rFonts w:ascii="Arial" w:hAnsi="Arial"/>
                <w:lang w:val="en-GB"/>
              </w:rPr>
            </w:pPr>
            <w:r w:rsidRPr="00C37CD0">
              <w:rPr>
                <w:rFonts w:ascii="Arial" w:hAnsi="Arial"/>
                <w:lang w:val="en-GB"/>
              </w:rPr>
              <w:t xml:space="preserve">This question paper consists of </w:t>
            </w:r>
            <w:r w:rsidR="006B60CC" w:rsidRPr="00C37CD0">
              <w:rPr>
                <w:rFonts w:ascii="Arial" w:hAnsi="Arial"/>
                <w:lang w:val="en-GB"/>
              </w:rPr>
              <w:t>SIX</w:t>
            </w:r>
            <w:r w:rsidRPr="00C37CD0">
              <w:rPr>
                <w:rFonts w:ascii="Arial" w:hAnsi="Arial"/>
                <w:lang w:val="en-GB"/>
              </w:rPr>
              <w:t xml:space="preserve"> sections:</w:t>
            </w:r>
          </w:p>
        </w:tc>
        <w:tc>
          <w:tcPr>
            <w:tcW w:w="251" w:type="dxa"/>
            <w:shd w:val="clear" w:color="auto" w:fill="auto"/>
          </w:tcPr>
          <w:p w14:paraId="006D1651" w14:textId="77777777" w:rsidR="009C5790" w:rsidRPr="00C37CD0" w:rsidRDefault="009C5790" w:rsidP="000B4CD8">
            <w:pPr>
              <w:jc w:val="both"/>
              <w:rPr>
                <w:rFonts w:ascii="Arial" w:hAnsi="Arial"/>
                <w:lang w:val="en-GB"/>
              </w:rPr>
            </w:pPr>
          </w:p>
        </w:tc>
        <w:tc>
          <w:tcPr>
            <w:tcW w:w="883" w:type="dxa"/>
            <w:shd w:val="clear" w:color="auto" w:fill="auto"/>
          </w:tcPr>
          <w:p w14:paraId="73FDD74C" w14:textId="77777777" w:rsidR="009C5790" w:rsidRPr="00C37CD0" w:rsidRDefault="009C5790" w:rsidP="000B4CD8">
            <w:pPr>
              <w:jc w:val="both"/>
              <w:rPr>
                <w:rFonts w:ascii="Arial" w:hAnsi="Arial"/>
                <w:lang w:val="en-GB"/>
              </w:rPr>
            </w:pPr>
          </w:p>
        </w:tc>
      </w:tr>
    </w:tbl>
    <w:p w14:paraId="72758948" w14:textId="77777777" w:rsidR="009C5790" w:rsidRPr="00C37CD0" w:rsidRDefault="009C5790" w:rsidP="004139D7">
      <w:pPr>
        <w:jc w:val="both"/>
        <w:rPr>
          <w:rFonts w:ascii="Arial" w:hAnsi="Arial"/>
          <w:lang w:val="en-GB"/>
        </w:rPr>
      </w:pPr>
    </w:p>
    <w:tbl>
      <w:tblPr>
        <w:tblW w:w="10456" w:type="dxa"/>
        <w:tblLook w:val="04A0" w:firstRow="1" w:lastRow="0" w:firstColumn="1" w:lastColumn="0" w:noHBand="0" w:noVBand="1"/>
      </w:tblPr>
      <w:tblGrid>
        <w:gridCol w:w="817"/>
        <w:gridCol w:w="1701"/>
        <w:gridCol w:w="6946"/>
        <w:gridCol w:w="425"/>
        <w:gridCol w:w="567"/>
      </w:tblGrid>
      <w:tr w:rsidR="009C5790" w:rsidRPr="00C37CD0" w14:paraId="283988D0" w14:textId="77777777" w:rsidTr="000D6B54">
        <w:tc>
          <w:tcPr>
            <w:tcW w:w="817" w:type="dxa"/>
            <w:shd w:val="clear" w:color="auto" w:fill="auto"/>
          </w:tcPr>
          <w:p w14:paraId="22208EC3" w14:textId="77777777" w:rsidR="009C5790" w:rsidRPr="00C37CD0" w:rsidRDefault="009C5790" w:rsidP="000B4CD8">
            <w:pPr>
              <w:jc w:val="both"/>
              <w:rPr>
                <w:rFonts w:ascii="Arial" w:hAnsi="Arial"/>
                <w:lang w:val="en-GB"/>
              </w:rPr>
            </w:pPr>
          </w:p>
        </w:tc>
        <w:tc>
          <w:tcPr>
            <w:tcW w:w="1701" w:type="dxa"/>
            <w:shd w:val="clear" w:color="auto" w:fill="auto"/>
          </w:tcPr>
          <w:p w14:paraId="56118F34" w14:textId="77777777" w:rsidR="009C5790" w:rsidRPr="00C37CD0" w:rsidRDefault="009C5790" w:rsidP="000B4CD8">
            <w:pPr>
              <w:ind w:left="720" w:hanging="720"/>
              <w:jc w:val="both"/>
              <w:rPr>
                <w:rFonts w:ascii="Arial" w:hAnsi="Arial"/>
                <w:lang w:val="en-GB"/>
              </w:rPr>
            </w:pPr>
            <w:r w:rsidRPr="00C37CD0">
              <w:rPr>
                <w:rFonts w:ascii="Arial" w:hAnsi="Arial"/>
                <w:lang w:val="en-GB"/>
              </w:rPr>
              <w:t>SECTION A:</w:t>
            </w:r>
          </w:p>
          <w:p w14:paraId="7AAF98DA" w14:textId="77777777" w:rsidR="009C5790" w:rsidRPr="00C37CD0" w:rsidRDefault="009C5790" w:rsidP="000B4CD8">
            <w:pPr>
              <w:tabs>
                <w:tab w:val="left" w:pos="7263"/>
              </w:tabs>
              <w:ind w:left="720" w:hanging="720"/>
              <w:jc w:val="both"/>
              <w:rPr>
                <w:rFonts w:ascii="Arial" w:hAnsi="Arial"/>
                <w:lang w:val="en-GB"/>
              </w:rPr>
            </w:pPr>
            <w:r w:rsidRPr="00C37CD0">
              <w:rPr>
                <w:rFonts w:ascii="Arial" w:hAnsi="Arial"/>
                <w:lang w:val="en-GB"/>
              </w:rPr>
              <w:t>SECTION B:</w:t>
            </w:r>
          </w:p>
          <w:p w14:paraId="3D87D0AB" w14:textId="77777777" w:rsidR="009C5790" w:rsidRPr="00C37CD0" w:rsidRDefault="009C5790" w:rsidP="000B4CD8">
            <w:pPr>
              <w:tabs>
                <w:tab w:val="left" w:pos="7263"/>
              </w:tabs>
              <w:ind w:left="720" w:hanging="720"/>
              <w:jc w:val="both"/>
              <w:rPr>
                <w:rFonts w:ascii="Arial" w:hAnsi="Arial"/>
                <w:lang w:val="en-GB"/>
              </w:rPr>
            </w:pPr>
            <w:r w:rsidRPr="00C37CD0">
              <w:rPr>
                <w:rFonts w:ascii="Arial" w:hAnsi="Arial"/>
                <w:lang w:val="en-GB"/>
              </w:rPr>
              <w:t>SECTION C:</w:t>
            </w:r>
          </w:p>
          <w:p w14:paraId="1E5CF223" w14:textId="77777777" w:rsidR="009C5790" w:rsidRPr="00C37CD0" w:rsidRDefault="009C5790" w:rsidP="000B4CD8">
            <w:pPr>
              <w:tabs>
                <w:tab w:val="left" w:pos="7263"/>
              </w:tabs>
              <w:ind w:left="720" w:hanging="720"/>
              <w:jc w:val="both"/>
              <w:rPr>
                <w:rFonts w:ascii="Arial" w:hAnsi="Arial"/>
                <w:lang w:val="en-GB"/>
              </w:rPr>
            </w:pPr>
            <w:r w:rsidRPr="00C37CD0">
              <w:rPr>
                <w:rFonts w:ascii="Arial" w:hAnsi="Arial"/>
                <w:lang w:val="en-GB"/>
              </w:rPr>
              <w:t>SECTION D:</w:t>
            </w:r>
          </w:p>
          <w:p w14:paraId="6EC1DD2A" w14:textId="77777777" w:rsidR="009C5790" w:rsidRPr="00C37CD0" w:rsidRDefault="000D6B54" w:rsidP="000B4CD8">
            <w:pPr>
              <w:tabs>
                <w:tab w:val="left" w:pos="7263"/>
              </w:tabs>
              <w:ind w:left="720" w:hanging="720"/>
              <w:jc w:val="both"/>
              <w:rPr>
                <w:rFonts w:ascii="Arial" w:hAnsi="Arial"/>
                <w:lang w:val="en-GB"/>
              </w:rPr>
            </w:pPr>
            <w:r w:rsidRPr="00C37CD0">
              <w:rPr>
                <w:rFonts w:ascii="Arial" w:hAnsi="Arial"/>
                <w:lang w:val="en-GB"/>
              </w:rPr>
              <w:t>SECTION E:</w:t>
            </w:r>
          </w:p>
          <w:p w14:paraId="1E4E73CB" w14:textId="77777777" w:rsidR="00A15999" w:rsidRPr="00C37CD0" w:rsidRDefault="00A15999" w:rsidP="000B4CD8">
            <w:pPr>
              <w:tabs>
                <w:tab w:val="left" w:pos="7263"/>
              </w:tabs>
              <w:ind w:left="720" w:hanging="720"/>
              <w:jc w:val="both"/>
              <w:rPr>
                <w:rFonts w:ascii="Arial" w:hAnsi="Arial"/>
                <w:lang w:val="en-GB"/>
              </w:rPr>
            </w:pPr>
            <w:r w:rsidRPr="00C37CD0">
              <w:rPr>
                <w:rFonts w:ascii="Arial" w:hAnsi="Arial"/>
                <w:lang w:val="en-GB"/>
              </w:rPr>
              <w:t>SECTION F:</w:t>
            </w:r>
          </w:p>
        </w:tc>
        <w:tc>
          <w:tcPr>
            <w:tcW w:w="6946" w:type="dxa"/>
            <w:shd w:val="clear" w:color="auto" w:fill="auto"/>
          </w:tcPr>
          <w:p w14:paraId="42BCFD00" w14:textId="77777777" w:rsidR="009C5790" w:rsidRPr="00C37CD0" w:rsidRDefault="00F45A1F" w:rsidP="00C836FD">
            <w:pPr>
              <w:jc w:val="both"/>
              <w:rPr>
                <w:rFonts w:ascii="Arial" w:hAnsi="Arial"/>
                <w:lang w:val="en-GB"/>
              </w:rPr>
            </w:pPr>
            <w:r w:rsidRPr="00C37CD0">
              <w:rPr>
                <w:rFonts w:ascii="Arial" w:hAnsi="Arial"/>
                <w:lang w:val="en-GB"/>
              </w:rPr>
              <w:t xml:space="preserve">Short </w:t>
            </w:r>
            <w:r w:rsidR="00C836FD" w:rsidRPr="00C37CD0">
              <w:rPr>
                <w:rFonts w:ascii="Arial" w:hAnsi="Arial"/>
                <w:lang w:val="en-GB"/>
              </w:rPr>
              <w:t>Questions</w:t>
            </w:r>
            <w:r w:rsidR="000D6B54" w:rsidRPr="00C37CD0">
              <w:rPr>
                <w:rFonts w:ascii="Arial" w:hAnsi="Arial"/>
                <w:lang w:val="en-GB"/>
              </w:rPr>
              <w:tab/>
            </w:r>
            <w:r w:rsidR="00C836FD">
              <w:rPr>
                <w:rFonts w:ascii="Arial" w:hAnsi="Arial"/>
                <w:lang w:val="en-GB"/>
              </w:rPr>
              <w:tab/>
            </w:r>
            <w:r w:rsidR="00C836FD">
              <w:rPr>
                <w:rFonts w:ascii="Arial" w:hAnsi="Arial"/>
                <w:lang w:val="en-GB"/>
              </w:rPr>
              <w:tab/>
            </w:r>
            <w:r w:rsidR="00B2380D">
              <w:rPr>
                <w:rFonts w:ascii="Arial" w:hAnsi="Arial"/>
                <w:lang w:val="en-GB"/>
              </w:rPr>
              <w:tab/>
            </w:r>
            <w:r w:rsidR="00C836FD">
              <w:rPr>
                <w:rFonts w:ascii="Arial" w:hAnsi="Arial"/>
                <w:lang w:val="en-GB"/>
              </w:rPr>
              <w:tab/>
            </w:r>
            <w:r w:rsidR="000D6B54" w:rsidRPr="00C37CD0">
              <w:rPr>
                <w:rFonts w:ascii="Arial" w:hAnsi="Arial"/>
                <w:lang w:val="en-GB"/>
              </w:rPr>
              <w:tab/>
            </w:r>
            <w:r w:rsidR="009C5790" w:rsidRPr="00C37CD0">
              <w:rPr>
                <w:rFonts w:ascii="Arial" w:hAnsi="Arial"/>
                <w:lang w:val="en-GB"/>
              </w:rPr>
              <w:t>(</w:t>
            </w:r>
            <w:r w:rsidR="009D40B9">
              <w:rPr>
                <w:rFonts w:ascii="Arial" w:hAnsi="Arial"/>
                <w:lang w:val="en-GB"/>
              </w:rPr>
              <w:t>20</w:t>
            </w:r>
            <w:r w:rsidR="009C5790" w:rsidRPr="00C37CD0">
              <w:rPr>
                <w:rFonts w:ascii="Arial" w:hAnsi="Arial"/>
                <w:lang w:val="en-GB"/>
              </w:rPr>
              <w:t>)</w:t>
            </w:r>
          </w:p>
          <w:p w14:paraId="6742C310" w14:textId="77777777" w:rsidR="009C5790" w:rsidRPr="002959DE" w:rsidRDefault="001F191D" w:rsidP="00C836FD">
            <w:pPr>
              <w:jc w:val="both"/>
              <w:rPr>
                <w:rFonts w:ascii="Arial" w:hAnsi="Arial"/>
                <w:lang w:val="en-GB"/>
              </w:rPr>
            </w:pPr>
            <w:r w:rsidRPr="00C37CD0">
              <w:rPr>
                <w:rFonts w:ascii="Arial" w:hAnsi="Arial"/>
                <w:lang w:val="en-GB"/>
              </w:rPr>
              <w:t>System</w:t>
            </w:r>
            <w:r w:rsidR="00A36E30">
              <w:rPr>
                <w:rFonts w:ascii="Arial" w:hAnsi="Arial"/>
                <w:lang w:val="en-GB"/>
              </w:rPr>
              <w:t>s</w:t>
            </w:r>
            <w:r w:rsidRPr="00C37CD0">
              <w:rPr>
                <w:rFonts w:ascii="Arial" w:hAnsi="Arial"/>
                <w:lang w:val="en-GB"/>
              </w:rPr>
              <w:t xml:space="preserve"> Technologies</w:t>
            </w:r>
            <w:r w:rsidRPr="00C37CD0">
              <w:rPr>
                <w:rFonts w:ascii="Arial" w:hAnsi="Arial"/>
                <w:lang w:val="en-GB"/>
              </w:rPr>
              <w:tab/>
            </w:r>
            <w:r w:rsidR="000D6B54" w:rsidRPr="00C37CD0">
              <w:rPr>
                <w:rFonts w:ascii="Arial" w:hAnsi="Arial"/>
                <w:lang w:val="en-GB"/>
              </w:rPr>
              <w:tab/>
            </w:r>
            <w:r w:rsidR="00C836FD">
              <w:rPr>
                <w:rFonts w:ascii="Arial" w:hAnsi="Arial"/>
                <w:lang w:val="en-GB"/>
              </w:rPr>
              <w:tab/>
            </w:r>
            <w:r w:rsidR="00B2380D">
              <w:rPr>
                <w:rFonts w:ascii="Arial" w:hAnsi="Arial"/>
                <w:lang w:val="en-GB"/>
              </w:rPr>
              <w:tab/>
            </w:r>
            <w:r w:rsidR="00C836FD">
              <w:rPr>
                <w:rFonts w:ascii="Arial" w:hAnsi="Arial"/>
                <w:lang w:val="en-GB"/>
              </w:rPr>
              <w:tab/>
            </w:r>
            <w:r w:rsidRPr="002959DE">
              <w:rPr>
                <w:rFonts w:ascii="Arial" w:hAnsi="Arial"/>
                <w:lang w:val="en-GB"/>
              </w:rPr>
              <w:t>(</w:t>
            </w:r>
            <w:r w:rsidR="00222ED4">
              <w:rPr>
                <w:rFonts w:ascii="Arial" w:hAnsi="Arial"/>
                <w:lang w:val="en-GB"/>
              </w:rPr>
              <w:t>20</w:t>
            </w:r>
            <w:r w:rsidR="009C5790" w:rsidRPr="002959DE">
              <w:rPr>
                <w:rFonts w:ascii="Arial" w:hAnsi="Arial"/>
                <w:lang w:val="en-GB"/>
              </w:rPr>
              <w:t>)</w:t>
            </w:r>
          </w:p>
          <w:p w14:paraId="07422365" w14:textId="77777777" w:rsidR="009C5790" w:rsidRPr="002959DE" w:rsidRDefault="00A15999" w:rsidP="00C836FD">
            <w:pPr>
              <w:jc w:val="both"/>
              <w:rPr>
                <w:rFonts w:ascii="Arial" w:hAnsi="Arial"/>
                <w:lang w:val="en-GB"/>
              </w:rPr>
            </w:pPr>
            <w:r w:rsidRPr="002959DE">
              <w:rPr>
                <w:rFonts w:ascii="Arial" w:hAnsi="Arial"/>
                <w:lang w:val="en-GB"/>
              </w:rPr>
              <w:t>Communication and Network Technologies</w:t>
            </w:r>
            <w:r w:rsidR="00B2380D">
              <w:rPr>
                <w:rFonts w:ascii="Arial" w:hAnsi="Arial"/>
                <w:lang w:val="en-GB"/>
              </w:rPr>
              <w:tab/>
            </w:r>
            <w:r w:rsidR="00C57E97" w:rsidRPr="002959DE">
              <w:rPr>
                <w:rFonts w:ascii="Arial" w:hAnsi="Arial"/>
                <w:lang w:val="en-GB"/>
              </w:rPr>
              <w:tab/>
              <w:t>(</w:t>
            </w:r>
            <w:r w:rsidR="00222ED4">
              <w:rPr>
                <w:rFonts w:ascii="Arial" w:hAnsi="Arial"/>
                <w:lang w:val="en-GB"/>
              </w:rPr>
              <w:t>2</w:t>
            </w:r>
            <w:r w:rsidR="003C7C65">
              <w:rPr>
                <w:rFonts w:ascii="Arial" w:hAnsi="Arial"/>
                <w:lang w:val="en-GB"/>
              </w:rPr>
              <w:t>0</w:t>
            </w:r>
            <w:r w:rsidR="009C5790" w:rsidRPr="002959DE">
              <w:rPr>
                <w:rFonts w:ascii="Arial" w:hAnsi="Arial"/>
                <w:lang w:val="en-GB"/>
              </w:rPr>
              <w:t>)</w:t>
            </w:r>
          </w:p>
          <w:p w14:paraId="0F54805C" w14:textId="77777777" w:rsidR="009C5790" w:rsidRPr="002959DE" w:rsidRDefault="00A15999" w:rsidP="00C836FD">
            <w:pPr>
              <w:jc w:val="both"/>
              <w:rPr>
                <w:rFonts w:ascii="Arial" w:hAnsi="Arial"/>
                <w:lang w:val="en-GB"/>
              </w:rPr>
            </w:pPr>
            <w:r w:rsidRPr="002959DE">
              <w:rPr>
                <w:rFonts w:ascii="Arial" w:hAnsi="Arial"/>
                <w:lang w:val="en-GB"/>
              </w:rPr>
              <w:t>Data and Information Management</w:t>
            </w:r>
            <w:r w:rsidR="009C5790" w:rsidRPr="002959DE">
              <w:rPr>
                <w:rFonts w:ascii="Arial" w:hAnsi="Arial"/>
                <w:lang w:val="en-GB"/>
              </w:rPr>
              <w:tab/>
            </w:r>
            <w:r w:rsidR="00B2380D">
              <w:rPr>
                <w:rFonts w:ascii="Arial" w:hAnsi="Arial"/>
                <w:lang w:val="en-GB"/>
              </w:rPr>
              <w:tab/>
            </w:r>
            <w:r w:rsidR="000D6B54" w:rsidRPr="002959DE">
              <w:rPr>
                <w:rFonts w:ascii="Arial" w:hAnsi="Arial"/>
                <w:lang w:val="en-GB"/>
              </w:rPr>
              <w:tab/>
            </w:r>
            <w:r w:rsidR="009C5790" w:rsidRPr="002959DE">
              <w:rPr>
                <w:rFonts w:ascii="Arial" w:hAnsi="Arial"/>
                <w:lang w:val="en-GB"/>
              </w:rPr>
              <w:t>(</w:t>
            </w:r>
            <w:r w:rsidR="00222ED4">
              <w:rPr>
                <w:rFonts w:ascii="Arial" w:hAnsi="Arial"/>
                <w:lang w:val="en-GB"/>
              </w:rPr>
              <w:t>30</w:t>
            </w:r>
            <w:r w:rsidR="009C5790" w:rsidRPr="002959DE">
              <w:rPr>
                <w:rFonts w:ascii="Arial" w:hAnsi="Arial"/>
                <w:lang w:val="en-GB"/>
              </w:rPr>
              <w:t>)</w:t>
            </w:r>
          </w:p>
          <w:p w14:paraId="37CCF269" w14:textId="77777777" w:rsidR="009C5790" w:rsidRPr="00C37CD0" w:rsidRDefault="00A15999" w:rsidP="00C836FD">
            <w:pPr>
              <w:jc w:val="both"/>
              <w:rPr>
                <w:rFonts w:ascii="Arial" w:hAnsi="Arial"/>
                <w:lang w:val="en-GB"/>
              </w:rPr>
            </w:pPr>
            <w:r w:rsidRPr="002959DE">
              <w:rPr>
                <w:rFonts w:ascii="Arial" w:hAnsi="Arial"/>
                <w:lang w:val="en-GB"/>
              </w:rPr>
              <w:t>Solution Development</w:t>
            </w:r>
            <w:r w:rsidR="00C836FD">
              <w:rPr>
                <w:rFonts w:ascii="Arial" w:hAnsi="Arial"/>
                <w:lang w:val="en-GB"/>
              </w:rPr>
              <w:tab/>
            </w:r>
            <w:r w:rsidR="00C836FD">
              <w:rPr>
                <w:rFonts w:ascii="Arial" w:hAnsi="Arial"/>
                <w:lang w:val="en-GB"/>
              </w:rPr>
              <w:tab/>
            </w:r>
            <w:r w:rsidR="00C836FD">
              <w:rPr>
                <w:rFonts w:ascii="Arial" w:hAnsi="Arial"/>
                <w:lang w:val="en-GB"/>
              </w:rPr>
              <w:tab/>
            </w:r>
            <w:r w:rsidR="00B2380D">
              <w:rPr>
                <w:rFonts w:ascii="Arial" w:hAnsi="Arial"/>
                <w:lang w:val="en-GB"/>
              </w:rPr>
              <w:tab/>
            </w:r>
            <w:r w:rsidR="00C836FD">
              <w:rPr>
                <w:rFonts w:ascii="Arial" w:hAnsi="Arial"/>
                <w:lang w:val="en-GB"/>
              </w:rPr>
              <w:tab/>
            </w:r>
            <w:r w:rsidR="00C57E97" w:rsidRPr="002959DE">
              <w:rPr>
                <w:rFonts w:ascii="Arial" w:hAnsi="Arial"/>
                <w:lang w:val="en-GB"/>
              </w:rPr>
              <w:t>(</w:t>
            </w:r>
            <w:r w:rsidR="002959DE" w:rsidRPr="002959DE">
              <w:rPr>
                <w:rFonts w:ascii="Arial" w:hAnsi="Arial"/>
                <w:lang w:val="en-GB"/>
              </w:rPr>
              <w:t>20</w:t>
            </w:r>
            <w:r w:rsidR="009C5790" w:rsidRPr="002959DE">
              <w:rPr>
                <w:rFonts w:ascii="Arial" w:hAnsi="Arial"/>
                <w:lang w:val="en-GB"/>
              </w:rPr>
              <w:t>)</w:t>
            </w:r>
          </w:p>
          <w:p w14:paraId="4C7C6755" w14:textId="77777777" w:rsidR="00AA219B" w:rsidRPr="00C37CD0" w:rsidRDefault="00C836FD" w:rsidP="00C836FD">
            <w:pPr>
              <w:jc w:val="both"/>
              <w:rPr>
                <w:rFonts w:ascii="Arial" w:hAnsi="Arial"/>
                <w:lang w:val="en-GB"/>
              </w:rPr>
            </w:pPr>
            <w:r>
              <w:rPr>
                <w:rFonts w:ascii="Arial" w:hAnsi="Arial"/>
                <w:lang w:val="en-GB"/>
              </w:rPr>
              <w:t>Integrated Scenario</w:t>
            </w:r>
            <w:r>
              <w:rPr>
                <w:rFonts w:ascii="Arial" w:hAnsi="Arial"/>
                <w:lang w:val="en-GB"/>
              </w:rPr>
              <w:tab/>
            </w:r>
            <w:r>
              <w:rPr>
                <w:rFonts w:ascii="Arial" w:hAnsi="Arial"/>
                <w:lang w:val="en-GB"/>
              </w:rPr>
              <w:tab/>
            </w:r>
            <w:r>
              <w:rPr>
                <w:rFonts w:ascii="Arial" w:hAnsi="Arial"/>
                <w:lang w:val="en-GB"/>
              </w:rPr>
              <w:tab/>
            </w:r>
            <w:r>
              <w:rPr>
                <w:rFonts w:ascii="Arial" w:hAnsi="Arial"/>
                <w:lang w:val="en-GB"/>
              </w:rPr>
              <w:tab/>
            </w:r>
            <w:r w:rsidR="00B2380D">
              <w:rPr>
                <w:rFonts w:ascii="Arial" w:hAnsi="Arial"/>
                <w:lang w:val="en-GB"/>
              </w:rPr>
              <w:tab/>
            </w:r>
            <w:r>
              <w:rPr>
                <w:rFonts w:ascii="Arial" w:hAnsi="Arial"/>
                <w:lang w:val="en-GB"/>
              </w:rPr>
              <w:tab/>
            </w:r>
            <w:r w:rsidR="00C57E97" w:rsidRPr="00C37CD0">
              <w:rPr>
                <w:rFonts w:ascii="Arial" w:hAnsi="Arial"/>
                <w:lang w:val="en-GB"/>
              </w:rPr>
              <w:t>(</w:t>
            </w:r>
            <w:r w:rsidR="00222ED4">
              <w:rPr>
                <w:rFonts w:ascii="Arial" w:hAnsi="Arial"/>
                <w:lang w:val="en-GB"/>
              </w:rPr>
              <w:t>4</w:t>
            </w:r>
            <w:r w:rsidR="003C7C65">
              <w:rPr>
                <w:rFonts w:ascii="Arial" w:hAnsi="Arial"/>
                <w:lang w:val="en-GB"/>
              </w:rPr>
              <w:t>0</w:t>
            </w:r>
            <w:r w:rsidR="00A15999" w:rsidRPr="00C37CD0">
              <w:rPr>
                <w:rFonts w:ascii="Arial" w:hAnsi="Arial"/>
                <w:lang w:val="en-GB"/>
              </w:rPr>
              <w:t>)</w:t>
            </w:r>
          </w:p>
        </w:tc>
        <w:tc>
          <w:tcPr>
            <w:tcW w:w="425" w:type="dxa"/>
            <w:shd w:val="clear" w:color="auto" w:fill="auto"/>
          </w:tcPr>
          <w:p w14:paraId="5B9502C4" w14:textId="77777777" w:rsidR="009C5790" w:rsidRPr="00C37CD0" w:rsidRDefault="009C5790" w:rsidP="000B4CD8">
            <w:pPr>
              <w:jc w:val="both"/>
              <w:rPr>
                <w:rFonts w:ascii="Arial" w:hAnsi="Arial"/>
                <w:lang w:val="en-GB"/>
              </w:rPr>
            </w:pPr>
          </w:p>
        </w:tc>
        <w:tc>
          <w:tcPr>
            <w:tcW w:w="567" w:type="dxa"/>
            <w:shd w:val="clear" w:color="auto" w:fill="auto"/>
          </w:tcPr>
          <w:p w14:paraId="7E97FFB4" w14:textId="77777777" w:rsidR="009C5790" w:rsidRPr="00C37CD0" w:rsidRDefault="009C5790" w:rsidP="000B4CD8">
            <w:pPr>
              <w:jc w:val="both"/>
              <w:rPr>
                <w:rFonts w:ascii="Arial" w:hAnsi="Arial"/>
                <w:lang w:val="en-GB"/>
              </w:rPr>
            </w:pPr>
          </w:p>
        </w:tc>
      </w:tr>
    </w:tbl>
    <w:p w14:paraId="4242671C" w14:textId="77777777" w:rsidR="00D145A0" w:rsidRPr="00C37CD0" w:rsidRDefault="00D145A0" w:rsidP="004139D7">
      <w:pPr>
        <w:pStyle w:val="Header"/>
        <w:tabs>
          <w:tab w:val="clear" w:pos="4153"/>
          <w:tab w:val="clear" w:pos="8306"/>
        </w:tabs>
        <w:jc w:val="both"/>
        <w:rPr>
          <w:rFonts w:ascii="Arial" w:hAnsi="Arial"/>
          <w:lang w:val="en-GB"/>
        </w:rPr>
      </w:pPr>
    </w:p>
    <w:tbl>
      <w:tblPr>
        <w:tblW w:w="10598" w:type="dxa"/>
        <w:tblLook w:val="0000" w:firstRow="0" w:lastRow="0" w:firstColumn="0" w:lastColumn="0" w:noHBand="0" w:noVBand="0"/>
      </w:tblPr>
      <w:tblGrid>
        <w:gridCol w:w="817"/>
        <w:gridCol w:w="8647"/>
        <w:gridCol w:w="251"/>
        <w:gridCol w:w="883"/>
      </w:tblGrid>
      <w:tr w:rsidR="00D145A0" w:rsidRPr="00C37CD0" w14:paraId="3EA6ED4B" w14:textId="77777777" w:rsidTr="000D6B54">
        <w:tc>
          <w:tcPr>
            <w:tcW w:w="817" w:type="dxa"/>
          </w:tcPr>
          <w:p w14:paraId="087A64F5" w14:textId="77777777" w:rsidR="00D145A0" w:rsidRPr="00C37CD0" w:rsidRDefault="00D145A0" w:rsidP="004139D7">
            <w:pPr>
              <w:pStyle w:val="Header"/>
              <w:tabs>
                <w:tab w:val="clear" w:pos="4153"/>
                <w:tab w:val="clear" w:pos="8306"/>
              </w:tabs>
              <w:jc w:val="both"/>
              <w:rPr>
                <w:rFonts w:ascii="Arial" w:hAnsi="Arial"/>
                <w:lang w:val="en-GB"/>
              </w:rPr>
            </w:pPr>
            <w:r w:rsidRPr="00C37CD0">
              <w:rPr>
                <w:rFonts w:ascii="Arial" w:hAnsi="Arial"/>
                <w:lang w:val="en-GB"/>
              </w:rPr>
              <w:t>2.</w:t>
            </w:r>
          </w:p>
        </w:tc>
        <w:tc>
          <w:tcPr>
            <w:tcW w:w="8647" w:type="dxa"/>
          </w:tcPr>
          <w:p w14:paraId="5A7FBEEE" w14:textId="77777777" w:rsidR="00D145A0" w:rsidRPr="00C37CD0" w:rsidRDefault="001210AA" w:rsidP="004139D7">
            <w:pPr>
              <w:pStyle w:val="Header"/>
              <w:tabs>
                <w:tab w:val="clear" w:pos="4153"/>
                <w:tab w:val="clear" w:pos="8306"/>
                <w:tab w:val="right" w:pos="8289"/>
              </w:tabs>
              <w:jc w:val="both"/>
              <w:rPr>
                <w:rFonts w:ascii="Arial" w:hAnsi="Arial"/>
                <w:lang w:val="en-GB"/>
              </w:rPr>
            </w:pPr>
            <w:r w:rsidRPr="00C37CD0">
              <w:rPr>
                <w:rFonts w:ascii="Arial" w:hAnsi="Arial"/>
                <w:lang w:val="en-GB"/>
              </w:rPr>
              <w:t xml:space="preserve">Read ALL the questions carefully.  </w:t>
            </w:r>
          </w:p>
        </w:tc>
        <w:tc>
          <w:tcPr>
            <w:tcW w:w="251" w:type="dxa"/>
          </w:tcPr>
          <w:p w14:paraId="71CC8594" w14:textId="77777777" w:rsidR="00D145A0" w:rsidRPr="00C37CD0" w:rsidRDefault="00D145A0" w:rsidP="004139D7">
            <w:pPr>
              <w:pStyle w:val="Header"/>
              <w:tabs>
                <w:tab w:val="clear" w:pos="4153"/>
                <w:tab w:val="clear" w:pos="8306"/>
              </w:tabs>
              <w:jc w:val="both"/>
              <w:rPr>
                <w:rFonts w:ascii="Arial" w:hAnsi="Arial"/>
                <w:lang w:val="en-GB"/>
              </w:rPr>
            </w:pPr>
          </w:p>
        </w:tc>
        <w:tc>
          <w:tcPr>
            <w:tcW w:w="883" w:type="dxa"/>
          </w:tcPr>
          <w:p w14:paraId="4E2D65CB" w14:textId="77777777" w:rsidR="00D145A0" w:rsidRPr="00C37CD0" w:rsidRDefault="00D145A0" w:rsidP="004139D7">
            <w:pPr>
              <w:pStyle w:val="Header"/>
              <w:tabs>
                <w:tab w:val="clear" w:pos="4153"/>
                <w:tab w:val="clear" w:pos="8306"/>
              </w:tabs>
              <w:jc w:val="both"/>
              <w:rPr>
                <w:rFonts w:ascii="Arial" w:hAnsi="Arial"/>
                <w:lang w:val="en-GB"/>
              </w:rPr>
            </w:pPr>
          </w:p>
        </w:tc>
      </w:tr>
    </w:tbl>
    <w:p w14:paraId="24EA3A34" w14:textId="77777777" w:rsidR="00D145A0" w:rsidRPr="00C37CD0" w:rsidRDefault="00D145A0"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817"/>
        <w:gridCol w:w="8647"/>
        <w:gridCol w:w="236"/>
        <w:gridCol w:w="898"/>
      </w:tblGrid>
      <w:tr w:rsidR="00D145A0" w:rsidRPr="00C37CD0" w14:paraId="785BE9E3" w14:textId="77777777" w:rsidTr="000D6B54">
        <w:tc>
          <w:tcPr>
            <w:tcW w:w="817" w:type="dxa"/>
          </w:tcPr>
          <w:p w14:paraId="48C79C34" w14:textId="77777777" w:rsidR="00D145A0" w:rsidRPr="00C37CD0" w:rsidRDefault="00D145A0" w:rsidP="004139D7">
            <w:pPr>
              <w:jc w:val="both"/>
              <w:rPr>
                <w:rFonts w:ascii="Arial" w:hAnsi="Arial"/>
                <w:lang w:val="en-GB"/>
              </w:rPr>
            </w:pPr>
            <w:r w:rsidRPr="00C37CD0">
              <w:rPr>
                <w:rFonts w:ascii="Arial" w:hAnsi="Arial"/>
                <w:lang w:val="en-GB"/>
              </w:rPr>
              <w:t>3.</w:t>
            </w:r>
          </w:p>
        </w:tc>
        <w:tc>
          <w:tcPr>
            <w:tcW w:w="8647" w:type="dxa"/>
          </w:tcPr>
          <w:p w14:paraId="2CC06363" w14:textId="77777777" w:rsidR="00D145A0" w:rsidRPr="00C37CD0" w:rsidRDefault="001210AA" w:rsidP="004139D7">
            <w:pPr>
              <w:ind w:left="720" w:hanging="720"/>
              <w:jc w:val="both"/>
              <w:rPr>
                <w:rFonts w:ascii="Arial" w:hAnsi="Arial"/>
                <w:lang w:val="en-GB"/>
              </w:rPr>
            </w:pPr>
            <w:r w:rsidRPr="00C37CD0">
              <w:rPr>
                <w:rFonts w:ascii="Arial" w:hAnsi="Arial"/>
                <w:lang w:val="en-GB"/>
              </w:rPr>
              <w:t xml:space="preserve">Answer </w:t>
            </w:r>
            <w:r w:rsidRPr="00C37CD0">
              <w:rPr>
                <w:rFonts w:ascii="Arial" w:hAnsi="Arial"/>
                <w:bCs/>
                <w:lang w:val="en-GB"/>
              </w:rPr>
              <w:t>ALL the questions</w:t>
            </w:r>
            <w:r w:rsidRPr="00C37CD0">
              <w:rPr>
                <w:rFonts w:ascii="Arial" w:hAnsi="Arial"/>
                <w:lang w:val="en-GB"/>
              </w:rPr>
              <w:t>.</w:t>
            </w:r>
          </w:p>
        </w:tc>
        <w:tc>
          <w:tcPr>
            <w:tcW w:w="236" w:type="dxa"/>
          </w:tcPr>
          <w:p w14:paraId="6BB1A767" w14:textId="77777777" w:rsidR="00D145A0" w:rsidRPr="00C37CD0" w:rsidRDefault="00D145A0" w:rsidP="004139D7">
            <w:pPr>
              <w:jc w:val="both"/>
              <w:rPr>
                <w:rFonts w:ascii="Arial" w:hAnsi="Arial"/>
                <w:lang w:val="en-GB"/>
              </w:rPr>
            </w:pPr>
          </w:p>
        </w:tc>
        <w:tc>
          <w:tcPr>
            <w:tcW w:w="898" w:type="dxa"/>
          </w:tcPr>
          <w:p w14:paraId="196FFD7A" w14:textId="77777777" w:rsidR="00D145A0" w:rsidRPr="00C37CD0" w:rsidRDefault="00D145A0" w:rsidP="004139D7">
            <w:pPr>
              <w:jc w:val="both"/>
              <w:rPr>
                <w:rFonts w:ascii="Arial" w:hAnsi="Arial"/>
                <w:lang w:val="en-GB"/>
              </w:rPr>
            </w:pPr>
          </w:p>
        </w:tc>
      </w:tr>
    </w:tbl>
    <w:p w14:paraId="7928AEFC" w14:textId="77777777" w:rsidR="00D145A0" w:rsidRPr="00C37CD0" w:rsidRDefault="00D145A0"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817"/>
        <w:gridCol w:w="8647"/>
        <w:gridCol w:w="236"/>
        <w:gridCol w:w="898"/>
      </w:tblGrid>
      <w:tr w:rsidR="00DD10A4" w:rsidRPr="00C37CD0" w14:paraId="46C4E95A" w14:textId="77777777" w:rsidTr="000D6B54">
        <w:tc>
          <w:tcPr>
            <w:tcW w:w="817" w:type="dxa"/>
          </w:tcPr>
          <w:p w14:paraId="28CDEDC3" w14:textId="77777777" w:rsidR="00DD10A4" w:rsidRPr="00C37CD0" w:rsidRDefault="00DD10A4" w:rsidP="009F57B7">
            <w:pPr>
              <w:jc w:val="both"/>
              <w:rPr>
                <w:rFonts w:ascii="Arial" w:hAnsi="Arial"/>
                <w:lang w:val="en-GB"/>
              </w:rPr>
            </w:pPr>
            <w:r w:rsidRPr="00C37CD0">
              <w:rPr>
                <w:rFonts w:ascii="Arial" w:hAnsi="Arial"/>
                <w:lang w:val="en-GB"/>
              </w:rPr>
              <w:t>4.</w:t>
            </w:r>
          </w:p>
        </w:tc>
        <w:tc>
          <w:tcPr>
            <w:tcW w:w="8647" w:type="dxa"/>
          </w:tcPr>
          <w:p w14:paraId="7F27212F" w14:textId="77777777" w:rsidR="00DD10A4" w:rsidRPr="00C37CD0" w:rsidRDefault="00DD10A4" w:rsidP="00F8049D">
            <w:pPr>
              <w:jc w:val="both"/>
              <w:rPr>
                <w:rFonts w:ascii="Arial" w:hAnsi="Arial"/>
                <w:lang w:val="en-GB"/>
              </w:rPr>
            </w:pPr>
            <w:r w:rsidRPr="00C37CD0">
              <w:rPr>
                <w:rFonts w:ascii="Arial" w:hAnsi="Arial"/>
                <w:lang w:val="en-GB"/>
              </w:rPr>
              <w:t>The mark allocation general</w:t>
            </w:r>
            <w:r w:rsidR="00F8049D" w:rsidRPr="00C37CD0">
              <w:rPr>
                <w:rFonts w:ascii="Arial" w:hAnsi="Arial"/>
                <w:lang w:val="en-GB"/>
              </w:rPr>
              <w:t>ly</w:t>
            </w:r>
            <w:r w:rsidRPr="00C37CD0">
              <w:rPr>
                <w:rFonts w:ascii="Arial" w:hAnsi="Arial"/>
                <w:lang w:val="en-GB"/>
              </w:rPr>
              <w:t xml:space="preserve"> gives an indication of the number of facts/reasons required. </w:t>
            </w:r>
          </w:p>
        </w:tc>
        <w:tc>
          <w:tcPr>
            <w:tcW w:w="236" w:type="dxa"/>
          </w:tcPr>
          <w:p w14:paraId="1B3115FE" w14:textId="77777777" w:rsidR="00DD10A4" w:rsidRPr="00C37CD0" w:rsidRDefault="00DD10A4" w:rsidP="009F57B7">
            <w:pPr>
              <w:jc w:val="both"/>
              <w:rPr>
                <w:rFonts w:ascii="Arial" w:hAnsi="Arial"/>
                <w:lang w:val="en-GB"/>
              </w:rPr>
            </w:pPr>
          </w:p>
        </w:tc>
        <w:tc>
          <w:tcPr>
            <w:tcW w:w="898" w:type="dxa"/>
          </w:tcPr>
          <w:p w14:paraId="452565F3" w14:textId="77777777" w:rsidR="00DD10A4" w:rsidRPr="00C37CD0" w:rsidRDefault="00DD10A4" w:rsidP="009F57B7">
            <w:pPr>
              <w:jc w:val="both"/>
              <w:rPr>
                <w:rFonts w:ascii="Arial" w:hAnsi="Arial"/>
                <w:lang w:val="en-GB"/>
              </w:rPr>
            </w:pPr>
          </w:p>
        </w:tc>
      </w:tr>
    </w:tbl>
    <w:p w14:paraId="0B3905E1" w14:textId="77777777" w:rsidR="00DD10A4" w:rsidRPr="00C37CD0" w:rsidRDefault="00DD10A4"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817"/>
        <w:gridCol w:w="8647"/>
        <w:gridCol w:w="236"/>
        <w:gridCol w:w="898"/>
      </w:tblGrid>
      <w:tr w:rsidR="00D145A0" w:rsidRPr="00C37CD0" w14:paraId="61138B6D" w14:textId="77777777" w:rsidTr="000D6B54">
        <w:tc>
          <w:tcPr>
            <w:tcW w:w="817" w:type="dxa"/>
          </w:tcPr>
          <w:p w14:paraId="25A33699" w14:textId="77777777" w:rsidR="00D145A0" w:rsidRPr="00C37CD0" w:rsidRDefault="00DD10A4" w:rsidP="004139D7">
            <w:pPr>
              <w:jc w:val="both"/>
              <w:rPr>
                <w:rFonts w:ascii="Arial" w:hAnsi="Arial"/>
                <w:lang w:val="en-GB"/>
              </w:rPr>
            </w:pPr>
            <w:r w:rsidRPr="00C37CD0">
              <w:rPr>
                <w:rFonts w:ascii="Arial" w:hAnsi="Arial"/>
                <w:lang w:val="en-GB"/>
              </w:rPr>
              <w:t>5</w:t>
            </w:r>
            <w:r w:rsidR="00D145A0" w:rsidRPr="00C37CD0">
              <w:rPr>
                <w:rFonts w:ascii="Arial" w:hAnsi="Arial"/>
                <w:lang w:val="en-GB"/>
              </w:rPr>
              <w:t>.</w:t>
            </w:r>
          </w:p>
        </w:tc>
        <w:tc>
          <w:tcPr>
            <w:tcW w:w="8647" w:type="dxa"/>
          </w:tcPr>
          <w:p w14:paraId="0172455B" w14:textId="77777777" w:rsidR="00D145A0" w:rsidRPr="00C37CD0" w:rsidRDefault="00D145A0" w:rsidP="00B56E93">
            <w:pPr>
              <w:ind w:left="31" w:firstLine="3"/>
              <w:jc w:val="both"/>
              <w:rPr>
                <w:rFonts w:ascii="Arial" w:hAnsi="Arial"/>
                <w:lang w:val="en-GB"/>
              </w:rPr>
            </w:pPr>
            <w:r w:rsidRPr="00C37CD0">
              <w:rPr>
                <w:rFonts w:ascii="Arial" w:hAnsi="Arial"/>
                <w:lang w:val="en-GB"/>
              </w:rPr>
              <w:t>Number the answers correctly according to th</w:t>
            </w:r>
            <w:r w:rsidR="00B56E93" w:rsidRPr="00C37CD0">
              <w:rPr>
                <w:rFonts w:ascii="Arial" w:hAnsi="Arial"/>
                <w:lang w:val="en-GB"/>
              </w:rPr>
              <w:t xml:space="preserve">e numbering system used in this </w:t>
            </w:r>
            <w:r w:rsidRPr="00C37CD0">
              <w:rPr>
                <w:rFonts w:ascii="Arial" w:hAnsi="Arial"/>
                <w:lang w:val="en-GB"/>
              </w:rPr>
              <w:t>question paper.</w:t>
            </w:r>
          </w:p>
        </w:tc>
        <w:tc>
          <w:tcPr>
            <w:tcW w:w="236" w:type="dxa"/>
          </w:tcPr>
          <w:p w14:paraId="17DB6943" w14:textId="77777777" w:rsidR="00D145A0" w:rsidRPr="00C37CD0" w:rsidRDefault="00D145A0" w:rsidP="004139D7">
            <w:pPr>
              <w:jc w:val="both"/>
              <w:rPr>
                <w:rFonts w:ascii="Arial" w:hAnsi="Arial"/>
                <w:lang w:val="en-GB"/>
              </w:rPr>
            </w:pPr>
          </w:p>
        </w:tc>
        <w:tc>
          <w:tcPr>
            <w:tcW w:w="898" w:type="dxa"/>
          </w:tcPr>
          <w:p w14:paraId="5761E178" w14:textId="77777777" w:rsidR="00D145A0" w:rsidRPr="00C37CD0" w:rsidRDefault="00D145A0" w:rsidP="004139D7">
            <w:pPr>
              <w:jc w:val="both"/>
              <w:rPr>
                <w:rFonts w:ascii="Arial" w:hAnsi="Arial"/>
                <w:lang w:val="en-GB"/>
              </w:rPr>
            </w:pPr>
          </w:p>
        </w:tc>
      </w:tr>
    </w:tbl>
    <w:p w14:paraId="45D8BA0D" w14:textId="77777777" w:rsidR="00D145A0" w:rsidRPr="00C37CD0" w:rsidRDefault="00D145A0"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817"/>
        <w:gridCol w:w="8647"/>
        <w:gridCol w:w="236"/>
        <w:gridCol w:w="898"/>
      </w:tblGrid>
      <w:tr w:rsidR="00D145A0" w:rsidRPr="00C37CD0" w14:paraId="7D1A3530" w14:textId="77777777" w:rsidTr="000D6B54">
        <w:tc>
          <w:tcPr>
            <w:tcW w:w="817" w:type="dxa"/>
          </w:tcPr>
          <w:p w14:paraId="26665C51" w14:textId="77777777" w:rsidR="00D145A0" w:rsidRPr="00C37CD0" w:rsidRDefault="00DD10A4" w:rsidP="004139D7">
            <w:pPr>
              <w:jc w:val="both"/>
              <w:rPr>
                <w:rFonts w:ascii="Arial" w:hAnsi="Arial"/>
                <w:lang w:val="en-GB"/>
              </w:rPr>
            </w:pPr>
            <w:r w:rsidRPr="00C37CD0">
              <w:rPr>
                <w:rFonts w:ascii="Arial" w:hAnsi="Arial"/>
                <w:lang w:val="en-GB"/>
              </w:rPr>
              <w:t>6</w:t>
            </w:r>
            <w:r w:rsidR="00D145A0" w:rsidRPr="00C37CD0">
              <w:rPr>
                <w:rFonts w:ascii="Arial" w:hAnsi="Arial"/>
                <w:lang w:val="en-GB"/>
              </w:rPr>
              <w:t>.</w:t>
            </w:r>
          </w:p>
        </w:tc>
        <w:tc>
          <w:tcPr>
            <w:tcW w:w="8647" w:type="dxa"/>
          </w:tcPr>
          <w:p w14:paraId="3FF04FDD" w14:textId="77777777" w:rsidR="00D145A0" w:rsidRPr="00C37CD0" w:rsidRDefault="00D145A0" w:rsidP="004139D7">
            <w:pPr>
              <w:ind w:left="720" w:hanging="720"/>
              <w:jc w:val="both"/>
              <w:rPr>
                <w:rFonts w:ascii="Arial" w:hAnsi="Arial"/>
                <w:lang w:val="en-GB"/>
              </w:rPr>
            </w:pPr>
            <w:r w:rsidRPr="00C37CD0">
              <w:rPr>
                <w:rFonts w:ascii="Arial" w:hAnsi="Arial"/>
                <w:lang w:val="en-GB"/>
              </w:rPr>
              <w:t>Write neatly and legibly.</w:t>
            </w:r>
          </w:p>
        </w:tc>
        <w:tc>
          <w:tcPr>
            <w:tcW w:w="236" w:type="dxa"/>
          </w:tcPr>
          <w:p w14:paraId="0134B338" w14:textId="77777777" w:rsidR="00D145A0" w:rsidRPr="00C37CD0" w:rsidRDefault="00D145A0" w:rsidP="004139D7">
            <w:pPr>
              <w:jc w:val="both"/>
              <w:rPr>
                <w:rFonts w:ascii="Arial" w:hAnsi="Arial"/>
                <w:lang w:val="en-GB"/>
              </w:rPr>
            </w:pPr>
          </w:p>
        </w:tc>
        <w:tc>
          <w:tcPr>
            <w:tcW w:w="898" w:type="dxa"/>
          </w:tcPr>
          <w:p w14:paraId="5DCC2E54" w14:textId="77777777" w:rsidR="00D145A0" w:rsidRPr="00C37CD0" w:rsidRDefault="00D145A0" w:rsidP="004139D7">
            <w:pPr>
              <w:jc w:val="both"/>
              <w:rPr>
                <w:rFonts w:ascii="Arial" w:hAnsi="Arial"/>
                <w:lang w:val="en-GB"/>
              </w:rPr>
            </w:pPr>
          </w:p>
        </w:tc>
      </w:tr>
    </w:tbl>
    <w:p w14:paraId="71777496" w14:textId="77777777" w:rsidR="009D40B9" w:rsidRDefault="009D40B9">
      <w:pPr>
        <w:rPr>
          <w:rFonts w:ascii="Arial" w:hAnsi="Arial"/>
          <w:lang w:val="en-GB"/>
        </w:rPr>
      </w:pPr>
    </w:p>
    <w:p w14:paraId="0EC08BF7" w14:textId="77777777" w:rsidR="009D40B9" w:rsidRDefault="009D40B9">
      <w:r>
        <w:rPr>
          <w:b/>
          <w:bCs/>
        </w:rPr>
        <w:br w:type="page"/>
      </w: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276E12" w:rsidRPr="00EE1217" w14:paraId="14E979FA" w14:textId="77777777">
        <w:tc>
          <w:tcPr>
            <w:tcW w:w="9464" w:type="dxa"/>
          </w:tcPr>
          <w:p w14:paraId="0BC644BF" w14:textId="77777777" w:rsidR="00276E12" w:rsidRPr="00EE1217" w:rsidRDefault="009D40B9" w:rsidP="00F15263">
            <w:pPr>
              <w:pStyle w:val="Heading1"/>
              <w:jc w:val="both"/>
              <w:rPr>
                <w:lang w:val="en-GB"/>
              </w:rPr>
            </w:pPr>
            <w:r>
              <w:rPr>
                <w:lang w:val="en-GB"/>
              </w:rPr>
              <w:lastRenderedPageBreak/>
              <w:br w:type="page"/>
            </w:r>
            <w:r w:rsidR="00A36E30">
              <w:rPr>
                <w:lang w:val="en-GB"/>
              </w:rPr>
              <w:br w:type="page"/>
            </w:r>
            <w:r w:rsidR="00BB5823" w:rsidRPr="00EE1217">
              <w:rPr>
                <w:b w:val="0"/>
                <w:bCs w:val="0"/>
                <w:lang w:val="en-GB"/>
              </w:rPr>
              <w:br w:type="page"/>
            </w:r>
            <w:r w:rsidR="001B3CCD" w:rsidRPr="00EE1217">
              <w:rPr>
                <w:lang w:val="en-GB"/>
              </w:rPr>
              <w:br w:type="page"/>
            </w:r>
            <w:r w:rsidR="00276E12" w:rsidRPr="00EE1217">
              <w:rPr>
                <w:bCs w:val="0"/>
                <w:lang w:val="en-GB"/>
              </w:rPr>
              <w:t xml:space="preserve">SECTION A:  </w:t>
            </w:r>
            <w:r w:rsidR="00F15263" w:rsidRPr="00EE1217">
              <w:rPr>
                <w:bCs w:val="0"/>
                <w:lang w:val="en-GB"/>
              </w:rPr>
              <w:t xml:space="preserve">SHORT </w:t>
            </w:r>
            <w:r w:rsidR="00276E12" w:rsidRPr="00EE1217">
              <w:rPr>
                <w:bCs w:val="0"/>
                <w:lang w:val="en-GB"/>
              </w:rPr>
              <w:t>QUESTIONS</w:t>
            </w:r>
            <w:r w:rsidR="00276E12" w:rsidRPr="00EE1217">
              <w:rPr>
                <w:b w:val="0"/>
                <w:lang w:val="en-GB"/>
              </w:rPr>
              <w:t xml:space="preserve"> </w:t>
            </w:r>
          </w:p>
        </w:tc>
        <w:tc>
          <w:tcPr>
            <w:tcW w:w="254" w:type="dxa"/>
          </w:tcPr>
          <w:p w14:paraId="504807D6" w14:textId="77777777" w:rsidR="00276E12" w:rsidRPr="00EE1217" w:rsidRDefault="00276E12" w:rsidP="004139D7">
            <w:pPr>
              <w:pStyle w:val="Header"/>
              <w:tabs>
                <w:tab w:val="clear" w:pos="4153"/>
                <w:tab w:val="clear" w:pos="8306"/>
              </w:tabs>
              <w:jc w:val="both"/>
              <w:rPr>
                <w:rFonts w:ascii="Arial" w:hAnsi="Arial"/>
                <w:lang w:val="en-GB"/>
              </w:rPr>
            </w:pPr>
          </w:p>
        </w:tc>
        <w:tc>
          <w:tcPr>
            <w:tcW w:w="880" w:type="dxa"/>
          </w:tcPr>
          <w:p w14:paraId="76617C46" w14:textId="77777777" w:rsidR="00276E12" w:rsidRPr="00EE1217" w:rsidRDefault="00276E12" w:rsidP="004139D7">
            <w:pPr>
              <w:pStyle w:val="Header"/>
              <w:tabs>
                <w:tab w:val="clear" w:pos="4153"/>
                <w:tab w:val="clear" w:pos="8306"/>
              </w:tabs>
              <w:jc w:val="both"/>
              <w:rPr>
                <w:rFonts w:ascii="Arial" w:hAnsi="Arial"/>
                <w:lang w:val="en-GB"/>
              </w:rPr>
            </w:pPr>
          </w:p>
        </w:tc>
      </w:tr>
    </w:tbl>
    <w:p w14:paraId="5BF918B3" w14:textId="77777777" w:rsidR="00276E12" w:rsidRPr="00EE1217" w:rsidRDefault="00276E12"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276E12" w:rsidRPr="00EE1217" w14:paraId="5A874724" w14:textId="77777777">
        <w:tc>
          <w:tcPr>
            <w:tcW w:w="9464" w:type="dxa"/>
          </w:tcPr>
          <w:p w14:paraId="7E3583A9" w14:textId="77777777" w:rsidR="00276E12" w:rsidRPr="00EE1217" w:rsidRDefault="00276E12" w:rsidP="004139D7">
            <w:pPr>
              <w:pStyle w:val="Heading1"/>
              <w:jc w:val="both"/>
              <w:rPr>
                <w:lang w:val="en-GB"/>
              </w:rPr>
            </w:pPr>
            <w:r w:rsidRPr="00EE1217">
              <w:rPr>
                <w:bCs w:val="0"/>
                <w:lang w:val="en-GB"/>
              </w:rPr>
              <w:t>QUESTION 1</w:t>
            </w:r>
            <w:r w:rsidRPr="00EE1217">
              <w:rPr>
                <w:b w:val="0"/>
                <w:lang w:val="en-GB"/>
              </w:rPr>
              <w:t xml:space="preserve"> </w:t>
            </w:r>
          </w:p>
        </w:tc>
        <w:tc>
          <w:tcPr>
            <w:tcW w:w="254" w:type="dxa"/>
          </w:tcPr>
          <w:p w14:paraId="6608D52A" w14:textId="77777777" w:rsidR="00276E12" w:rsidRPr="00EE1217" w:rsidRDefault="00276E12" w:rsidP="004139D7">
            <w:pPr>
              <w:pStyle w:val="Header"/>
              <w:tabs>
                <w:tab w:val="clear" w:pos="4153"/>
                <w:tab w:val="clear" w:pos="8306"/>
              </w:tabs>
              <w:jc w:val="both"/>
              <w:rPr>
                <w:rFonts w:ascii="Arial" w:hAnsi="Arial"/>
                <w:lang w:val="en-GB"/>
              </w:rPr>
            </w:pPr>
          </w:p>
        </w:tc>
        <w:tc>
          <w:tcPr>
            <w:tcW w:w="880" w:type="dxa"/>
          </w:tcPr>
          <w:p w14:paraId="7BE6A650" w14:textId="77777777" w:rsidR="00276E12" w:rsidRPr="00EE1217" w:rsidRDefault="00276E12" w:rsidP="004139D7">
            <w:pPr>
              <w:pStyle w:val="Header"/>
              <w:tabs>
                <w:tab w:val="clear" w:pos="4153"/>
                <w:tab w:val="clear" w:pos="8306"/>
              </w:tabs>
              <w:jc w:val="both"/>
              <w:rPr>
                <w:rFonts w:ascii="Arial" w:hAnsi="Arial"/>
                <w:lang w:val="en-GB"/>
              </w:rPr>
            </w:pPr>
          </w:p>
        </w:tc>
      </w:tr>
    </w:tbl>
    <w:p w14:paraId="12C1287E" w14:textId="77777777" w:rsidR="003020E5" w:rsidRDefault="003020E5" w:rsidP="003020E5">
      <w:pPr>
        <w:rPr>
          <w:rFonts w:ascii="Arial" w:hAnsi="Arial" w:cs="Times New Roman"/>
          <w:szCs w:val="20"/>
        </w:rPr>
      </w:pPr>
    </w:p>
    <w:p w14:paraId="173B1948" w14:textId="77777777" w:rsidR="009D40B9" w:rsidRPr="00DA30CC" w:rsidRDefault="009D40B9" w:rsidP="009D40B9">
      <w:pPr>
        <w:rPr>
          <w:rFonts w:ascii="Arial" w:hAnsi="Arial"/>
        </w:rPr>
      </w:pPr>
      <w:r w:rsidRPr="00DA30CC">
        <w:rPr>
          <w:rFonts w:ascii="Arial" w:hAnsi="Arial"/>
          <w:b/>
          <w:bCs/>
        </w:rPr>
        <w:t>QUESTION 1.1: MULTIPLE CHOICE QUESTIONS</w:t>
      </w:r>
    </w:p>
    <w:p w14:paraId="514598C6" w14:textId="77777777" w:rsidR="009D40B9" w:rsidRDefault="009D40B9" w:rsidP="009D40B9">
      <w:pPr>
        <w:rPr>
          <w:rFonts w:ascii="Arial" w:hAnsi="Arial"/>
        </w:rPr>
      </w:pPr>
      <w:r w:rsidRPr="00DA30CC">
        <w:rPr>
          <w:rFonts w:ascii="Arial" w:hAnsi="Arial"/>
        </w:rPr>
        <w:t>Various options are provided as possible answers to the following questions. Choose the most correct answer and write only the letter (A-D) CLEARLY next to the question number (1.1.1-1.1.5)</w:t>
      </w:r>
    </w:p>
    <w:p w14:paraId="7602D7EA" w14:textId="77777777" w:rsidR="009D40B9" w:rsidRPr="00DA30CC" w:rsidRDefault="009D40B9" w:rsidP="009D40B9">
      <w:pPr>
        <w:rPr>
          <w:rFonts w:ascii="Arial" w:hAnsi="Arial"/>
        </w:rPr>
      </w:pPr>
    </w:p>
    <w:p w14:paraId="6622331A" w14:textId="146E8F22" w:rsidR="009D40B9" w:rsidRPr="00DA30CC" w:rsidRDefault="009D40B9" w:rsidP="009D40B9">
      <w:pPr>
        <w:rPr>
          <w:rFonts w:ascii="Arial" w:hAnsi="Arial"/>
          <w:b/>
          <w:bCs/>
        </w:rPr>
      </w:pPr>
      <w:r w:rsidRPr="00DA30CC">
        <w:rPr>
          <w:rFonts w:ascii="Arial" w:hAnsi="Arial"/>
          <w:b/>
          <w:bCs/>
        </w:rPr>
        <w:t xml:space="preserve">Example:  </w:t>
      </w:r>
      <w:r w:rsidRPr="00DA30CC">
        <w:rPr>
          <w:rFonts w:ascii="Arial" w:hAnsi="Arial"/>
          <w:b/>
          <w:bCs/>
        </w:rPr>
        <w:tab/>
        <w:t>1.1.</w:t>
      </w:r>
      <w:r w:rsidR="00600C8A">
        <w:rPr>
          <w:rFonts w:ascii="Arial" w:hAnsi="Arial"/>
          <w:b/>
          <w:bCs/>
        </w:rPr>
        <w:t xml:space="preserve">11   </w:t>
      </w:r>
      <w:r w:rsidRPr="00DA30CC">
        <w:rPr>
          <w:rFonts w:ascii="Arial" w:hAnsi="Arial"/>
          <w:b/>
          <w:bCs/>
        </w:rPr>
        <w:t>D</w:t>
      </w:r>
    </w:p>
    <w:p w14:paraId="490F5977" w14:textId="77777777" w:rsidR="009D40B9" w:rsidRDefault="009D40B9" w:rsidP="009D40B9">
      <w:pPr>
        <w:rPr>
          <w:rFonts w:ascii="Arial" w:hAnsi="Arial"/>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7F65AD1D" w14:textId="77777777" w:rsidTr="0019567F">
        <w:tc>
          <w:tcPr>
            <w:tcW w:w="959" w:type="dxa"/>
          </w:tcPr>
          <w:p w14:paraId="6CE80F15" w14:textId="77777777" w:rsidR="0019567F" w:rsidRPr="0019567F" w:rsidRDefault="00F117B5" w:rsidP="0019567F">
            <w:pPr>
              <w:rPr>
                <w:rFonts w:ascii="Arial" w:hAnsi="Arial"/>
                <w:lang w:val="en-US"/>
              </w:rPr>
            </w:pPr>
            <w:r>
              <w:rPr>
                <w:rFonts w:ascii="Arial" w:hAnsi="Arial"/>
                <w:lang w:val="en-US"/>
              </w:rPr>
              <w:t>1.1</w:t>
            </w:r>
          </w:p>
        </w:tc>
        <w:tc>
          <w:tcPr>
            <w:tcW w:w="992" w:type="dxa"/>
            <w:hideMark/>
          </w:tcPr>
          <w:p w14:paraId="1D978534" w14:textId="77777777" w:rsidR="0019567F" w:rsidRPr="0019567F" w:rsidRDefault="0019567F" w:rsidP="0019567F">
            <w:pPr>
              <w:rPr>
                <w:rFonts w:ascii="Arial" w:hAnsi="Arial"/>
                <w:lang w:val="en-US"/>
              </w:rPr>
            </w:pPr>
            <w:r w:rsidRPr="0019567F">
              <w:rPr>
                <w:rFonts w:ascii="Arial" w:hAnsi="Arial"/>
                <w:lang w:val="en-US"/>
              </w:rPr>
              <w:t>1.1.1</w:t>
            </w:r>
          </w:p>
        </w:tc>
        <w:tc>
          <w:tcPr>
            <w:tcW w:w="7513" w:type="dxa"/>
            <w:hideMark/>
          </w:tcPr>
          <w:p w14:paraId="58DDD702" w14:textId="77777777" w:rsidR="0019567F" w:rsidRPr="0019567F" w:rsidRDefault="0019567F" w:rsidP="0019567F">
            <w:pPr>
              <w:rPr>
                <w:rFonts w:ascii="Arial" w:hAnsi="Arial"/>
                <w:lang w:val="en-US"/>
              </w:rPr>
            </w:pPr>
            <w:r w:rsidRPr="0019567F">
              <w:rPr>
                <w:rFonts w:ascii="Arial" w:hAnsi="Arial"/>
                <w:lang w:val="en-US"/>
              </w:rPr>
              <w:t>What is the primary difference between RAM and ROM?</w:t>
            </w:r>
          </w:p>
        </w:tc>
        <w:tc>
          <w:tcPr>
            <w:tcW w:w="251" w:type="dxa"/>
          </w:tcPr>
          <w:p w14:paraId="518E4DA1" w14:textId="77777777" w:rsidR="0019567F" w:rsidRPr="0019567F" w:rsidRDefault="0019567F" w:rsidP="0019567F">
            <w:pPr>
              <w:rPr>
                <w:rFonts w:ascii="Arial" w:hAnsi="Arial"/>
                <w:lang w:val="en-US"/>
              </w:rPr>
            </w:pPr>
          </w:p>
        </w:tc>
        <w:tc>
          <w:tcPr>
            <w:tcW w:w="883" w:type="dxa"/>
          </w:tcPr>
          <w:p w14:paraId="5B44F486" w14:textId="77777777" w:rsidR="0019567F" w:rsidRPr="0019567F" w:rsidRDefault="0019567F" w:rsidP="0019567F">
            <w:pPr>
              <w:rPr>
                <w:rFonts w:ascii="Arial" w:hAnsi="Arial"/>
                <w:lang w:val="en-US"/>
              </w:rPr>
            </w:pPr>
          </w:p>
        </w:tc>
      </w:tr>
    </w:tbl>
    <w:p w14:paraId="7AAF3C13"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5816CF6F" w14:textId="77777777" w:rsidTr="0019567F">
        <w:tc>
          <w:tcPr>
            <w:tcW w:w="959" w:type="dxa"/>
          </w:tcPr>
          <w:p w14:paraId="2FA09F90" w14:textId="77777777" w:rsidR="0019567F" w:rsidRPr="0019567F" w:rsidRDefault="0019567F" w:rsidP="0019567F">
            <w:pPr>
              <w:rPr>
                <w:rFonts w:ascii="Arial" w:hAnsi="Arial"/>
                <w:lang w:val="en-US"/>
              </w:rPr>
            </w:pPr>
          </w:p>
        </w:tc>
        <w:tc>
          <w:tcPr>
            <w:tcW w:w="992" w:type="dxa"/>
          </w:tcPr>
          <w:p w14:paraId="40161820" w14:textId="77777777" w:rsidR="0019567F" w:rsidRPr="0019567F" w:rsidRDefault="0019567F" w:rsidP="0019567F">
            <w:pPr>
              <w:rPr>
                <w:rFonts w:ascii="Arial" w:hAnsi="Arial"/>
                <w:lang w:val="en-US"/>
              </w:rPr>
            </w:pPr>
          </w:p>
        </w:tc>
        <w:tc>
          <w:tcPr>
            <w:tcW w:w="567" w:type="dxa"/>
            <w:hideMark/>
          </w:tcPr>
          <w:p w14:paraId="2AA86209"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18C5C804" w14:textId="77777777" w:rsidR="0019567F" w:rsidRPr="0019567F" w:rsidRDefault="0019567F" w:rsidP="0019567F">
            <w:pPr>
              <w:rPr>
                <w:rFonts w:ascii="Arial" w:hAnsi="Arial"/>
                <w:lang w:val="en-US"/>
              </w:rPr>
            </w:pPr>
            <w:r w:rsidRPr="0019567F">
              <w:rPr>
                <w:rFonts w:ascii="Arial" w:hAnsi="Arial"/>
                <w:lang w:val="en-US"/>
              </w:rPr>
              <w:t>RAM is volatile, ROM is non-volatile</w:t>
            </w:r>
          </w:p>
        </w:tc>
        <w:tc>
          <w:tcPr>
            <w:tcW w:w="251" w:type="dxa"/>
          </w:tcPr>
          <w:p w14:paraId="769705A3" w14:textId="77777777" w:rsidR="0019567F" w:rsidRPr="0019567F" w:rsidRDefault="0019567F" w:rsidP="0019567F">
            <w:pPr>
              <w:rPr>
                <w:rFonts w:ascii="Arial" w:hAnsi="Arial"/>
                <w:lang w:val="en-US"/>
              </w:rPr>
            </w:pPr>
          </w:p>
        </w:tc>
        <w:tc>
          <w:tcPr>
            <w:tcW w:w="883" w:type="dxa"/>
          </w:tcPr>
          <w:p w14:paraId="1AC0234C" w14:textId="77777777" w:rsidR="0019567F" w:rsidRPr="0019567F" w:rsidRDefault="0019567F" w:rsidP="0019567F">
            <w:pPr>
              <w:rPr>
                <w:rFonts w:ascii="Arial" w:hAnsi="Arial"/>
                <w:lang w:val="en-US"/>
              </w:rPr>
            </w:pPr>
          </w:p>
        </w:tc>
      </w:tr>
      <w:tr w:rsidR="0019567F" w:rsidRPr="0019567F" w14:paraId="58AFB2FA" w14:textId="77777777" w:rsidTr="0019567F">
        <w:tc>
          <w:tcPr>
            <w:tcW w:w="959" w:type="dxa"/>
          </w:tcPr>
          <w:p w14:paraId="7E20B155" w14:textId="77777777" w:rsidR="0019567F" w:rsidRPr="0019567F" w:rsidRDefault="0019567F" w:rsidP="0019567F">
            <w:pPr>
              <w:rPr>
                <w:rFonts w:ascii="Arial" w:hAnsi="Arial"/>
                <w:lang w:val="en-US"/>
              </w:rPr>
            </w:pPr>
          </w:p>
        </w:tc>
        <w:tc>
          <w:tcPr>
            <w:tcW w:w="992" w:type="dxa"/>
          </w:tcPr>
          <w:p w14:paraId="47400C2E" w14:textId="77777777" w:rsidR="0019567F" w:rsidRPr="0019567F" w:rsidRDefault="0019567F" w:rsidP="0019567F">
            <w:pPr>
              <w:rPr>
                <w:rFonts w:ascii="Arial" w:hAnsi="Arial"/>
                <w:lang w:val="en-US"/>
              </w:rPr>
            </w:pPr>
          </w:p>
        </w:tc>
        <w:tc>
          <w:tcPr>
            <w:tcW w:w="567" w:type="dxa"/>
            <w:hideMark/>
          </w:tcPr>
          <w:p w14:paraId="7F2015C0"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0CEF6D2D" w14:textId="77777777" w:rsidR="0019567F" w:rsidRPr="0019567F" w:rsidRDefault="0019567F" w:rsidP="0019567F">
            <w:pPr>
              <w:rPr>
                <w:rFonts w:ascii="Arial" w:hAnsi="Arial"/>
                <w:lang w:val="en-US"/>
              </w:rPr>
            </w:pPr>
            <w:r w:rsidRPr="0019567F">
              <w:rPr>
                <w:rFonts w:ascii="Arial" w:hAnsi="Arial"/>
                <w:lang w:val="en-US"/>
              </w:rPr>
              <w:t>RAM stores data permanently, ROM stores data temporarily</w:t>
            </w:r>
          </w:p>
        </w:tc>
        <w:tc>
          <w:tcPr>
            <w:tcW w:w="251" w:type="dxa"/>
          </w:tcPr>
          <w:p w14:paraId="583C05BA" w14:textId="77777777" w:rsidR="0019567F" w:rsidRPr="0019567F" w:rsidRDefault="0019567F" w:rsidP="0019567F">
            <w:pPr>
              <w:rPr>
                <w:rFonts w:ascii="Arial" w:hAnsi="Arial"/>
                <w:lang w:val="en-US"/>
              </w:rPr>
            </w:pPr>
          </w:p>
        </w:tc>
        <w:tc>
          <w:tcPr>
            <w:tcW w:w="883" w:type="dxa"/>
          </w:tcPr>
          <w:p w14:paraId="11B49B1F" w14:textId="77777777" w:rsidR="0019567F" w:rsidRPr="0019567F" w:rsidRDefault="0019567F" w:rsidP="0019567F">
            <w:pPr>
              <w:rPr>
                <w:rFonts w:ascii="Arial" w:hAnsi="Arial"/>
                <w:lang w:val="en-US"/>
              </w:rPr>
            </w:pPr>
          </w:p>
        </w:tc>
      </w:tr>
      <w:tr w:rsidR="0019567F" w:rsidRPr="0019567F" w14:paraId="73CB955F" w14:textId="77777777" w:rsidTr="0019567F">
        <w:tc>
          <w:tcPr>
            <w:tcW w:w="959" w:type="dxa"/>
          </w:tcPr>
          <w:p w14:paraId="6771FBEE" w14:textId="77777777" w:rsidR="0019567F" w:rsidRPr="0019567F" w:rsidRDefault="0019567F" w:rsidP="0019567F">
            <w:pPr>
              <w:rPr>
                <w:rFonts w:ascii="Arial" w:hAnsi="Arial"/>
                <w:lang w:val="en-US"/>
              </w:rPr>
            </w:pPr>
          </w:p>
        </w:tc>
        <w:tc>
          <w:tcPr>
            <w:tcW w:w="992" w:type="dxa"/>
          </w:tcPr>
          <w:p w14:paraId="1ADAD4DF" w14:textId="77777777" w:rsidR="0019567F" w:rsidRPr="0019567F" w:rsidRDefault="0019567F" w:rsidP="0019567F">
            <w:pPr>
              <w:rPr>
                <w:rFonts w:ascii="Arial" w:hAnsi="Arial"/>
                <w:lang w:val="en-US"/>
              </w:rPr>
            </w:pPr>
          </w:p>
        </w:tc>
        <w:tc>
          <w:tcPr>
            <w:tcW w:w="567" w:type="dxa"/>
            <w:hideMark/>
          </w:tcPr>
          <w:p w14:paraId="582528B5"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24977C5A" w14:textId="397DDB23" w:rsidR="0019567F" w:rsidRPr="0019567F" w:rsidRDefault="0019567F" w:rsidP="0019567F">
            <w:pPr>
              <w:rPr>
                <w:rFonts w:ascii="Arial" w:hAnsi="Arial"/>
                <w:lang w:val="en-US"/>
              </w:rPr>
            </w:pPr>
            <w:r w:rsidRPr="0019567F">
              <w:rPr>
                <w:rFonts w:ascii="Arial" w:hAnsi="Arial"/>
                <w:lang w:val="en-US"/>
              </w:rPr>
              <w:t xml:space="preserve">RAM is used for </w:t>
            </w:r>
            <w:r w:rsidR="00BA3AFF" w:rsidRPr="0019567F">
              <w:rPr>
                <w:rFonts w:ascii="Arial" w:hAnsi="Arial"/>
                <w:lang w:val="en-US"/>
              </w:rPr>
              <w:t>processing</w:t>
            </w:r>
            <w:r w:rsidR="00BA3AFF">
              <w:rPr>
                <w:rFonts w:ascii="Arial" w:hAnsi="Arial"/>
                <w:lang w:val="en-US"/>
              </w:rPr>
              <w:t>,</w:t>
            </w:r>
            <w:r w:rsidR="00BA3AFF" w:rsidRPr="0019567F">
              <w:rPr>
                <w:rFonts w:ascii="Arial" w:hAnsi="Arial"/>
                <w:lang w:val="en-US"/>
              </w:rPr>
              <w:t xml:space="preserve"> ROM</w:t>
            </w:r>
            <w:r w:rsidRPr="0019567F">
              <w:rPr>
                <w:rFonts w:ascii="Arial" w:hAnsi="Arial"/>
                <w:lang w:val="en-US"/>
              </w:rPr>
              <w:t xml:space="preserve"> is used for storage</w:t>
            </w:r>
          </w:p>
        </w:tc>
        <w:tc>
          <w:tcPr>
            <w:tcW w:w="251" w:type="dxa"/>
          </w:tcPr>
          <w:p w14:paraId="628A3EF1" w14:textId="77777777" w:rsidR="0019567F" w:rsidRPr="0019567F" w:rsidRDefault="0019567F" w:rsidP="0019567F">
            <w:pPr>
              <w:rPr>
                <w:rFonts w:ascii="Arial" w:hAnsi="Arial"/>
                <w:lang w:val="en-US"/>
              </w:rPr>
            </w:pPr>
          </w:p>
        </w:tc>
        <w:tc>
          <w:tcPr>
            <w:tcW w:w="883" w:type="dxa"/>
          </w:tcPr>
          <w:p w14:paraId="6C9D90DE" w14:textId="77777777" w:rsidR="0019567F" w:rsidRPr="0019567F" w:rsidRDefault="0019567F" w:rsidP="0019567F">
            <w:pPr>
              <w:rPr>
                <w:rFonts w:ascii="Arial" w:hAnsi="Arial"/>
                <w:lang w:val="en-US"/>
              </w:rPr>
            </w:pPr>
          </w:p>
        </w:tc>
      </w:tr>
      <w:tr w:rsidR="0019567F" w:rsidRPr="0019567F" w14:paraId="5149631D" w14:textId="77777777" w:rsidTr="0019567F">
        <w:tc>
          <w:tcPr>
            <w:tcW w:w="959" w:type="dxa"/>
          </w:tcPr>
          <w:p w14:paraId="642E601C" w14:textId="77777777" w:rsidR="0019567F" w:rsidRPr="0019567F" w:rsidRDefault="0019567F" w:rsidP="0019567F">
            <w:pPr>
              <w:rPr>
                <w:rFonts w:ascii="Arial" w:hAnsi="Arial"/>
                <w:lang w:val="en-US"/>
              </w:rPr>
            </w:pPr>
          </w:p>
        </w:tc>
        <w:tc>
          <w:tcPr>
            <w:tcW w:w="992" w:type="dxa"/>
          </w:tcPr>
          <w:p w14:paraId="622A0316" w14:textId="77777777" w:rsidR="0019567F" w:rsidRPr="0019567F" w:rsidRDefault="0019567F" w:rsidP="0019567F">
            <w:pPr>
              <w:rPr>
                <w:rFonts w:ascii="Arial" w:hAnsi="Arial"/>
                <w:lang w:val="en-US"/>
              </w:rPr>
            </w:pPr>
          </w:p>
        </w:tc>
        <w:tc>
          <w:tcPr>
            <w:tcW w:w="567" w:type="dxa"/>
            <w:hideMark/>
          </w:tcPr>
          <w:p w14:paraId="00C558EF"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2DF1788E" w14:textId="77777777" w:rsidR="0019567F" w:rsidRPr="0019567F" w:rsidRDefault="0019567F" w:rsidP="0019567F">
            <w:pPr>
              <w:rPr>
                <w:rFonts w:ascii="Arial" w:hAnsi="Arial"/>
                <w:lang w:val="en-US"/>
              </w:rPr>
            </w:pPr>
            <w:r w:rsidRPr="0019567F">
              <w:rPr>
                <w:rFonts w:ascii="Arial" w:hAnsi="Arial"/>
                <w:lang w:val="en-US"/>
              </w:rPr>
              <w:t>RAM is read-only, ROM is read/write</w:t>
            </w:r>
          </w:p>
        </w:tc>
        <w:tc>
          <w:tcPr>
            <w:tcW w:w="251" w:type="dxa"/>
          </w:tcPr>
          <w:p w14:paraId="23AAAE1D" w14:textId="77777777" w:rsidR="0019567F" w:rsidRPr="0019567F" w:rsidRDefault="0019567F" w:rsidP="0019567F">
            <w:pPr>
              <w:rPr>
                <w:rFonts w:ascii="Arial" w:hAnsi="Arial"/>
                <w:lang w:val="en-US"/>
              </w:rPr>
            </w:pPr>
          </w:p>
        </w:tc>
        <w:tc>
          <w:tcPr>
            <w:tcW w:w="883" w:type="dxa"/>
            <w:hideMark/>
          </w:tcPr>
          <w:p w14:paraId="65E65B4C" w14:textId="77777777" w:rsidR="0019567F" w:rsidRPr="0019567F" w:rsidRDefault="0019567F" w:rsidP="0019567F">
            <w:pPr>
              <w:rPr>
                <w:rFonts w:ascii="Arial" w:hAnsi="Arial"/>
                <w:lang w:val="en-US"/>
              </w:rPr>
            </w:pPr>
            <w:r w:rsidRPr="0019567F">
              <w:rPr>
                <w:rFonts w:ascii="Arial" w:hAnsi="Arial"/>
                <w:lang w:val="en-US"/>
              </w:rPr>
              <w:t>(1)</w:t>
            </w:r>
          </w:p>
        </w:tc>
      </w:tr>
    </w:tbl>
    <w:p w14:paraId="076C324B"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7C8664FF" w14:textId="77777777" w:rsidTr="0019567F">
        <w:tc>
          <w:tcPr>
            <w:tcW w:w="959" w:type="dxa"/>
          </w:tcPr>
          <w:p w14:paraId="5CD22A28" w14:textId="77777777" w:rsidR="0019567F" w:rsidRPr="0019567F" w:rsidRDefault="0019567F" w:rsidP="0019567F">
            <w:pPr>
              <w:rPr>
                <w:rFonts w:ascii="Arial" w:hAnsi="Arial"/>
                <w:lang w:val="en-US"/>
              </w:rPr>
            </w:pPr>
          </w:p>
        </w:tc>
        <w:tc>
          <w:tcPr>
            <w:tcW w:w="992" w:type="dxa"/>
            <w:hideMark/>
          </w:tcPr>
          <w:p w14:paraId="05A8223E" w14:textId="77777777" w:rsidR="0019567F" w:rsidRPr="0019567F" w:rsidRDefault="0019567F" w:rsidP="0019567F">
            <w:pPr>
              <w:rPr>
                <w:rFonts w:ascii="Arial" w:hAnsi="Arial"/>
                <w:lang w:val="en-US"/>
              </w:rPr>
            </w:pPr>
            <w:r w:rsidRPr="0019567F">
              <w:rPr>
                <w:rFonts w:ascii="Arial" w:hAnsi="Arial"/>
                <w:lang w:val="en-US"/>
              </w:rPr>
              <w:t>1.1.2</w:t>
            </w:r>
          </w:p>
        </w:tc>
        <w:tc>
          <w:tcPr>
            <w:tcW w:w="7513" w:type="dxa"/>
            <w:hideMark/>
          </w:tcPr>
          <w:p w14:paraId="1E36529B" w14:textId="77777777" w:rsidR="0019567F" w:rsidRPr="0019567F" w:rsidRDefault="0019567F" w:rsidP="0019567F">
            <w:pPr>
              <w:rPr>
                <w:rFonts w:ascii="Arial" w:hAnsi="Arial"/>
                <w:lang w:val="en-US"/>
              </w:rPr>
            </w:pPr>
            <w:r w:rsidRPr="0019567F">
              <w:rPr>
                <w:rFonts w:ascii="Arial" w:hAnsi="Arial"/>
                <w:lang w:val="en-US"/>
              </w:rPr>
              <w:t>Which of the following is not an example of a biometric input device?</w:t>
            </w:r>
          </w:p>
        </w:tc>
        <w:tc>
          <w:tcPr>
            <w:tcW w:w="251" w:type="dxa"/>
          </w:tcPr>
          <w:p w14:paraId="250BD2FC" w14:textId="77777777" w:rsidR="0019567F" w:rsidRPr="0019567F" w:rsidRDefault="0019567F" w:rsidP="0019567F">
            <w:pPr>
              <w:rPr>
                <w:rFonts w:ascii="Arial" w:hAnsi="Arial"/>
                <w:lang w:val="en-US"/>
              </w:rPr>
            </w:pPr>
          </w:p>
        </w:tc>
        <w:tc>
          <w:tcPr>
            <w:tcW w:w="883" w:type="dxa"/>
          </w:tcPr>
          <w:p w14:paraId="51A9DCBF" w14:textId="77777777" w:rsidR="0019567F" w:rsidRPr="0019567F" w:rsidRDefault="0019567F" w:rsidP="0019567F">
            <w:pPr>
              <w:rPr>
                <w:rFonts w:ascii="Arial" w:hAnsi="Arial"/>
                <w:lang w:val="en-US"/>
              </w:rPr>
            </w:pPr>
          </w:p>
        </w:tc>
      </w:tr>
    </w:tbl>
    <w:p w14:paraId="4ADD9421"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0D216CD1" w14:textId="77777777" w:rsidTr="0019567F">
        <w:tc>
          <w:tcPr>
            <w:tcW w:w="959" w:type="dxa"/>
          </w:tcPr>
          <w:p w14:paraId="31889BD1" w14:textId="77777777" w:rsidR="0019567F" w:rsidRPr="0019567F" w:rsidRDefault="0019567F" w:rsidP="0019567F">
            <w:pPr>
              <w:rPr>
                <w:rFonts w:ascii="Arial" w:hAnsi="Arial"/>
                <w:lang w:val="en-US"/>
              </w:rPr>
            </w:pPr>
          </w:p>
        </w:tc>
        <w:tc>
          <w:tcPr>
            <w:tcW w:w="992" w:type="dxa"/>
          </w:tcPr>
          <w:p w14:paraId="60CE74FE" w14:textId="77777777" w:rsidR="0019567F" w:rsidRPr="0019567F" w:rsidRDefault="0019567F" w:rsidP="0019567F">
            <w:pPr>
              <w:rPr>
                <w:rFonts w:ascii="Arial" w:hAnsi="Arial"/>
                <w:lang w:val="en-US"/>
              </w:rPr>
            </w:pPr>
          </w:p>
        </w:tc>
        <w:tc>
          <w:tcPr>
            <w:tcW w:w="567" w:type="dxa"/>
            <w:hideMark/>
          </w:tcPr>
          <w:p w14:paraId="6B6B2CD5"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09A3CB30" w14:textId="77777777" w:rsidR="0019567F" w:rsidRPr="0019567F" w:rsidRDefault="0019567F" w:rsidP="0019567F">
            <w:pPr>
              <w:rPr>
                <w:rFonts w:ascii="Arial" w:hAnsi="Arial"/>
                <w:lang w:val="en-US"/>
              </w:rPr>
            </w:pPr>
            <w:r w:rsidRPr="0019567F">
              <w:rPr>
                <w:rFonts w:ascii="Arial" w:hAnsi="Arial"/>
                <w:lang w:val="en-US"/>
              </w:rPr>
              <w:t>Fingerprint scanner</w:t>
            </w:r>
          </w:p>
        </w:tc>
        <w:tc>
          <w:tcPr>
            <w:tcW w:w="251" w:type="dxa"/>
          </w:tcPr>
          <w:p w14:paraId="6BB6A1D0" w14:textId="77777777" w:rsidR="0019567F" w:rsidRPr="0019567F" w:rsidRDefault="0019567F" w:rsidP="0019567F">
            <w:pPr>
              <w:rPr>
                <w:rFonts w:ascii="Arial" w:hAnsi="Arial"/>
                <w:lang w:val="en-US"/>
              </w:rPr>
            </w:pPr>
          </w:p>
        </w:tc>
        <w:tc>
          <w:tcPr>
            <w:tcW w:w="883" w:type="dxa"/>
          </w:tcPr>
          <w:p w14:paraId="586A9D4D" w14:textId="77777777" w:rsidR="0019567F" w:rsidRPr="0019567F" w:rsidRDefault="0019567F" w:rsidP="0019567F">
            <w:pPr>
              <w:rPr>
                <w:rFonts w:ascii="Arial" w:hAnsi="Arial"/>
                <w:lang w:val="en-US"/>
              </w:rPr>
            </w:pPr>
          </w:p>
        </w:tc>
      </w:tr>
      <w:tr w:rsidR="0019567F" w:rsidRPr="0019567F" w14:paraId="76424A77" w14:textId="77777777" w:rsidTr="0019567F">
        <w:tc>
          <w:tcPr>
            <w:tcW w:w="959" w:type="dxa"/>
          </w:tcPr>
          <w:p w14:paraId="5658393C" w14:textId="77777777" w:rsidR="0019567F" w:rsidRPr="0019567F" w:rsidRDefault="0019567F" w:rsidP="0019567F">
            <w:pPr>
              <w:rPr>
                <w:rFonts w:ascii="Arial" w:hAnsi="Arial"/>
                <w:lang w:val="en-US"/>
              </w:rPr>
            </w:pPr>
          </w:p>
        </w:tc>
        <w:tc>
          <w:tcPr>
            <w:tcW w:w="992" w:type="dxa"/>
          </w:tcPr>
          <w:p w14:paraId="11988C31" w14:textId="77777777" w:rsidR="0019567F" w:rsidRPr="0019567F" w:rsidRDefault="0019567F" w:rsidP="0019567F">
            <w:pPr>
              <w:rPr>
                <w:rFonts w:ascii="Arial" w:hAnsi="Arial"/>
                <w:lang w:val="en-US"/>
              </w:rPr>
            </w:pPr>
          </w:p>
        </w:tc>
        <w:tc>
          <w:tcPr>
            <w:tcW w:w="567" w:type="dxa"/>
            <w:hideMark/>
          </w:tcPr>
          <w:p w14:paraId="2446DBAA"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4D65D483" w14:textId="77777777" w:rsidR="0019567F" w:rsidRPr="0019567F" w:rsidRDefault="0019567F" w:rsidP="0019567F">
            <w:pPr>
              <w:rPr>
                <w:rFonts w:ascii="Arial" w:hAnsi="Arial"/>
                <w:lang w:val="en-US"/>
              </w:rPr>
            </w:pPr>
            <w:r w:rsidRPr="0019567F">
              <w:rPr>
                <w:rFonts w:ascii="Arial" w:hAnsi="Arial"/>
                <w:lang w:val="en-US"/>
              </w:rPr>
              <w:t>Retina scanner</w:t>
            </w:r>
          </w:p>
        </w:tc>
        <w:tc>
          <w:tcPr>
            <w:tcW w:w="251" w:type="dxa"/>
          </w:tcPr>
          <w:p w14:paraId="56967191" w14:textId="77777777" w:rsidR="0019567F" w:rsidRPr="0019567F" w:rsidRDefault="0019567F" w:rsidP="0019567F">
            <w:pPr>
              <w:rPr>
                <w:rFonts w:ascii="Arial" w:hAnsi="Arial"/>
                <w:lang w:val="en-US"/>
              </w:rPr>
            </w:pPr>
          </w:p>
        </w:tc>
        <w:tc>
          <w:tcPr>
            <w:tcW w:w="883" w:type="dxa"/>
          </w:tcPr>
          <w:p w14:paraId="648FA88E" w14:textId="77777777" w:rsidR="0019567F" w:rsidRPr="0019567F" w:rsidRDefault="0019567F" w:rsidP="0019567F">
            <w:pPr>
              <w:rPr>
                <w:rFonts w:ascii="Arial" w:hAnsi="Arial"/>
                <w:lang w:val="en-US"/>
              </w:rPr>
            </w:pPr>
          </w:p>
        </w:tc>
      </w:tr>
      <w:tr w:rsidR="0019567F" w:rsidRPr="0019567F" w14:paraId="3A0D5C6B" w14:textId="77777777" w:rsidTr="0019567F">
        <w:tc>
          <w:tcPr>
            <w:tcW w:w="959" w:type="dxa"/>
          </w:tcPr>
          <w:p w14:paraId="682FB33C" w14:textId="77777777" w:rsidR="0019567F" w:rsidRPr="0019567F" w:rsidRDefault="0019567F" w:rsidP="0019567F">
            <w:pPr>
              <w:rPr>
                <w:rFonts w:ascii="Arial" w:hAnsi="Arial"/>
                <w:lang w:val="en-US"/>
              </w:rPr>
            </w:pPr>
          </w:p>
        </w:tc>
        <w:tc>
          <w:tcPr>
            <w:tcW w:w="992" w:type="dxa"/>
          </w:tcPr>
          <w:p w14:paraId="08FBF651" w14:textId="77777777" w:rsidR="0019567F" w:rsidRPr="0019567F" w:rsidRDefault="0019567F" w:rsidP="0019567F">
            <w:pPr>
              <w:rPr>
                <w:rFonts w:ascii="Arial" w:hAnsi="Arial"/>
                <w:lang w:val="en-US"/>
              </w:rPr>
            </w:pPr>
          </w:p>
        </w:tc>
        <w:tc>
          <w:tcPr>
            <w:tcW w:w="567" w:type="dxa"/>
            <w:hideMark/>
          </w:tcPr>
          <w:p w14:paraId="45253C05"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407C674E" w14:textId="77777777" w:rsidR="0019567F" w:rsidRPr="0019567F" w:rsidRDefault="0019567F" w:rsidP="0019567F">
            <w:pPr>
              <w:rPr>
                <w:rFonts w:ascii="Arial" w:hAnsi="Arial"/>
                <w:lang w:val="en-US"/>
              </w:rPr>
            </w:pPr>
            <w:r w:rsidRPr="0019567F">
              <w:rPr>
                <w:rFonts w:ascii="Arial" w:hAnsi="Arial"/>
                <w:lang w:val="en-US"/>
              </w:rPr>
              <w:t>Keyboard</w:t>
            </w:r>
          </w:p>
        </w:tc>
        <w:tc>
          <w:tcPr>
            <w:tcW w:w="251" w:type="dxa"/>
          </w:tcPr>
          <w:p w14:paraId="7F93ECDB" w14:textId="77777777" w:rsidR="0019567F" w:rsidRPr="0019567F" w:rsidRDefault="0019567F" w:rsidP="0019567F">
            <w:pPr>
              <w:rPr>
                <w:rFonts w:ascii="Arial" w:hAnsi="Arial"/>
                <w:lang w:val="en-US"/>
              </w:rPr>
            </w:pPr>
          </w:p>
        </w:tc>
        <w:tc>
          <w:tcPr>
            <w:tcW w:w="883" w:type="dxa"/>
          </w:tcPr>
          <w:p w14:paraId="68F27F5F" w14:textId="77777777" w:rsidR="0019567F" w:rsidRPr="0019567F" w:rsidRDefault="0019567F" w:rsidP="0019567F">
            <w:pPr>
              <w:rPr>
                <w:rFonts w:ascii="Arial" w:hAnsi="Arial"/>
                <w:lang w:val="en-US"/>
              </w:rPr>
            </w:pPr>
          </w:p>
        </w:tc>
      </w:tr>
      <w:tr w:rsidR="0019567F" w:rsidRPr="0019567F" w14:paraId="0160C7CF" w14:textId="77777777" w:rsidTr="0019567F">
        <w:tc>
          <w:tcPr>
            <w:tcW w:w="959" w:type="dxa"/>
          </w:tcPr>
          <w:p w14:paraId="2D9F46D8" w14:textId="77777777" w:rsidR="0019567F" w:rsidRPr="0019567F" w:rsidRDefault="0019567F" w:rsidP="0019567F">
            <w:pPr>
              <w:rPr>
                <w:rFonts w:ascii="Arial" w:hAnsi="Arial"/>
                <w:lang w:val="en-US"/>
              </w:rPr>
            </w:pPr>
          </w:p>
        </w:tc>
        <w:tc>
          <w:tcPr>
            <w:tcW w:w="992" w:type="dxa"/>
          </w:tcPr>
          <w:p w14:paraId="526D9B5E" w14:textId="77777777" w:rsidR="0019567F" w:rsidRPr="0019567F" w:rsidRDefault="0019567F" w:rsidP="0019567F">
            <w:pPr>
              <w:rPr>
                <w:rFonts w:ascii="Arial" w:hAnsi="Arial"/>
                <w:lang w:val="en-US"/>
              </w:rPr>
            </w:pPr>
          </w:p>
        </w:tc>
        <w:tc>
          <w:tcPr>
            <w:tcW w:w="567" w:type="dxa"/>
            <w:hideMark/>
          </w:tcPr>
          <w:p w14:paraId="51EE4940"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3D7D0FDD" w14:textId="77777777" w:rsidR="0019567F" w:rsidRPr="0019567F" w:rsidRDefault="0019567F" w:rsidP="0019567F">
            <w:pPr>
              <w:rPr>
                <w:rFonts w:ascii="Arial" w:hAnsi="Arial"/>
                <w:lang w:val="en-US"/>
              </w:rPr>
            </w:pPr>
            <w:r w:rsidRPr="0019567F">
              <w:rPr>
                <w:rFonts w:ascii="Arial" w:hAnsi="Arial"/>
                <w:lang w:val="en-US"/>
              </w:rPr>
              <w:t>Facial recognition system</w:t>
            </w:r>
          </w:p>
        </w:tc>
        <w:tc>
          <w:tcPr>
            <w:tcW w:w="251" w:type="dxa"/>
          </w:tcPr>
          <w:p w14:paraId="01D6758B" w14:textId="77777777" w:rsidR="0019567F" w:rsidRPr="0019567F" w:rsidRDefault="0019567F" w:rsidP="0019567F">
            <w:pPr>
              <w:rPr>
                <w:rFonts w:ascii="Arial" w:hAnsi="Arial"/>
                <w:lang w:val="en-US"/>
              </w:rPr>
            </w:pPr>
          </w:p>
        </w:tc>
        <w:tc>
          <w:tcPr>
            <w:tcW w:w="883" w:type="dxa"/>
            <w:hideMark/>
          </w:tcPr>
          <w:p w14:paraId="1B680A53" w14:textId="77777777" w:rsidR="0019567F" w:rsidRPr="0019567F" w:rsidRDefault="0019567F" w:rsidP="0019567F">
            <w:pPr>
              <w:rPr>
                <w:rFonts w:ascii="Arial" w:hAnsi="Arial"/>
                <w:lang w:val="en-US"/>
              </w:rPr>
            </w:pPr>
            <w:r w:rsidRPr="0019567F">
              <w:rPr>
                <w:rFonts w:ascii="Arial" w:hAnsi="Arial"/>
                <w:lang w:val="en-US"/>
              </w:rPr>
              <w:t>(1)</w:t>
            </w:r>
          </w:p>
        </w:tc>
      </w:tr>
    </w:tbl>
    <w:p w14:paraId="78DDF669"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0EB4E634" w14:textId="77777777" w:rsidTr="0019567F">
        <w:tc>
          <w:tcPr>
            <w:tcW w:w="959" w:type="dxa"/>
          </w:tcPr>
          <w:p w14:paraId="76430C69" w14:textId="77777777" w:rsidR="0019567F" w:rsidRPr="0019567F" w:rsidRDefault="0019567F" w:rsidP="0019567F">
            <w:pPr>
              <w:rPr>
                <w:rFonts w:ascii="Arial" w:hAnsi="Arial"/>
                <w:lang w:val="en-US"/>
              </w:rPr>
            </w:pPr>
          </w:p>
        </w:tc>
        <w:tc>
          <w:tcPr>
            <w:tcW w:w="992" w:type="dxa"/>
            <w:hideMark/>
          </w:tcPr>
          <w:p w14:paraId="053FFDAD" w14:textId="77777777" w:rsidR="0019567F" w:rsidRPr="0019567F" w:rsidRDefault="0019567F" w:rsidP="0019567F">
            <w:pPr>
              <w:rPr>
                <w:rFonts w:ascii="Arial" w:hAnsi="Arial"/>
                <w:lang w:val="en-US"/>
              </w:rPr>
            </w:pPr>
            <w:r w:rsidRPr="0019567F">
              <w:rPr>
                <w:rFonts w:ascii="Arial" w:hAnsi="Arial"/>
                <w:lang w:val="en-US"/>
              </w:rPr>
              <w:t>1.1.3</w:t>
            </w:r>
          </w:p>
        </w:tc>
        <w:tc>
          <w:tcPr>
            <w:tcW w:w="7513" w:type="dxa"/>
            <w:hideMark/>
          </w:tcPr>
          <w:p w14:paraId="02F38E1F" w14:textId="77777777" w:rsidR="0019567F" w:rsidRPr="0019567F" w:rsidRDefault="0019567F" w:rsidP="0019567F">
            <w:pPr>
              <w:rPr>
                <w:rFonts w:ascii="Arial" w:hAnsi="Arial"/>
                <w:lang w:val="en-US"/>
              </w:rPr>
            </w:pPr>
            <w:r w:rsidRPr="0019567F">
              <w:rPr>
                <w:rFonts w:ascii="Arial" w:hAnsi="Arial"/>
                <w:lang w:val="en-US"/>
              </w:rPr>
              <w:t>What is the main purpose of a cache memory?</w:t>
            </w:r>
          </w:p>
        </w:tc>
        <w:tc>
          <w:tcPr>
            <w:tcW w:w="251" w:type="dxa"/>
          </w:tcPr>
          <w:p w14:paraId="549FFE8C" w14:textId="77777777" w:rsidR="0019567F" w:rsidRPr="0019567F" w:rsidRDefault="0019567F" w:rsidP="0019567F">
            <w:pPr>
              <w:rPr>
                <w:rFonts w:ascii="Arial" w:hAnsi="Arial"/>
                <w:lang w:val="en-US"/>
              </w:rPr>
            </w:pPr>
          </w:p>
        </w:tc>
        <w:tc>
          <w:tcPr>
            <w:tcW w:w="883" w:type="dxa"/>
          </w:tcPr>
          <w:p w14:paraId="18F51F0D" w14:textId="77777777" w:rsidR="0019567F" w:rsidRPr="0019567F" w:rsidRDefault="0019567F" w:rsidP="0019567F">
            <w:pPr>
              <w:rPr>
                <w:rFonts w:ascii="Arial" w:hAnsi="Arial"/>
                <w:lang w:val="en-US"/>
              </w:rPr>
            </w:pPr>
          </w:p>
        </w:tc>
      </w:tr>
    </w:tbl>
    <w:p w14:paraId="4CF0205F"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43CE6D75" w14:textId="77777777" w:rsidTr="0019567F">
        <w:tc>
          <w:tcPr>
            <w:tcW w:w="959" w:type="dxa"/>
          </w:tcPr>
          <w:p w14:paraId="3316C14B" w14:textId="77777777" w:rsidR="0019567F" w:rsidRPr="0019567F" w:rsidRDefault="0019567F" w:rsidP="0019567F">
            <w:pPr>
              <w:rPr>
                <w:rFonts w:ascii="Arial" w:hAnsi="Arial"/>
                <w:lang w:val="en-US"/>
              </w:rPr>
            </w:pPr>
          </w:p>
        </w:tc>
        <w:tc>
          <w:tcPr>
            <w:tcW w:w="992" w:type="dxa"/>
          </w:tcPr>
          <w:p w14:paraId="0B02197D" w14:textId="77777777" w:rsidR="0019567F" w:rsidRPr="0019567F" w:rsidRDefault="0019567F" w:rsidP="0019567F">
            <w:pPr>
              <w:rPr>
                <w:rFonts w:ascii="Arial" w:hAnsi="Arial"/>
                <w:lang w:val="en-US"/>
              </w:rPr>
            </w:pPr>
          </w:p>
        </w:tc>
        <w:tc>
          <w:tcPr>
            <w:tcW w:w="567" w:type="dxa"/>
            <w:hideMark/>
          </w:tcPr>
          <w:p w14:paraId="6A988F93"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79C8D8F5" w14:textId="77777777" w:rsidR="0019567F" w:rsidRPr="0019567F" w:rsidRDefault="00541128" w:rsidP="0019567F">
            <w:pPr>
              <w:rPr>
                <w:rFonts w:ascii="Arial" w:hAnsi="Arial"/>
                <w:lang w:val="en-US"/>
              </w:rPr>
            </w:pPr>
            <w:r>
              <w:rPr>
                <w:rFonts w:ascii="Arial" w:hAnsi="Arial"/>
                <w:lang w:val="en-US"/>
              </w:rPr>
              <w:t>S</w:t>
            </w:r>
            <w:r w:rsidR="0019567F" w:rsidRPr="0019567F">
              <w:rPr>
                <w:rFonts w:ascii="Arial" w:hAnsi="Arial"/>
                <w:lang w:val="en-US"/>
              </w:rPr>
              <w:t>tore</w:t>
            </w:r>
            <w:r>
              <w:rPr>
                <w:rFonts w:ascii="Arial" w:hAnsi="Arial"/>
                <w:lang w:val="en-US"/>
              </w:rPr>
              <w:t>s</w:t>
            </w:r>
            <w:r w:rsidR="0019567F" w:rsidRPr="0019567F">
              <w:rPr>
                <w:rFonts w:ascii="Arial" w:hAnsi="Arial"/>
                <w:lang w:val="en-US"/>
              </w:rPr>
              <w:t xml:space="preserve"> frequently used instructions and data</w:t>
            </w:r>
          </w:p>
        </w:tc>
        <w:tc>
          <w:tcPr>
            <w:tcW w:w="251" w:type="dxa"/>
          </w:tcPr>
          <w:p w14:paraId="2938380D" w14:textId="77777777" w:rsidR="0019567F" w:rsidRPr="0019567F" w:rsidRDefault="0019567F" w:rsidP="0019567F">
            <w:pPr>
              <w:rPr>
                <w:rFonts w:ascii="Arial" w:hAnsi="Arial"/>
                <w:lang w:val="en-US"/>
              </w:rPr>
            </w:pPr>
          </w:p>
        </w:tc>
        <w:tc>
          <w:tcPr>
            <w:tcW w:w="883" w:type="dxa"/>
          </w:tcPr>
          <w:p w14:paraId="6CCB06BD" w14:textId="77777777" w:rsidR="0019567F" w:rsidRPr="0019567F" w:rsidRDefault="0019567F" w:rsidP="0019567F">
            <w:pPr>
              <w:rPr>
                <w:rFonts w:ascii="Arial" w:hAnsi="Arial"/>
                <w:lang w:val="en-US"/>
              </w:rPr>
            </w:pPr>
          </w:p>
        </w:tc>
      </w:tr>
      <w:tr w:rsidR="0019567F" w:rsidRPr="0019567F" w14:paraId="09954FA8" w14:textId="77777777" w:rsidTr="0019567F">
        <w:tc>
          <w:tcPr>
            <w:tcW w:w="959" w:type="dxa"/>
          </w:tcPr>
          <w:p w14:paraId="6149F173" w14:textId="77777777" w:rsidR="0019567F" w:rsidRPr="0019567F" w:rsidRDefault="0019567F" w:rsidP="0019567F">
            <w:pPr>
              <w:rPr>
                <w:rFonts w:ascii="Arial" w:hAnsi="Arial"/>
                <w:lang w:val="en-US"/>
              </w:rPr>
            </w:pPr>
          </w:p>
        </w:tc>
        <w:tc>
          <w:tcPr>
            <w:tcW w:w="992" w:type="dxa"/>
          </w:tcPr>
          <w:p w14:paraId="6CC0C1B6" w14:textId="77777777" w:rsidR="0019567F" w:rsidRPr="0019567F" w:rsidRDefault="0019567F" w:rsidP="0019567F">
            <w:pPr>
              <w:rPr>
                <w:rFonts w:ascii="Arial" w:hAnsi="Arial"/>
                <w:lang w:val="en-US"/>
              </w:rPr>
            </w:pPr>
          </w:p>
        </w:tc>
        <w:tc>
          <w:tcPr>
            <w:tcW w:w="567" w:type="dxa"/>
            <w:hideMark/>
          </w:tcPr>
          <w:p w14:paraId="39D44367"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1F2A89A2" w14:textId="77777777" w:rsidR="0019567F" w:rsidRPr="0019567F" w:rsidRDefault="00541128" w:rsidP="0019567F">
            <w:pPr>
              <w:rPr>
                <w:rFonts w:ascii="Arial" w:hAnsi="Arial"/>
                <w:lang w:val="en-US"/>
              </w:rPr>
            </w:pPr>
            <w:r>
              <w:rPr>
                <w:rFonts w:ascii="Arial" w:hAnsi="Arial"/>
                <w:lang w:val="en-US"/>
              </w:rPr>
              <w:t>A</w:t>
            </w:r>
            <w:r w:rsidR="0019567F" w:rsidRPr="0019567F">
              <w:rPr>
                <w:rFonts w:ascii="Arial" w:hAnsi="Arial"/>
                <w:lang w:val="en-US"/>
              </w:rPr>
              <w:t>ct</w:t>
            </w:r>
            <w:r>
              <w:rPr>
                <w:rFonts w:ascii="Arial" w:hAnsi="Arial"/>
                <w:lang w:val="en-US"/>
              </w:rPr>
              <w:t>s</w:t>
            </w:r>
            <w:r w:rsidR="0019567F" w:rsidRPr="0019567F">
              <w:rPr>
                <w:rFonts w:ascii="Arial" w:hAnsi="Arial"/>
                <w:lang w:val="en-US"/>
              </w:rPr>
              <w:t xml:space="preserve"> as a backup for RAM</w:t>
            </w:r>
          </w:p>
        </w:tc>
        <w:tc>
          <w:tcPr>
            <w:tcW w:w="251" w:type="dxa"/>
          </w:tcPr>
          <w:p w14:paraId="3DEEBCB5" w14:textId="77777777" w:rsidR="0019567F" w:rsidRPr="0019567F" w:rsidRDefault="0019567F" w:rsidP="0019567F">
            <w:pPr>
              <w:rPr>
                <w:rFonts w:ascii="Arial" w:hAnsi="Arial"/>
                <w:lang w:val="en-US"/>
              </w:rPr>
            </w:pPr>
          </w:p>
        </w:tc>
        <w:tc>
          <w:tcPr>
            <w:tcW w:w="883" w:type="dxa"/>
          </w:tcPr>
          <w:p w14:paraId="0ACA2FB8" w14:textId="77777777" w:rsidR="0019567F" w:rsidRPr="0019567F" w:rsidRDefault="0019567F" w:rsidP="0019567F">
            <w:pPr>
              <w:rPr>
                <w:rFonts w:ascii="Arial" w:hAnsi="Arial"/>
                <w:lang w:val="en-US"/>
              </w:rPr>
            </w:pPr>
          </w:p>
        </w:tc>
      </w:tr>
      <w:tr w:rsidR="0019567F" w:rsidRPr="0019567F" w14:paraId="33927857" w14:textId="77777777" w:rsidTr="0019567F">
        <w:tc>
          <w:tcPr>
            <w:tcW w:w="959" w:type="dxa"/>
          </w:tcPr>
          <w:p w14:paraId="401DA125" w14:textId="77777777" w:rsidR="0019567F" w:rsidRPr="0019567F" w:rsidRDefault="0019567F" w:rsidP="0019567F">
            <w:pPr>
              <w:rPr>
                <w:rFonts w:ascii="Arial" w:hAnsi="Arial"/>
                <w:lang w:val="en-US"/>
              </w:rPr>
            </w:pPr>
          </w:p>
        </w:tc>
        <w:tc>
          <w:tcPr>
            <w:tcW w:w="992" w:type="dxa"/>
          </w:tcPr>
          <w:p w14:paraId="4BBBDC5C" w14:textId="77777777" w:rsidR="0019567F" w:rsidRPr="0019567F" w:rsidRDefault="0019567F" w:rsidP="0019567F">
            <w:pPr>
              <w:rPr>
                <w:rFonts w:ascii="Arial" w:hAnsi="Arial"/>
                <w:lang w:val="en-US"/>
              </w:rPr>
            </w:pPr>
          </w:p>
        </w:tc>
        <w:tc>
          <w:tcPr>
            <w:tcW w:w="567" w:type="dxa"/>
            <w:hideMark/>
          </w:tcPr>
          <w:p w14:paraId="0101A00D"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3665B20B" w14:textId="77777777" w:rsidR="0019567F" w:rsidRPr="0019567F" w:rsidRDefault="00541128" w:rsidP="0019567F">
            <w:pPr>
              <w:rPr>
                <w:rFonts w:ascii="Arial" w:hAnsi="Arial"/>
                <w:lang w:val="en-US"/>
              </w:rPr>
            </w:pPr>
            <w:r>
              <w:rPr>
                <w:rFonts w:ascii="Arial" w:hAnsi="Arial"/>
                <w:lang w:val="en-US"/>
              </w:rPr>
              <w:t>I</w:t>
            </w:r>
            <w:r w:rsidR="0019567F" w:rsidRPr="0019567F">
              <w:rPr>
                <w:rFonts w:ascii="Arial" w:hAnsi="Arial"/>
                <w:lang w:val="en-US"/>
              </w:rPr>
              <w:t>ncrease</w:t>
            </w:r>
            <w:r>
              <w:rPr>
                <w:rFonts w:ascii="Arial" w:hAnsi="Arial"/>
                <w:lang w:val="en-US"/>
              </w:rPr>
              <w:t>s</w:t>
            </w:r>
            <w:r w:rsidR="0019567F" w:rsidRPr="0019567F">
              <w:rPr>
                <w:rFonts w:ascii="Arial" w:hAnsi="Arial"/>
                <w:lang w:val="en-US"/>
              </w:rPr>
              <w:t xml:space="preserve"> storage capacity</w:t>
            </w:r>
          </w:p>
        </w:tc>
        <w:tc>
          <w:tcPr>
            <w:tcW w:w="251" w:type="dxa"/>
          </w:tcPr>
          <w:p w14:paraId="766C26FC" w14:textId="77777777" w:rsidR="0019567F" w:rsidRPr="0019567F" w:rsidRDefault="0019567F" w:rsidP="0019567F">
            <w:pPr>
              <w:rPr>
                <w:rFonts w:ascii="Arial" w:hAnsi="Arial"/>
                <w:lang w:val="en-US"/>
              </w:rPr>
            </w:pPr>
          </w:p>
        </w:tc>
        <w:tc>
          <w:tcPr>
            <w:tcW w:w="883" w:type="dxa"/>
          </w:tcPr>
          <w:p w14:paraId="2E2098CB" w14:textId="77777777" w:rsidR="0019567F" w:rsidRPr="0019567F" w:rsidRDefault="0019567F" w:rsidP="0019567F">
            <w:pPr>
              <w:rPr>
                <w:rFonts w:ascii="Arial" w:hAnsi="Arial"/>
                <w:lang w:val="en-US"/>
              </w:rPr>
            </w:pPr>
          </w:p>
        </w:tc>
      </w:tr>
      <w:tr w:rsidR="0019567F" w:rsidRPr="0019567F" w14:paraId="094B8665" w14:textId="77777777" w:rsidTr="0019567F">
        <w:tc>
          <w:tcPr>
            <w:tcW w:w="959" w:type="dxa"/>
          </w:tcPr>
          <w:p w14:paraId="151F7E38" w14:textId="77777777" w:rsidR="0019567F" w:rsidRPr="0019567F" w:rsidRDefault="0019567F" w:rsidP="0019567F">
            <w:pPr>
              <w:rPr>
                <w:rFonts w:ascii="Arial" w:hAnsi="Arial"/>
                <w:lang w:val="en-US"/>
              </w:rPr>
            </w:pPr>
          </w:p>
        </w:tc>
        <w:tc>
          <w:tcPr>
            <w:tcW w:w="992" w:type="dxa"/>
          </w:tcPr>
          <w:p w14:paraId="7439F14C" w14:textId="77777777" w:rsidR="0019567F" w:rsidRPr="0019567F" w:rsidRDefault="0019567F" w:rsidP="0019567F">
            <w:pPr>
              <w:rPr>
                <w:rFonts w:ascii="Arial" w:hAnsi="Arial"/>
                <w:lang w:val="en-US"/>
              </w:rPr>
            </w:pPr>
          </w:p>
        </w:tc>
        <w:tc>
          <w:tcPr>
            <w:tcW w:w="567" w:type="dxa"/>
            <w:hideMark/>
          </w:tcPr>
          <w:p w14:paraId="6DEAF155"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69394C7A" w14:textId="77777777" w:rsidR="0019567F" w:rsidRPr="0019567F" w:rsidRDefault="00541128" w:rsidP="0019567F">
            <w:pPr>
              <w:rPr>
                <w:rFonts w:ascii="Arial" w:hAnsi="Arial"/>
                <w:lang w:val="en-US"/>
              </w:rPr>
            </w:pPr>
            <w:r>
              <w:rPr>
                <w:rFonts w:ascii="Arial" w:hAnsi="Arial"/>
                <w:lang w:val="en-US"/>
              </w:rPr>
              <w:t>M</w:t>
            </w:r>
            <w:r w:rsidR="0019567F" w:rsidRPr="0019567F">
              <w:rPr>
                <w:rFonts w:ascii="Arial" w:hAnsi="Arial"/>
                <w:lang w:val="en-US"/>
              </w:rPr>
              <w:t>anage</w:t>
            </w:r>
            <w:r>
              <w:rPr>
                <w:rFonts w:ascii="Arial" w:hAnsi="Arial"/>
                <w:lang w:val="en-US"/>
              </w:rPr>
              <w:t>s</w:t>
            </w:r>
            <w:r w:rsidR="0019567F" w:rsidRPr="0019567F">
              <w:rPr>
                <w:rFonts w:ascii="Arial" w:hAnsi="Arial"/>
                <w:lang w:val="en-US"/>
              </w:rPr>
              <w:t xml:space="preserve"> network traffic</w:t>
            </w:r>
          </w:p>
        </w:tc>
        <w:tc>
          <w:tcPr>
            <w:tcW w:w="251" w:type="dxa"/>
          </w:tcPr>
          <w:p w14:paraId="5637D53C" w14:textId="77777777" w:rsidR="0019567F" w:rsidRPr="0019567F" w:rsidRDefault="0019567F" w:rsidP="0019567F">
            <w:pPr>
              <w:rPr>
                <w:rFonts w:ascii="Arial" w:hAnsi="Arial"/>
                <w:lang w:val="en-US"/>
              </w:rPr>
            </w:pPr>
          </w:p>
        </w:tc>
        <w:tc>
          <w:tcPr>
            <w:tcW w:w="883" w:type="dxa"/>
            <w:hideMark/>
          </w:tcPr>
          <w:p w14:paraId="36FC54BC" w14:textId="77777777" w:rsidR="0019567F" w:rsidRPr="0019567F" w:rsidRDefault="0019567F" w:rsidP="0019567F">
            <w:pPr>
              <w:rPr>
                <w:rFonts w:ascii="Arial" w:hAnsi="Arial"/>
                <w:lang w:val="en-US"/>
              </w:rPr>
            </w:pPr>
            <w:r w:rsidRPr="0019567F">
              <w:rPr>
                <w:rFonts w:ascii="Arial" w:hAnsi="Arial"/>
                <w:lang w:val="en-US"/>
              </w:rPr>
              <w:t>(1)</w:t>
            </w:r>
          </w:p>
        </w:tc>
      </w:tr>
    </w:tbl>
    <w:p w14:paraId="316F78DB"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7033891F" w14:textId="77777777" w:rsidTr="0019567F">
        <w:tc>
          <w:tcPr>
            <w:tcW w:w="959" w:type="dxa"/>
          </w:tcPr>
          <w:p w14:paraId="1C7C2AD3" w14:textId="77777777" w:rsidR="0019567F" w:rsidRPr="0019567F" w:rsidRDefault="0019567F" w:rsidP="0019567F">
            <w:pPr>
              <w:rPr>
                <w:rFonts w:ascii="Arial" w:hAnsi="Arial"/>
                <w:lang w:val="en-US"/>
              </w:rPr>
            </w:pPr>
          </w:p>
        </w:tc>
        <w:tc>
          <w:tcPr>
            <w:tcW w:w="992" w:type="dxa"/>
            <w:hideMark/>
          </w:tcPr>
          <w:p w14:paraId="62839C25" w14:textId="77777777" w:rsidR="0019567F" w:rsidRPr="0019567F" w:rsidRDefault="0019567F" w:rsidP="0019567F">
            <w:pPr>
              <w:rPr>
                <w:rFonts w:ascii="Arial" w:hAnsi="Arial"/>
                <w:lang w:val="en-US"/>
              </w:rPr>
            </w:pPr>
            <w:r w:rsidRPr="0019567F">
              <w:rPr>
                <w:rFonts w:ascii="Arial" w:hAnsi="Arial"/>
                <w:lang w:val="en-US"/>
              </w:rPr>
              <w:t>1.1.4</w:t>
            </w:r>
          </w:p>
        </w:tc>
        <w:tc>
          <w:tcPr>
            <w:tcW w:w="7513" w:type="dxa"/>
            <w:hideMark/>
          </w:tcPr>
          <w:p w14:paraId="6E0A19D2" w14:textId="77777777" w:rsidR="0019567F" w:rsidRPr="0019567F" w:rsidRDefault="0019567F" w:rsidP="0019567F">
            <w:pPr>
              <w:rPr>
                <w:rFonts w:ascii="Arial" w:hAnsi="Arial"/>
                <w:lang w:val="en-US"/>
              </w:rPr>
            </w:pPr>
            <w:r w:rsidRPr="0019567F">
              <w:rPr>
                <w:rFonts w:ascii="Arial" w:hAnsi="Arial"/>
                <w:lang w:val="en-US"/>
              </w:rPr>
              <w:t>Which of the following is not a feature of cloud computing?</w:t>
            </w:r>
          </w:p>
        </w:tc>
        <w:tc>
          <w:tcPr>
            <w:tcW w:w="251" w:type="dxa"/>
          </w:tcPr>
          <w:p w14:paraId="148D7A17" w14:textId="77777777" w:rsidR="0019567F" w:rsidRPr="0019567F" w:rsidRDefault="0019567F" w:rsidP="0019567F">
            <w:pPr>
              <w:rPr>
                <w:rFonts w:ascii="Arial" w:hAnsi="Arial"/>
                <w:lang w:val="en-US"/>
              </w:rPr>
            </w:pPr>
          </w:p>
        </w:tc>
        <w:tc>
          <w:tcPr>
            <w:tcW w:w="883" w:type="dxa"/>
          </w:tcPr>
          <w:p w14:paraId="12916DF2" w14:textId="77777777" w:rsidR="0019567F" w:rsidRPr="0019567F" w:rsidRDefault="0019567F" w:rsidP="0019567F">
            <w:pPr>
              <w:rPr>
                <w:rFonts w:ascii="Arial" w:hAnsi="Arial"/>
                <w:lang w:val="en-US"/>
              </w:rPr>
            </w:pPr>
          </w:p>
        </w:tc>
      </w:tr>
    </w:tbl>
    <w:p w14:paraId="04204A8C"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0EF2A115" w14:textId="77777777" w:rsidTr="0019567F">
        <w:tc>
          <w:tcPr>
            <w:tcW w:w="959" w:type="dxa"/>
          </w:tcPr>
          <w:p w14:paraId="65D8A011" w14:textId="77777777" w:rsidR="0019567F" w:rsidRPr="0019567F" w:rsidRDefault="0019567F" w:rsidP="0019567F">
            <w:pPr>
              <w:rPr>
                <w:rFonts w:ascii="Arial" w:hAnsi="Arial"/>
                <w:lang w:val="en-US"/>
              </w:rPr>
            </w:pPr>
          </w:p>
        </w:tc>
        <w:tc>
          <w:tcPr>
            <w:tcW w:w="992" w:type="dxa"/>
          </w:tcPr>
          <w:p w14:paraId="4281A9C1" w14:textId="77777777" w:rsidR="0019567F" w:rsidRPr="0019567F" w:rsidRDefault="0019567F" w:rsidP="0019567F">
            <w:pPr>
              <w:rPr>
                <w:rFonts w:ascii="Arial" w:hAnsi="Arial"/>
                <w:lang w:val="en-US"/>
              </w:rPr>
            </w:pPr>
          </w:p>
        </w:tc>
        <w:tc>
          <w:tcPr>
            <w:tcW w:w="567" w:type="dxa"/>
            <w:hideMark/>
          </w:tcPr>
          <w:p w14:paraId="035A3B71"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37A707DD" w14:textId="77777777" w:rsidR="0019567F" w:rsidRPr="0019567F" w:rsidRDefault="0019567F" w:rsidP="0019567F">
            <w:pPr>
              <w:rPr>
                <w:rFonts w:ascii="Arial" w:hAnsi="Arial"/>
                <w:lang w:val="en-US"/>
              </w:rPr>
            </w:pPr>
            <w:r w:rsidRPr="0019567F">
              <w:rPr>
                <w:rFonts w:ascii="Arial" w:hAnsi="Arial"/>
                <w:lang w:val="en-US"/>
              </w:rPr>
              <w:t>On-demand self-service</w:t>
            </w:r>
          </w:p>
        </w:tc>
        <w:tc>
          <w:tcPr>
            <w:tcW w:w="251" w:type="dxa"/>
          </w:tcPr>
          <w:p w14:paraId="1DE56A66" w14:textId="77777777" w:rsidR="0019567F" w:rsidRPr="0019567F" w:rsidRDefault="0019567F" w:rsidP="0019567F">
            <w:pPr>
              <w:rPr>
                <w:rFonts w:ascii="Arial" w:hAnsi="Arial"/>
                <w:lang w:val="en-US"/>
              </w:rPr>
            </w:pPr>
          </w:p>
        </w:tc>
        <w:tc>
          <w:tcPr>
            <w:tcW w:w="883" w:type="dxa"/>
          </w:tcPr>
          <w:p w14:paraId="052F9EFA" w14:textId="77777777" w:rsidR="0019567F" w:rsidRPr="0019567F" w:rsidRDefault="0019567F" w:rsidP="0019567F">
            <w:pPr>
              <w:rPr>
                <w:rFonts w:ascii="Arial" w:hAnsi="Arial"/>
                <w:lang w:val="en-US"/>
              </w:rPr>
            </w:pPr>
          </w:p>
        </w:tc>
      </w:tr>
      <w:tr w:rsidR="0019567F" w:rsidRPr="0019567F" w14:paraId="7186E2BC" w14:textId="77777777" w:rsidTr="0019567F">
        <w:tc>
          <w:tcPr>
            <w:tcW w:w="959" w:type="dxa"/>
          </w:tcPr>
          <w:p w14:paraId="0D1A6851" w14:textId="77777777" w:rsidR="0019567F" w:rsidRPr="0019567F" w:rsidRDefault="0019567F" w:rsidP="0019567F">
            <w:pPr>
              <w:rPr>
                <w:rFonts w:ascii="Arial" w:hAnsi="Arial"/>
                <w:lang w:val="en-US"/>
              </w:rPr>
            </w:pPr>
          </w:p>
        </w:tc>
        <w:tc>
          <w:tcPr>
            <w:tcW w:w="992" w:type="dxa"/>
          </w:tcPr>
          <w:p w14:paraId="49209C0E" w14:textId="77777777" w:rsidR="0019567F" w:rsidRPr="0019567F" w:rsidRDefault="0019567F" w:rsidP="0019567F">
            <w:pPr>
              <w:rPr>
                <w:rFonts w:ascii="Arial" w:hAnsi="Arial"/>
                <w:lang w:val="en-US"/>
              </w:rPr>
            </w:pPr>
          </w:p>
        </w:tc>
        <w:tc>
          <w:tcPr>
            <w:tcW w:w="567" w:type="dxa"/>
            <w:hideMark/>
          </w:tcPr>
          <w:p w14:paraId="030F9A82"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08A72367" w14:textId="77777777" w:rsidR="0019567F" w:rsidRPr="0019567F" w:rsidRDefault="0019567F" w:rsidP="0019567F">
            <w:pPr>
              <w:rPr>
                <w:rFonts w:ascii="Arial" w:hAnsi="Arial"/>
                <w:lang w:val="en-US"/>
              </w:rPr>
            </w:pPr>
            <w:r w:rsidRPr="0019567F">
              <w:rPr>
                <w:rFonts w:ascii="Arial" w:hAnsi="Arial"/>
                <w:lang w:val="en-US"/>
              </w:rPr>
              <w:t>Broad network access</w:t>
            </w:r>
          </w:p>
        </w:tc>
        <w:tc>
          <w:tcPr>
            <w:tcW w:w="251" w:type="dxa"/>
          </w:tcPr>
          <w:p w14:paraId="0F05E66A" w14:textId="77777777" w:rsidR="0019567F" w:rsidRPr="0019567F" w:rsidRDefault="0019567F" w:rsidP="0019567F">
            <w:pPr>
              <w:rPr>
                <w:rFonts w:ascii="Arial" w:hAnsi="Arial"/>
                <w:lang w:val="en-US"/>
              </w:rPr>
            </w:pPr>
          </w:p>
        </w:tc>
        <w:tc>
          <w:tcPr>
            <w:tcW w:w="883" w:type="dxa"/>
          </w:tcPr>
          <w:p w14:paraId="70651942" w14:textId="77777777" w:rsidR="0019567F" w:rsidRPr="0019567F" w:rsidRDefault="0019567F" w:rsidP="0019567F">
            <w:pPr>
              <w:rPr>
                <w:rFonts w:ascii="Arial" w:hAnsi="Arial"/>
                <w:lang w:val="en-US"/>
              </w:rPr>
            </w:pPr>
          </w:p>
        </w:tc>
      </w:tr>
      <w:tr w:rsidR="0019567F" w:rsidRPr="0019567F" w14:paraId="3B01A4C5" w14:textId="77777777" w:rsidTr="0019567F">
        <w:tc>
          <w:tcPr>
            <w:tcW w:w="959" w:type="dxa"/>
          </w:tcPr>
          <w:p w14:paraId="5EB54227" w14:textId="77777777" w:rsidR="0019567F" w:rsidRPr="0019567F" w:rsidRDefault="0019567F" w:rsidP="0019567F">
            <w:pPr>
              <w:rPr>
                <w:rFonts w:ascii="Arial" w:hAnsi="Arial"/>
                <w:lang w:val="en-US"/>
              </w:rPr>
            </w:pPr>
          </w:p>
        </w:tc>
        <w:tc>
          <w:tcPr>
            <w:tcW w:w="992" w:type="dxa"/>
          </w:tcPr>
          <w:p w14:paraId="6AB7B5BF" w14:textId="77777777" w:rsidR="0019567F" w:rsidRPr="0019567F" w:rsidRDefault="0019567F" w:rsidP="0019567F">
            <w:pPr>
              <w:rPr>
                <w:rFonts w:ascii="Arial" w:hAnsi="Arial"/>
                <w:lang w:val="en-US"/>
              </w:rPr>
            </w:pPr>
          </w:p>
        </w:tc>
        <w:tc>
          <w:tcPr>
            <w:tcW w:w="567" w:type="dxa"/>
            <w:hideMark/>
          </w:tcPr>
          <w:p w14:paraId="24C44997"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1947DA3C" w14:textId="77777777" w:rsidR="0019567F" w:rsidRPr="0019567F" w:rsidRDefault="0019567F" w:rsidP="0019567F">
            <w:pPr>
              <w:rPr>
                <w:rFonts w:ascii="Arial" w:hAnsi="Arial"/>
                <w:lang w:val="en-US"/>
              </w:rPr>
            </w:pPr>
            <w:r w:rsidRPr="0019567F">
              <w:rPr>
                <w:rFonts w:ascii="Arial" w:hAnsi="Arial"/>
                <w:lang w:val="en-US"/>
              </w:rPr>
              <w:t>Resource pooling</w:t>
            </w:r>
          </w:p>
        </w:tc>
        <w:tc>
          <w:tcPr>
            <w:tcW w:w="251" w:type="dxa"/>
          </w:tcPr>
          <w:p w14:paraId="748BE1FF" w14:textId="77777777" w:rsidR="0019567F" w:rsidRPr="0019567F" w:rsidRDefault="0019567F" w:rsidP="0019567F">
            <w:pPr>
              <w:rPr>
                <w:rFonts w:ascii="Arial" w:hAnsi="Arial"/>
                <w:lang w:val="en-US"/>
              </w:rPr>
            </w:pPr>
          </w:p>
        </w:tc>
        <w:tc>
          <w:tcPr>
            <w:tcW w:w="883" w:type="dxa"/>
          </w:tcPr>
          <w:p w14:paraId="3569E84D" w14:textId="77777777" w:rsidR="0019567F" w:rsidRPr="0019567F" w:rsidRDefault="0019567F" w:rsidP="0019567F">
            <w:pPr>
              <w:rPr>
                <w:rFonts w:ascii="Arial" w:hAnsi="Arial"/>
                <w:lang w:val="en-US"/>
              </w:rPr>
            </w:pPr>
          </w:p>
        </w:tc>
      </w:tr>
      <w:tr w:rsidR="0019567F" w:rsidRPr="0019567F" w14:paraId="4BA04075" w14:textId="77777777" w:rsidTr="0019567F">
        <w:tc>
          <w:tcPr>
            <w:tcW w:w="959" w:type="dxa"/>
          </w:tcPr>
          <w:p w14:paraId="491AE864" w14:textId="77777777" w:rsidR="0019567F" w:rsidRPr="0019567F" w:rsidRDefault="0019567F" w:rsidP="0019567F">
            <w:pPr>
              <w:rPr>
                <w:rFonts w:ascii="Arial" w:hAnsi="Arial"/>
                <w:lang w:val="en-US"/>
              </w:rPr>
            </w:pPr>
          </w:p>
        </w:tc>
        <w:tc>
          <w:tcPr>
            <w:tcW w:w="992" w:type="dxa"/>
          </w:tcPr>
          <w:p w14:paraId="28522177" w14:textId="77777777" w:rsidR="0019567F" w:rsidRPr="0019567F" w:rsidRDefault="0019567F" w:rsidP="0019567F">
            <w:pPr>
              <w:rPr>
                <w:rFonts w:ascii="Arial" w:hAnsi="Arial"/>
                <w:lang w:val="en-US"/>
              </w:rPr>
            </w:pPr>
          </w:p>
        </w:tc>
        <w:tc>
          <w:tcPr>
            <w:tcW w:w="567" w:type="dxa"/>
            <w:hideMark/>
          </w:tcPr>
          <w:p w14:paraId="71DAA39A"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6BC32ED3" w14:textId="77777777" w:rsidR="0019567F" w:rsidRPr="0019567F" w:rsidRDefault="0019567F" w:rsidP="0019567F">
            <w:pPr>
              <w:rPr>
                <w:rFonts w:ascii="Arial" w:hAnsi="Arial"/>
                <w:lang w:val="en-US"/>
              </w:rPr>
            </w:pPr>
            <w:r w:rsidRPr="0019567F">
              <w:rPr>
                <w:rFonts w:ascii="Arial" w:hAnsi="Arial"/>
                <w:lang w:val="en-US"/>
              </w:rPr>
              <w:t>Physical isolation</w:t>
            </w:r>
          </w:p>
        </w:tc>
        <w:tc>
          <w:tcPr>
            <w:tcW w:w="251" w:type="dxa"/>
          </w:tcPr>
          <w:p w14:paraId="39E83370" w14:textId="77777777" w:rsidR="0019567F" w:rsidRPr="0019567F" w:rsidRDefault="0019567F" w:rsidP="0019567F">
            <w:pPr>
              <w:rPr>
                <w:rFonts w:ascii="Arial" w:hAnsi="Arial"/>
                <w:lang w:val="en-US"/>
              </w:rPr>
            </w:pPr>
          </w:p>
        </w:tc>
        <w:tc>
          <w:tcPr>
            <w:tcW w:w="883" w:type="dxa"/>
            <w:hideMark/>
          </w:tcPr>
          <w:p w14:paraId="1C0A20FD" w14:textId="77777777" w:rsidR="0019567F" w:rsidRPr="0019567F" w:rsidRDefault="0019567F" w:rsidP="0019567F">
            <w:pPr>
              <w:rPr>
                <w:rFonts w:ascii="Arial" w:hAnsi="Arial"/>
                <w:lang w:val="en-US"/>
              </w:rPr>
            </w:pPr>
            <w:r w:rsidRPr="0019567F">
              <w:rPr>
                <w:rFonts w:ascii="Arial" w:hAnsi="Arial"/>
                <w:lang w:val="en-US"/>
              </w:rPr>
              <w:t>(1)</w:t>
            </w:r>
          </w:p>
        </w:tc>
      </w:tr>
    </w:tbl>
    <w:p w14:paraId="5DD5AB55"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13097561" w14:textId="77777777" w:rsidTr="0019567F">
        <w:tc>
          <w:tcPr>
            <w:tcW w:w="959" w:type="dxa"/>
          </w:tcPr>
          <w:p w14:paraId="691ACC1F" w14:textId="77777777" w:rsidR="0019567F" w:rsidRPr="0019567F" w:rsidRDefault="0019567F" w:rsidP="0019567F">
            <w:pPr>
              <w:rPr>
                <w:rFonts w:ascii="Arial" w:hAnsi="Arial"/>
                <w:lang w:val="en-US"/>
              </w:rPr>
            </w:pPr>
          </w:p>
        </w:tc>
        <w:tc>
          <w:tcPr>
            <w:tcW w:w="992" w:type="dxa"/>
            <w:hideMark/>
          </w:tcPr>
          <w:p w14:paraId="44159ED9" w14:textId="77777777" w:rsidR="0019567F" w:rsidRPr="0019567F" w:rsidRDefault="0019567F" w:rsidP="0019567F">
            <w:pPr>
              <w:rPr>
                <w:rFonts w:ascii="Arial" w:hAnsi="Arial"/>
                <w:lang w:val="en-US"/>
              </w:rPr>
            </w:pPr>
            <w:r w:rsidRPr="0019567F">
              <w:rPr>
                <w:rFonts w:ascii="Arial" w:hAnsi="Arial"/>
                <w:lang w:val="en-US"/>
              </w:rPr>
              <w:t>1.1.5</w:t>
            </w:r>
          </w:p>
        </w:tc>
        <w:tc>
          <w:tcPr>
            <w:tcW w:w="7513" w:type="dxa"/>
            <w:hideMark/>
          </w:tcPr>
          <w:p w14:paraId="0C7BBFA8" w14:textId="77777777" w:rsidR="0019567F" w:rsidRPr="0019567F" w:rsidRDefault="0019567F" w:rsidP="0019567F">
            <w:pPr>
              <w:rPr>
                <w:rFonts w:ascii="Arial" w:hAnsi="Arial"/>
                <w:lang w:val="en-US"/>
              </w:rPr>
            </w:pPr>
            <w:r w:rsidRPr="0019567F">
              <w:rPr>
                <w:rFonts w:ascii="Arial" w:hAnsi="Arial"/>
                <w:lang w:val="en-US"/>
              </w:rPr>
              <w:t>What is the main difference between shareware and freeware?</w:t>
            </w:r>
          </w:p>
        </w:tc>
        <w:tc>
          <w:tcPr>
            <w:tcW w:w="251" w:type="dxa"/>
          </w:tcPr>
          <w:p w14:paraId="027434D3" w14:textId="77777777" w:rsidR="0019567F" w:rsidRPr="0019567F" w:rsidRDefault="0019567F" w:rsidP="0019567F">
            <w:pPr>
              <w:rPr>
                <w:rFonts w:ascii="Arial" w:hAnsi="Arial"/>
                <w:lang w:val="en-US"/>
              </w:rPr>
            </w:pPr>
          </w:p>
        </w:tc>
        <w:tc>
          <w:tcPr>
            <w:tcW w:w="883" w:type="dxa"/>
          </w:tcPr>
          <w:p w14:paraId="3F1B3D3F" w14:textId="77777777" w:rsidR="0019567F" w:rsidRPr="0019567F" w:rsidRDefault="0019567F" w:rsidP="0019567F">
            <w:pPr>
              <w:rPr>
                <w:rFonts w:ascii="Arial" w:hAnsi="Arial"/>
                <w:lang w:val="en-US"/>
              </w:rPr>
            </w:pPr>
          </w:p>
        </w:tc>
      </w:tr>
    </w:tbl>
    <w:p w14:paraId="6CE8CC66"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4EE0213C" w14:textId="77777777" w:rsidTr="0019567F">
        <w:tc>
          <w:tcPr>
            <w:tcW w:w="959" w:type="dxa"/>
          </w:tcPr>
          <w:p w14:paraId="39F64DCE" w14:textId="77777777" w:rsidR="0019567F" w:rsidRPr="0019567F" w:rsidRDefault="0019567F" w:rsidP="0019567F">
            <w:pPr>
              <w:rPr>
                <w:rFonts w:ascii="Arial" w:hAnsi="Arial"/>
                <w:lang w:val="en-US"/>
              </w:rPr>
            </w:pPr>
          </w:p>
        </w:tc>
        <w:tc>
          <w:tcPr>
            <w:tcW w:w="992" w:type="dxa"/>
          </w:tcPr>
          <w:p w14:paraId="3913AF47" w14:textId="77777777" w:rsidR="0019567F" w:rsidRPr="0019567F" w:rsidRDefault="0019567F" w:rsidP="0019567F">
            <w:pPr>
              <w:rPr>
                <w:rFonts w:ascii="Arial" w:hAnsi="Arial"/>
                <w:lang w:val="en-US"/>
              </w:rPr>
            </w:pPr>
          </w:p>
        </w:tc>
        <w:tc>
          <w:tcPr>
            <w:tcW w:w="567" w:type="dxa"/>
            <w:hideMark/>
          </w:tcPr>
          <w:p w14:paraId="43380FA8"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58BD8A34" w14:textId="77777777" w:rsidR="0019567F" w:rsidRPr="0019567F" w:rsidRDefault="0019567F" w:rsidP="0019567F">
            <w:pPr>
              <w:rPr>
                <w:rFonts w:ascii="Arial" w:hAnsi="Arial"/>
                <w:lang w:val="en-US"/>
              </w:rPr>
            </w:pPr>
            <w:r w:rsidRPr="0019567F">
              <w:rPr>
                <w:rFonts w:ascii="Arial" w:hAnsi="Arial"/>
                <w:lang w:val="en-US"/>
              </w:rPr>
              <w:t>Shareware requires payment after a trial period, freeware is always free</w:t>
            </w:r>
          </w:p>
        </w:tc>
        <w:tc>
          <w:tcPr>
            <w:tcW w:w="251" w:type="dxa"/>
          </w:tcPr>
          <w:p w14:paraId="7A6BD57D" w14:textId="77777777" w:rsidR="0019567F" w:rsidRPr="0019567F" w:rsidRDefault="0019567F" w:rsidP="0019567F">
            <w:pPr>
              <w:rPr>
                <w:rFonts w:ascii="Arial" w:hAnsi="Arial"/>
                <w:lang w:val="en-US"/>
              </w:rPr>
            </w:pPr>
          </w:p>
        </w:tc>
        <w:tc>
          <w:tcPr>
            <w:tcW w:w="883" w:type="dxa"/>
          </w:tcPr>
          <w:p w14:paraId="15EA0C22" w14:textId="77777777" w:rsidR="0019567F" w:rsidRPr="0019567F" w:rsidRDefault="0019567F" w:rsidP="0019567F">
            <w:pPr>
              <w:rPr>
                <w:rFonts w:ascii="Arial" w:hAnsi="Arial"/>
                <w:lang w:val="en-US"/>
              </w:rPr>
            </w:pPr>
          </w:p>
        </w:tc>
      </w:tr>
      <w:tr w:rsidR="0019567F" w:rsidRPr="0019567F" w14:paraId="0F3A6C92" w14:textId="77777777" w:rsidTr="0019567F">
        <w:tc>
          <w:tcPr>
            <w:tcW w:w="959" w:type="dxa"/>
          </w:tcPr>
          <w:p w14:paraId="0767CD12" w14:textId="77777777" w:rsidR="0019567F" w:rsidRPr="0019567F" w:rsidRDefault="0019567F" w:rsidP="0019567F">
            <w:pPr>
              <w:rPr>
                <w:rFonts w:ascii="Arial" w:hAnsi="Arial"/>
                <w:lang w:val="en-US"/>
              </w:rPr>
            </w:pPr>
          </w:p>
        </w:tc>
        <w:tc>
          <w:tcPr>
            <w:tcW w:w="992" w:type="dxa"/>
          </w:tcPr>
          <w:p w14:paraId="3432EFF3" w14:textId="77777777" w:rsidR="0019567F" w:rsidRPr="0019567F" w:rsidRDefault="0019567F" w:rsidP="0019567F">
            <w:pPr>
              <w:rPr>
                <w:rFonts w:ascii="Arial" w:hAnsi="Arial"/>
                <w:lang w:val="en-US"/>
              </w:rPr>
            </w:pPr>
          </w:p>
        </w:tc>
        <w:tc>
          <w:tcPr>
            <w:tcW w:w="567" w:type="dxa"/>
            <w:hideMark/>
          </w:tcPr>
          <w:p w14:paraId="212C10E6"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3291164E" w14:textId="77777777" w:rsidR="0019567F" w:rsidRPr="0019567F" w:rsidRDefault="0019567F" w:rsidP="0019567F">
            <w:pPr>
              <w:rPr>
                <w:rFonts w:ascii="Arial" w:hAnsi="Arial"/>
                <w:lang w:val="en-US"/>
              </w:rPr>
            </w:pPr>
            <w:r w:rsidRPr="0019567F">
              <w:rPr>
                <w:rFonts w:ascii="Arial" w:hAnsi="Arial"/>
                <w:lang w:val="en-US"/>
              </w:rPr>
              <w:t>Shareware is open source, freeware is proprietary</w:t>
            </w:r>
          </w:p>
        </w:tc>
        <w:tc>
          <w:tcPr>
            <w:tcW w:w="251" w:type="dxa"/>
          </w:tcPr>
          <w:p w14:paraId="03118482" w14:textId="77777777" w:rsidR="0019567F" w:rsidRPr="0019567F" w:rsidRDefault="0019567F" w:rsidP="0019567F">
            <w:pPr>
              <w:rPr>
                <w:rFonts w:ascii="Arial" w:hAnsi="Arial"/>
                <w:lang w:val="en-US"/>
              </w:rPr>
            </w:pPr>
          </w:p>
        </w:tc>
        <w:tc>
          <w:tcPr>
            <w:tcW w:w="883" w:type="dxa"/>
          </w:tcPr>
          <w:p w14:paraId="52151E5B" w14:textId="77777777" w:rsidR="0019567F" w:rsidRPr="0019567F" w:rsidRDefault="0019567F" w:rsidP="0019567F">
            <w:pPr>
              <w:rPr>
                <w:rFonts w:ascii="Arial" w:hAnsi="Arial"/>
                <w:lang w:val="en-US"/>
              </w:rPr>
            </w:pPr>
          </w:p>
        </w:tc>
      </w:tr>
      <w:tr w:rsidR="0019567F" w:rsidRPr="0019567F" w14:paraId="424E40AA" w14:textId="77777777" w:rsidTr="0019567F">
        <w:tc>
          <w:tcPr>
            <w:tcW w:w="959" w:type="dxa"/>
          </w:tcPr>
          <w:p w14:paraId="4F63C98C" w14:textId="77777777" w:rsidR="0019567F" w:rsidRPr="0019567F" w:rsidRDefault="0019567F" w:rsidP="0019567F">
            <w:pPr>
              <w:rPr>
                <w:rFonts w:ascii="Arial" w:hAnsi="Arial"/>
                <w:lang w:val="en-US"/>
              </w:rPr>
            </w:pPr>
          </w:p>
        </w:tc>
        <w:tc>
          <w:tcPr>
            <w:tcW w:w="992" w:type="dxa"/>
          </w:tcPr>
          <w:p w14:paraId="4237D5A7" w14:textId="77777777" w:rsidR="0019567F" w:rsidRPr="0019567F" w:rsidRDefault="0019567F" w:rsidP="0019567F">
            <w:pPr>
              <w:rPr>
                <w:rFonts w:ascii="Arial" w:hAnsi="Arial"/>
                <w:lang w:val="en-US"/>
              </w:rPr>
            </w:pPr>
          </w:p>
        </w:tc>
        <w:tc>
          <w:tcPr>
            <w:tcW w:w="567" w:type="dxa"/>
            <w:hideMark/>
          </w:tcPr>
          <w:p w14:paraId="730C40AE"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381A4B52" w14:textId="45AEF544" w:rsidR="0019567F" w:rsidRPr="0019567F" w:rsidRDefault="0019567F" w:rsidP="0019567F">
            <w:pPr>
              <w:rPr>
                <w:rFonts w:ascii="Arial" w:hAnsi="Arial"/>
                <w:lang w:val="en-US"/>
              </w:rPr>
            </w:pPr>
            <w:r w:rsidRPr="0019567F">
              <w:rPr>
                <w:rFonts w:ascii="Arial" w:hAnsi="Arial"/>
                <w:lang w:val="en-US"/>
              </w:rPr>
              <w:t xml:space="preserve">Shareware is for </w:t>
            </w:r>
            <w:r w:rsidR="00172420" w:rsidRPr="0019567F">
              <w:rPr>
                <w:rFonts w:ascii="Arial" w:hAnsi="Arial"/>
                <w:lang w:val="en-US"/>
              </w:rPr>
              <w:t>businesses</w:t>
            </w:r>
            <w:r w:rsidR="00BA4841">
              <w:rPr>
                <w:rFonts w:ascii="Arial" w:hAnsi="Arial"/>
                <w:lang w:val="en-US"/>
              </w:rPr>
              <w:t>,</w:t>
            </w:r>
            <w:r w:rsidRPr="0019567F">
              <w:rPr>
                <w:rFonts w:ascii="Arial" w:hAnsi="Arial"/>
                <w:lang w:val="en-US"/>
              </w:rPr>
              <w:t xml:space="preserve"> freeware is for personal use</w:t>
            </w:r>
          </w:p>
        </w:tc>
        <w:tc>
          <w:tcPr>
            <w:tcW w:w="251" w:type="dxa"/>
          </w:tcPr>
          <w:p w14:paraId="63C86938" w14:textId="77777777" w:rsidR="0019567F" w:rsidRPr="0019567F" w:rsidRDefault="0019567F" w:rsidP="0019567F">
            <w:pPr>
              <w:rPr>
                <w:rFonts w:ascii="Arial" w:hAnsi="Arial"/>
                <w:lang w:val="en-US"/>
              </w:rPr>
            </w:pPr>
          </w:p>
        </w:tc>
        <w:tc>
          <w:tcPr>
            <w:tcW w:w="883" w:type="dxa"/>
          </w:tcPr>
          <w:p w14:paraId="1A7980C8" w14:textId="77777777" w:rsidR="0019567F" w:rsidRPr="0019567F" w:rsidRDefault="0019567F" w:rsidP="0019567F">
            <w:pPr>
              <w:rPr>
                <w:rFonts w:ascii="Arial" w:hAnsi="Arial"/>
                <w:lang w:val="en-US"/>
              </w:rPr>
            </w:pPr>
          </w:p>
        </w:tc>
      </w:tr>
      <w:tr w:rsidR="0019567F" w:rsidRPr="0019567F" w14:paraId="43BF5F20" w14:textId="77777777" w:rsidTr="00172420">
        <w:tc>
          <w:tcPr>
            <w:tcW w:w="959" w:type="dxa"/>
          </w:tcPr>
          <w:p w14:paraId="4F138296" w14:textId="77777777" w:rsidR="0019567F" w:rsidRPr="0019567F" w:rsidRDefault="0019567F" w:rsidP="0019567F">
            <w:pPr>
              <w:rPr>
                <w:rFonts w:ascii="Arial" w:hAnsi="Arial"/>
                <w:lang w:val="en-US"/>
              </w:rPr>
            </w:pPr>
          </w:p>
        </w:tc>
        <w:tc>
          <w:tcPr>
            <w:tcW w:w="992" w:type="dxa"/>
          </w:tcPr>
          <w:p w14:paraId="3A85A39D" w14:textId="77777777" w:rsidR="0019567F" w:rsidRPr="0019567F" w:rsidRDefault="0019567F" w:rsidP="0019567F">
            <w:pPr>
              <w:rPr>
                <w:rFonts w:ascii="Arial" w:hAnsi="Arial"/>
                <w:lang w:val="en-US"/>
              </w:rPr>
            </w:pPr>
          </w:p>
        </w:tc>
        <w:tc>
          <w:tcPr>
            <w:tcW w:w="567" w:type="dxa"/>
            <w:hideMark/>
          </w:tcPr>
          <w:p w14:paraId="33E27FD3"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134E8790" w14:textId="5D8B8C04" w:rsidR="0019567F" w:rsidRPr="0019567F" w:rsidRDefault="0019567F" w:rsidP="0019567F">
            <w:pPr>
              <w:rPr>
                <w:rFonts w:ascii="Arial" w:hAnsi="Arial"/>
                <w:lang w:val="en-US"/>
              </w:rPr>
            </w:pPr>
            <w:r w:rsidRPr="0019567F">
              <w:rPr>
                <w:rFonts w:ascii="Arial" w:hAnsi="Arial"/>
                <w:lang w:val="en-US"/>
              </w:rPr>
              <w:t xml:space="preserve">Shareware has limited </w:t>
            </w:r>
            <w:r w:rsidR="00172420" w:rsidRPr="0019567F">
              <w:rPr>
                <w:rFonts w:ascii="Arial" w:hAnsi="Arial"/>
                <w:lang w:val="en-US"/>
              </w:rPr>
              <w:t>functionality</w:t>
            </w:r>
            <w:r w:rsidR="00BA4841">
              <w:rPr>
                <w:rFonts w:ascii="Arial" w:hAnsi="Arial"/>
                <w:lang w:val="en-US"/>
              </w:rPr>
              <w:t>,</w:t>
            </w:r>
            <w:r w:rsidR="00F77F74">
              <w:rPr>
                <w:rFonts w:ascii="Arial" w:hAnsi="Arial"/>
                <w:lang w:val="en-US"/>
              </w:rPr>
              <w:t xml:space="preserve"> </w:t>
            </w:r>
            <w:r w:rsidRPr="0019567F">
              <w:rPr>
                <w:rFonts w:ascii="Arial" w:hAnsi="Arial"/>
                <w:lang w:val="en-US"/>
              </w:rPr>
              <w:t xml:space="preserve">freeware has </w:t>
            </w:r>
            <w:r w:rsidR="00BA4841">
              <w:rPr>
                <w:rFonts w:ascii="Arial" w:hAnsi="Arial"/>
                <w:lang w:val="en-US"/>
              </w:rPr>
              <w:t xml:space="preserve">limited </w:t>
            </w:r>
            <w:r w:rsidRPr="0019567F">
              <w:rPr>
                <w:rFonts w:ascii="Arial" w:hAnsi="Arial"/>
                <w:lang w:val="en-US"/>
              </w:rPr>
              <w:t>functionality</w:t>
            </w:r>
          </w:p>
        </w:tc>
        <w:tc>
          <w:tcPr>
            <w:tcW w:w="251" w:type="dxa"/>
          </w:tcPr>
          <w:p w14:paraId="46B364D9" w14:textId="77777777" w:rsidR="0019567F" w:rsidRPr="0019567F" w:rsidRDefault="0019567F" w:rsidP="0019567F">
            <w:pPr>
              <w:rPr>
                <w:rFonts w:ascii="Arial" w:hAnsi="Arial"/>
                <w:lang w:val="en-US"/>
              </w:rPr>
            </w:pPr>
          </w:p>
        </w:tc>
        <w:tc>
          <w:tcPr>
            <w:tcW w:w="883" w:type="dxa"/>
            <w:vAlign w:val="bottom"/>
            <w:hideMark/>
          </w:tcPr>
          <w:p w14:paraId="6B30A1E3" w14:textId="77777777" w:rsidR="0019567F" w:rsidRPr="0019567F" w:rsidRDefault="0019567F" w:rsidP="00172420">
            <w:pPr>
              <w:rPr>
                <w:rFonts w:ascii="Arial" w:hAnsi="Arial"/>
                <w:lang w:val="en-US"/>
              </w:rPr>
            </w:pPr>
            <w:r w:rsidRPr="0019567F">
              <w:rPr>
                <w:rFonts w:ascii="Arial" w:hAnsi="Arial"/>
                <w:lang w:val="en-US"/>
              </w:rPr>
              <w:t>(1)</w:t>
            </w:r>
          </w:p>
        </w:tc>
      </w:tr>
    </w:tbl>
    <w:p w14:paraId="1FB12A90" w14:textId="77777777" w:rsidR="0019567F" w:rsidRPr="0019567F" w:rsidRDefault="0019567F" w:rsidP="0019567F">
      <w:pPr>
        <w:rPr>
          <w:rFonts w:ascii="Arial" w:hAnsi="Arial"/>
          <w:lang w:val="en-GB"/>
        </w:rPr>
      </w:pPr>
      <w:r>
        <w:rPr>
          <w:rFonts w:ascii="Arial" w:hAnsi="Arial"/>
          <w:lang w:val="en-GB"/>
        </w:rPr>
        <w:br w:type="page"/>
      </w:r>
    </w:p>
    <w:tbl>
      <w:tblPr>
        <w:tblW w:w="10598" w:type="dxa"/>
        <w:tblLook w:val="04A0" w:firstRow="1" w:lastRow="0" w:firstColumn="1" w:lastColumn="0" w:noHBand="0" w:noVBand="1"/>
      </w:tblPr>
      <w:tblGrid>
        <w:gridCol w:w="959"/>
        <w:gridCol w:w="992"/>
        <w:gridCol w:w="7513"/>
        <w:gridCol w:w="251"/>
        <w:gridCol w:w="883"/>
      </w:tblGrid>
      <w:tr w:rsidR="0019567F" w:rsidRPr="0019567F" w14:paraId="0518B058" w14:textId="77777777" w:rsidTr="0019567F">
        <w:tc>
          <w:tcPr>
            <w:tcW w:w="959" w:type="dxa"/>
          </w:tcPr>
          <w:p w14:paraId="6ABAAB47" w14:textId="77777777" w:rsidR="0019567F" w:rsidRPr="0019567F" w:rsidRDefault="0019567F" w:rsidP="0019567F">
            <w:pPr>
              <w:rPr>
                <w:rFonts w:ascii="Arial" w:hAnsi="Arial"/>
                <w:lang w:val="en-US"/>
              </w:rPr>
            </w:pPr>
          </w:p>
        </w:tc>
        <w:tc>
          <w:tcPr>
            <w:tcW w:w="992" w:type="dxa"/>
            <w:hideMark/>
          </w:tcPr>
          <w:p w14:paraId="1649C240" w14:textId="77777777" w:rsidR="0019567F" w:rsidRPr="0019567F" w:rsidRDefault="0019567F" w:rsidP="0019567F">
            <w:pPr>
              <w:rPr>
                <w:rFonts w:ascii="Arial" w:hAnsi="Arial"/>
                <w:lang w:val="en-US"/>
              </w:rPr>
            </w:pPr>
            <w:r w:rsidRPr="0019567F">
              <w:rPr>
                <w:rFonts w:ascii="Arial" w:hAnsi="Arial"/>
                <w:lang w:val="en-US"/>
              </w:rPr>
              <w:t>1.1.6</w:t>
            </w:r>
          </w:p>
        </w:tc>
        <w:tc>
          <w:tcPr>
            <w:tcW w:w="7513" w:type="dxa"/>
            <w:hideMark/>
          </w:tcPr>
          <w:p w14:paraId="26ADC39B" w14:textId="77777777" w:rsidR="0019567F" w:rsidRPr="0019567F" w:rsidRDefault="0019567F" w:rsidP="0019567F">
            <w:pPr>
              <w:rPr>
                <w:rFonts w:ascii="Arial" w:hAnsi="Arial"/>
                <w:lang w:val="en-US"/>
              </w:rPr>
            </w:pPr>
            <w:r w:rsidRPr="0019567F">
              <w:rPr>
                <w:rFonts w:ascii="Arial" w:hAnsi="Arial"/>
                <w:lang w:val="en-US"/>
              </w:rPr>
              <w:t>What is the primary purpose of RAID (Redundant Array of Independent Disks)?</w:t>
            </w:r>
          </w:p>
        </w:tc>
        <w:tc>
          <w:tcPr>
            <w:tcW w:w="251" w:type="dxa"/>
          </w:tcPr>
          <w:p w14:paraId="7335C72E" w14:textId="77777777" w:rsidR="0019567F" w:rsidRPr="0019567F" w:rsidRDefault="0019567F" w:rsidP="0019567F">
            <w:pPr>
              <w:rPr>
                <w:rFonts w:ascii="Arial" w:hAnsi="Arial"/>
                <w:lang w:val="en-US"/>
              </w:rPr>
            </w:pPr>
          </w:p>
        </w:tc>
        <w:tc>
          <w:tcPr>
            <w:tcW w:w="883" w:type="dxa"/>
          </w:tcPr>
          <w:p w14:paraId="7127208D" w14:textId="77777777" w:rsidR="0019567F" w:rsidRPr="0019567F" w:rsidRDefault="0019567F" w:rsidP="0019567F">
            <w:pPr>
              <w:rPr>
                <w:rFonts w:ascii="Arial" w:hAnsi="Arial"/>
                <w:lang w:val="en-US"/>
              </w:rPr>
            </w:pPr>
          </w:p>
        </w:tc>
      </w:tr>
    </w:tbl>
    <w:p w14:paraId="1F31E1D5"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7E51AEC0" w14:textId="77777777" w:rsidTr="0019567F">
        <w:tc>
          <w:tcPr>
            <w:tcW w:w="959" w:type="dxa"/>
          </w:tcPr>
          <w:p w14:paraId="57B17541" w14:textId="77777777" w:rsidR="0019567F" w:rsidRPr="0019567F" w:rsidRDefault="0019567F" w:rsidP="0019567F">
            <w:pPr>
              <w:rPr>
                <w:rFonts w:ascii="Arial" w:hAnsi="Arial"/>
                <w:lang w:val="en-US"/>
              </w:rPr>
            </w:pPr>
          </w:p>
        </w:tc>
        <w:tc>
          <w:tcPr>
            <w:tcW w:w="992" w:type="dxa"/>
          </w:tcPr>
          <w:p w14:paraId="4DEC2663" w14:textId="77777777" w:rsidR="0019567F" w:rsidRPr="0019567F" w:rsidRDefault="0019567F" w:rsidP="0019567F">
            <w:pPr>
              <w:rPr>
                <w:rFonts w:ascii="Arial" w:hAnsi="Arial"/>
                <w:lang w:val="en-US"/>
              </w:rPr>
            </w:pPr>
          </w:p>
        </w:tc>
        <w:tc>
          <w:tcPr>
            <w:tcW w:w="567" w:type="dxa"/>
            <w:hideMark/>
          </w:tcPr>
          <w:p w14:paraId="778993C1"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73F6539D" w14:textId="77777777" w:rsidR="0019567F" w:rsidRPr="0019567F" w:rsidRDefault="0019567F" w:rsidP="0019567F">
            <w:pPr>
              <w:rPr>
                <w:rFonts w:ascii="Arial" w:hAnsi="Arial"/>
                <w:lang w:val="en-US"/>
              </w:rPr>
            </w:pPr>
            <w:r w:rsidRPr="0019567F">
              <w:rPr>
                <w:rFonts w:ascii="Arial" w:hAnsi="Arial"/>
                <w:lang w:val="en-US"/>
              </w:rPr>
              <w:t>Increase data storage capacity</w:t>
            </w:r>
          </w:p>
        </w:tc>
        <w:tc>
          <w:tcPr>
            <w:tcW w:w="251" w:type="dxa"/>
          </w:tcPr>
          <w:p w14:paraId="4BF29BA8" w14:textId="77777777" w:rsidR="0019567F" w:rsidRPr="0019567F" w:rsidRDefault="0019567F" w:rsidP="0019567F">
            <w:pPr>
              <w:rPr>
                <w:rFonts w:ascii="Arial" w:hAnsi="Arial"/>
                <w:lang w:val="en-US"/>
              </w:rPr>
            </w:pPr>
          </w:p>
        </w:tc>
        <w:tc>
          <w:tcPr>
            <w:tcW w:w="883" w:type="dxa"/>
          </w:tcPr>
          <w:p w14:paraId="354A4BFB" w14:textId="77777777" w:rsidR="0019567F" w:rsidRPr="0019567F" w:rsidRDefault="0019567F" w:rsidP="0019567F">
            <w:pPr>
              <w:rPr>
                <w:rFonts w:ascii="Arial" w:hAnsi="Arial"/>
                <w:lang w:val="en-US"/>
              </w:rPr>
            </w:pPr>
          </w:p>
        </w:tc>
      </w:tr>
      <w:tr w:rsidR="0019567F" w:rsidRPr="0019567F" w14:paraId="3E45B344" w14:textId="77777777" w:rsidTr="0019567F">
        <w:tc>
          <w:tcPr>
            <w:tcW w:w="959" w:type="dxa"/>
          </w:tcPr>
          <w:p w14:paraId="1EAA0266" w14:textId="77777777" w:rsidR="0019567F" w:rsidRPr="0019567F" w:rsidRDefault="0019567F" w:rsidP="0019567F">
            <w:pPr>
              <w:rPr>
                <w:rFonts w:ascii="Arial" w:hAnsi="Arial"/>
                <w:lang w:val="en-US"/>
              </w:rPr>
            </w:pPr>
          </w:p>
        </w:tc>
        <w:tc>
          <w:tcPr>
            <w:tcW w:w="992" w:type="dxa"/>
          </w:tcPr>
          <w:p w14:paraId="7B2AC643" w14:textId="77777777" w:rsidR="0019567F" w:rsidRPr="0019567F" w:rsidRDefault="0019567F" w:rsidP="0019567F">
            <w:pPr>
              <w:rPr>
                <w:rFonts w:ascii="Arial" w:hAnsi="Arial"/>
                <w:lang w:val="en-US"/>
              </w:rPr>
            </w:pPr>
          </w:p>
        </w:tc>
        <w:tc>
          <w:tcPr>
            <w:tcW w:w="567" w:type="dxa"/>
            <w:hideMark/>
          </w:tcPr>
          <w:p w14:paraId="3304F5EC"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605B22B1" w14:textId="77777777" w:rsidR="0019567F" w:rsidRPr="0019567F" w:rsidRDefault="0019567F" w:rsidP="0019567F">
            <w:pPr>
              <w:rPr>
                <w:rFonts w:ascii="Arial" w:hAnsi="Arial"/>
                <w:lang w:val="en-US"/>
              </w:rPr>
            </w:pPr>
            <w:r w:rsidRPr="0019567F">
              <w:rPr>
                <w:rFonts w:ascii="Arial" w:hAnsi="Arial"/>
                <w:lang w:val="en-US"/>
              </w:rPr>
              <w:t>Improve data redundancy and performance</w:t>
            </w:r>
          </w:p>
        </w:tc>
        <w:tc>
          <w:tcPr>
            <w:tcW w:w="251" w:type="dxa"/>
          </w:tcPr>
          <w:p w14:paraId="234ED6D7" w14:textId="77777777" w:rsidR="0019567F" w:rsidRPr="0019567F" w:rsidRDefault="0019567F" w:rsidP="0019567F">
            <w:pPr>
              <w:rPr>
                <w:rFonts w:ascii="Arial" w:hAnsi="Arial"/>
                <w:lang w:val="en-US"/>
              </w:rPr>
            </w:pPr>
          </w:p>
        </w:tc>
        <w:tc>
          <w:tcPr>
            <w:tcW w:w="883" w:type="dxa"/>
          </w:tcPr>
          <w:p w14:paraId="2294B738" w14:textId="77777777" w:rsidR="0019567F" w:rsidRPr="0019567F" w:rsidRDefault="0019567F" w:rsidP="0019567F">
            <w:pPr>
              <w:rPr>
                <w:rFonts w:ascii="Arial" w:hAnsi="Arial"/>
                <w:lang w:val="en-US"/>
              </w:rPr>
            </w:pPr>
          </w:p>
        </w:tc>
      </w:tr>
      <w:tr w:rsidR="0019567F" w:rsidRPr="0019567F" w14:paraId="6E778255" w14:textId="77777777" w:rsidTr="0019567F">
        <w:tc>
          <w:tcPr>
            <w:tcW w:w="959" w:type="dxa"/>
          </w:tcPr>
          <w:p w14:paraId="12FAFBF7" w14:textId="77777777" w:rsidR="0019567F" w:rsidRPr="0019567F" w:rsidRDefault="0019567F" w:rsidP="0019567F">
            <w:pPr>
              <w:rPr>
                <w:rFonts w:ascii="Arial" w:hAnsi="Arial"/>
                <w:lang w:val="en-US"/>
              </w:rPr>
            </w:pPr>
          </w:p>
        </w:tc>
        <w:tc>
          <w:tcPr>
            <w:tcW w:w="992" w:type="dxa"/>
          </w:tcPr>
          <w:p w14:paraId="41A0F86A" w14:textId="77777777" w:rsidR="0019567F" w:rsidRPr="0019567F" w:rsidRDefault="0019567F" w:rsidP="0019567F">
            <w:pPr>
              <w:rPr>
                <w:rFonts w:ascii="Arial" w:hAnsi="Arial"/>
                <w:lang w:val="en-US"/>
              </w:rPr>
            </w:pPr>
          </w:p>
        </w:tc>
        <w:tc>
          <w:tcPr>
            <w:tcW w:w="567" w:type="dxa"/>
            <w:hideMark/>
          </w:tcPr>
          <w:p w14:paraId="5766D180"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1E7FF0EC" w14:textId="77777777" w:rsidR="0019567F" w:rsidRPr="0019567F" w:rsidRDefault="0019567F" w:rsidP="0019567F">
            <w:pPr>
              <w:rPr>
                <w:rFonts w:ascii="Arial" w:hAnsi="Arial"/>
                <w:lang w:val="en-US"/>
              </w:rPr>
            </w:pPr>
            <w:r w:rsidRPr="0019567F">
              <w:rPr>
                <w:rFonts w:ascii="Arial" w:hAnsi="Arial"/>
                <w:lang w:val="en-US"/>
              </w:rPr>
              <w:t>Enhance data encryption</w:t>
            </w:r>
          </w:p>
        </w:tc>
        <w:tc>
          <w:tcPr>
            <w:tcW w:w="251" w:type="dxa"/>
          </w:tcPr>
          <w:p w14:paraId="2D4A43E9" w14:textId="77777777" w:rsidR="0019567F" w:rsidRPr="0019567F" w:rsidRDefault="0019567F" w:rsidP="0019567F">
            <w:pPr>
              <w:rPr>
                <w:rFonts w:ascii="Arial" w:hAnsi="Arial"/>
                <w:lang w:val="en-US"/>
              </w:rPr>
            </w:pPr>
          </w:p>
        </w:tc>
        <w:tc>
          <w:tcPr>
            <w:tcW w:w="883" w:type="dxa"/>
          </w:tcPr>
          <w:p w14:paraId="151C01A3" w14:textId="77777777" w:rsidR="0019567F" w:rsidRPr="0019567F" w:rsidRDefault="0019567F" w:rsidP="0019567F">
            <w:pPr>
              <w:rPr>
                <w:rFonts w:ascii="Arial" w:hAnsi="Arial"/>
                <w:lang w:val="en-US"/>
              </w:rPr>
            </w:pPr>
          </w:p>
        </w:tc>
      </w:tr>
      <w:tr w:rsidR="0019567F" w:rsidRPr="0019567F" w14:paraId="2F73D487" w14:textId="77777777" w:rsidTr="0019567F">
        <w:tc>
          <w:tcPr>
            <w:tcW w:w="959" w:type="dxa"/>
          </w:tcPr>
          <w:p w14:paraId="79CFF8F4" w14:textId="77777777" w:rsidR="0019567F" w:rsidRPr="0019567F" w:rsidRDefault="0019567F" w:rsidP="0019567F">
            <w:pPr>
              <w:rPr>
                <w:rFonts w:ascii="Arial" w:hAnsi="Arial"/>
                <w:lang w:val="en-US"/>
              </w:rPr>
            </w:pPr>
          </w:p>
        </w:tc>
        <w:tc>
          <w:tcPr>
            <w:tcW w:w="992" w:type="dxa"/>
          </w:tcPr>
          <w:p w14:paraId="3A8E8F11" w14:textId="77777777" w:rsidR="0019567F" w:rsidRPr="0019567F" w:rsidRDefault="0019567F" w:rsidP="0019567F">
            <w:pPr>
              <w:rPr>
                <w:rFonts w:ascii="Arial" w:hAnsi="Arial"/>
                <w:lang w:val="en-US"/>
              </w:rPr>
            </w:pPr>
          </w:p>
        </w:tc>
        <w:tc>
          <w:tcPr>
            <w:tcW w:w="567" w:type="dxa"/>
            <w:hideMark/>
          </w:tcPr>
          <w:p w14:paraId="0A1364B5"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250B2BF4" w14:textId="4663E9BB" w:rsidR="0019567F" w:rsidRPr="0019567F" w:rsidRDefault="00E82D3E" w:rsidP="0019567F">
            <w:pPr>
              <w:rPr>
                <w:rFonts w:ascii="Arial" w:hAnsi="Arial"/>
                <w:lang w:val="en-US"/>
              </w:rPr>
            </w:pPr>
            <w:r w:rsidRPr="00E82D3E">
              <w:rPr>
                <w:rFonts w:ascii="Arial" w:hAnsi="Arial"/>
              </w:rPr>
              <w:t>Protect data of Secure data in event of hardware failure</w:t>
            </w:r>
          </w:p>
        </w:tc>
        <w:tc>
          <w:tcPr>
            <w:tcW w:w="251" w:type="dxa"/>
          </w:tcPr>
          <w:p w14:paraId="38A1EBF5" w14:textId="77777777" w:rsidR="0019567F" w:rsidRPr="0019567F" w:rsidRDefault="0019567F" w:rsidP="0019567F">
            <w:pPr>
              <w:rPr>
                <w:rFonts w:ascii="Arial" w:hAnsi="Arial"/>
                <w:lang w:val="en-US"/>
              </w:rPr>
            </w:pPr>
          </w:p>
        </w:tc>
        <w:tc>
          <w:tcPr>
            <w:tcW w:w="883" w:type="dxa"/>
            <w:hideMark/>
          </w:tcPr>
          <w:p w14:paraId="36E5F850" w14:textId="77777777" w:rsidR="0019567F" w:rsidRPr="0019567F" w:rsidRDefault="0019567F" w:rsidP="0019567F">
            <w:pPr>
              <w:rPr>
                <w:rFonts w:ascii="Arial" w:hAnsi="Arial"/>
                <w:lang w:val="en-US"/>
              </w:rPr>
            </w:pPr>
            <w:r w:rsidRPr="0019567F">
              <w:rPr>
                <w:rFonts w:ascii="Arial" w:hAnsi="Arial"/>
                <w:lang w:val="en-US"/>
              </w:rPr>
              <w:t>(1)</w:t>
            </w:r>
          </w:p>
        </w:tc>
      </w:tr>
    </w:tbl>
    <w:p w14:paraId="09AD131E"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421E4A6C" w14:textId="77777777" w:rsidTr="0019567F">
        <w:tc>
          <w:tcPr>
            <w:tcW w:w="959" w:type="dxa"/>
          </w:tcPr>
          <w:p w14:paraId="4FC311BB" w14:textId="77777777" w:rsidR="0019567F" w:rsidRPr="0019567F" w:rsidRDefault="0019567F" w:rsidP="0019567F">
            <w:pPr>
              <w:rPr>
                <w:rFonts w:ascii="Arial" w:hAnsi="Arial"/>
                <w:lang w:val="en-US"/>
              </w:rPr>
            </w:pPr>
          </w:p>
        </w:tc>
        <w:tc>
          <w:tcPr>
            <w:tcW w:w="992" w:type="dxa"/>
            <w:hideMark/>
          </w:tcPr>
          <w:p w14:paraId="098C16BE" w14:textId="77777777" w:rsidR="0019567F" w:rsidRPr="0019567F" w:rsidRDefault="0019567F" w:rsidP="0019567F">
            <w:pPr>
              <w:rPr>
                <w:rFonts w:ascii="Arial" w:hAnsi="Arial"/>
                <w:lang w:val="en-US"/>
              </w:rPr>
            </w:pPr>
            <w:r w:rsidRPr="0019567F">
              <w:rPr>
                <w:rFonts w:ascii="Arial" w:hAnsi="Arial"/>
                <w:lang w:val="en-US"/>
              </w:rPr>
              <w:t>1.1.7</w:t>
            </w:r>
          </w:p>
        </w:tc>
        <w:tc>
          <w:tcPr>
            <w:tcW w:w="7513" w:type="dxa"/>
            <w:hideMark/>
          </w:tcPr>
          <w:p w14:paraId="5E512866" w14:textId="77777777" w:rsidR="0019567F" w:rsidRPr="0019567F" w:rsidRDefault="0019567F" w:rsidP="0019567F">
            <w:pPr>
              <w:rPr>
                <w:rFonts w:ascii="Arial" w:hAnsi="Arial"/>
                <w:lang w:val="en-US"/>
              </w:rPr>
            </w:pPr>
            <w:r w:rsidRPr="0019567F">
              <w:rPr>
                <w:rFonts w:ascii="Arial" w:hAnsi="Arial"/>
                <w:lang w:val="en-US"/>
              </w:rPr>
              <w:t>Which of the following is a non-volatile storage device?</w:t>
            </w:r>
          </w:p>
        </w:tc>
        <w:tc>
          <w:tcPr>
            <w:tcW w:w="251" w:type="dxa"/>
          </w:tcPr>
          <w:p w14:paraId="6A87C5CA" w14:textId="77777777" w:rsidR="0019567F" w:rsidRPr="0019567F" w:rsidRDefault="0019567F" w:rsidP="0019567F">
            <w:pPr>
              <w:rPr>
                <w:rFonts w:ascii="Arial" w:hAnsi="Arial"/>
                <w:lang w:val="en-US"/>
              </w:rPr>
            </w:pPr>
          </w:p>
        </w:tc>
        <w:tc>
          <w:tcPr>
            <w:tcW w:w="883" w:type="dxa"/>
          </w:tcPr>
          <w:p w14:paraId="75BBD66F" w14:textId="77777777" w:rsidR="0019567F" w:rsidRPr="0019567F" w:rsidRDefault="0019567F" w:rsidP="0019567F">
            <w:pPr>
              <w:rPr>
                <w:rFonts w:ascii="Arial" w:hAnsi="Arial"/>
                <w:lang w:val="en-US"/>
              </w:rPr>
            </w:pPr>
          </w:p>
        </w:tc>
      </w:tr>
    </w:tbl>
    <w:p w14:paraId="1F19F2DE"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797992F7" w14:textId="77777777" w:rsidTr="0019567F">
        <w:tc>
          <w:tcPr>
            <w:tcW w:w="959" w:type="dxa"/>
          </w:tcPr>
          <w:p w14:paraId="4186FC20" w14:textId="77777777" w:rsidR="0019567F" w:rsidRPr="0019567F" w:rsidRDefault="0019567F" w:rsidP="0019567F">
            <w:pPr>
              <w:rPr>
                <w:rFonts w:ascii="Arial" w:hAnsi="Arial"/>
                <w:lang w:val="en-US"/>
              </w:rPr>
            </w:pPr>
          </w:p>
        </w:tc>
        <w:tc>
          <w:tcPr>
            <w:tcW w:w="992" w:type="dxa"/>
          </w:tcPr>
          <w:p w14:paraId="72832A6B" w14:textId="77777777" w:rsidR="0019567F" w:rsidRPr="0019567F" w:rsidRDefault="0019567F" w:rsidP="0019567F">
            <w:pPr>
              <w:rPr>
                <w:rFonts w:ascii="Arial" w:hAnsi="Arial"/>
                <w:lang w:val="en-US"/>
              </w:rPr>
            </w:pPr>
          </w:p>
        </w:tc>
        <w:tc>
          <w:tcPr>
            <w:tcW w:w="567" w:type="dxa"/>
            <w:hideMark/>
          </w:tcPr>
          <w:p w14:paraId="2CFF400F"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57495C96" w14:textId="77777777" w:rsidR="0019567F" w:rsidRPr="0019567F" w:rsidRDefault="0019567F" w:rsidP="0019567F">
            <w:pPr>
              <w:rPr>
                <w:rFonts w:ascii="Arial" w:hAnsi="Arial"/>
                <w:lang w:val="en-US"/>
              </w:rPr>
            </w:pPr>
            <w:r w:rsidRPr="0019567F">
              <w:rPr>
                <w:rFonts w:ascii="Arial" w:hAnsi="Arial"/>
                <w:lang w:val="en-US"/>
              </w:rPr>
              <w:t>RAM</w:t>
            </w:r>
          </w:p>
        </w:tc>
        <w:tc>
          <w:tcPr>
            <w:tcW w:w="251" w:type="dxa"/>
          </w:tcPr>
          <w:p w14:paraId="3471B7DE" w14:textId="77777777" w:rsidR="0019567F" w:rsidRPr="0019567F" w:rsidRDefault="0019567F" w:rsidP="0019567F">
            <w:pPr>
              <w:rPr>
                <w:rFonts w:ascii="Arial" w:hAnsi="Arial"/>
                <w:lang w:val="en-US"/>
              </w:rPr>
            </w:pPr>
          </w:p>
        </w:tc>
        <w:tc>
          <w:tcPr>
            <w:tcW w:w="883" w:type="dxa"/>
          </w:tcPr>
          <w:p w14:paraId="09A77D2B" w14:textId="77777777" w:rsidR="0019567F" w:rsidRPr="0019567F" w:rsidRDefault="0019567F" w:rsidP="0019567F">
            <w:pPr>
              <w:rPr>
                <w:rFonts w:ascii="Arial" w:hAnsi="Arial"/>
                <w:lang w:val="en-US"/>
              </w:rPr>
            </w:pPr>
          </w:p>
        </w:tc>
      </w:tr>
      <w:tr w:rsidR="0019567F" w:rsidRPr="0019567F" w14:paraId="3F421783" w14:textId="77777777" w:rsidTr="0019567F">
        <w:tc>
          <w:tcPr>
            <w:tcW w:w="959" w:type="dxa"/>
          </w:tcPr>
          <w:p w14:paraId="4807FE59" w14:textId="77777777" w:rsidR="0019567F" w:rsidRPr="0019567F" w:rsidRDefault="0019567F" w:rsidP="0019567F">
            <w:pPr>
              <w:rPr>
                <w:rFonts w:ascii="Arial" w:hAnsi="Arial"/>
                <w:lang w:val="en-US"/>
              </w:rPr>
            </w:pPr>
          </w:p>
        </w:tc>
        <w:tc>
          <w:tcPr>
            <w:tcW w:w="992" w:type="dxa"/>
          </w:tcPr>
          <w:p w14:paraId="75B57678" w14:textId="77777777" w:rsidR="0019567F" w:rsidRPr="0019567F" w:rsidRDefault="0019567F" w:rsidP="0019567F">
            <w:pPr>
              <w:rPr>
                <w:rFonts w:ascii="Arial" w:hAnsi="Arial"/>
                <w:lang w:val="en-US"/>
              </w:rPr>
            </w:pPr>
          </w:p>
        </w:tc>
        <w:tc>
          <w:tcPr>
            <w:tcW w:w="567" w:type="dxa"/>
            <w:hideMark/>
          </w:tcPr>
          <w:p w14:paraId="4D8EC723"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797A7921" w14:textId="77777777" w:rsidR="0019567F" w:rsidRPr="0019567F" w:rsidRDefault="0019567F" w:rsidP="0019567F">
            <w:pPr>
              <w:rPr>
                <w:rFonts w:ascii="Arial" w:hAnsi="Arial"/>
                <w:lang w:val="en-US"/>
              </w:rPr>
            </w:pPr>
            <w:r w:rsidRPr="0019567F">
              <w:rPr>
                <w:rFonts w:ascii="Arial" w:hAnsi="Arial"/>
                <w:lang w:val="en-US"/>
              </w:rPr>
              <w:t>SSD</w:t>
            </w:r>
          </w:p>
        </w:tc>
        <w:tc>
          <w:tcPr>
            <w:tcW w:w="251" w:type="dxa"/>
          </w:tcPr>
          <w:p w14:paraId="6A85EB02" w14:textId="77777777" w:rsidR="0019567F" w:rsidRPr="0019567F" w:rsidRDefault="0019567F" w:rsidP="0019567F">
            <w:pPr>
              <w:rPr>
                <w:rFonts w:ascii="Arial" w:hAnsi="Arial"/>
                <w:lang w:val="en-US"/>
              </w:rPr>
            </w:pPr>
          </w:p>
        </w:tc>
        <w:tc>
          <w:tcPr>
            <w:tcW w:w="883" w:type="dxa"/>
          </w:tcPr>
          <w:p w14:paraId="2E95AE07" w14:textId="77777777" w:rsidR="0019567F" w:rsidRPr="0019567F" w:rsidRDefault="0019567F" w:rsidP="0019567F">
            <w:pPr>
              <w:rPr>
                <w:rFonts w:ascii="Arial" w:hAnsi="Arial"/>
                <w:lang w:val="en-US"/>
              </w:rPr>
            </w:pPr>
          </w:p>
        </w:tc>
      </w:tr>
      <w:tr w:rsidR="0019567F" w:rsidRPr="0019567F" w14:paraId="4523D771" w14:textId="77777777" w:rsidTr="0019567F">
        <w:tc>
          <w:tcPr>
            <w:tcW w:w="959" w:type="dxa"/>
          </w:tcPr>
          <w:p w14:paraId="658CD5AD" w14:textId="77777777" w:rsidR="0019567F" w:rsidRPr="0019567F" w:rsidRDefault="0019567F" w:rsidP="0019567F">
            <w:pPr>
              <w:rPr>
                <w:rFonts w:ascii="Arial" w:hAnsi="Arial"/>
                <w:lang w:val="en-US"/>
              </w:rPr>
            </w:pPr>
          </w:p>
        </w:tc>
        <w:tc>
          <w:tcPr>
            <w:tcW w:w="992" w:type="dxa"/>
          </w:tcPr>
          <w:p w14:paraId="66EE4CED" w14:textId="77777777" w:rsidR="0019567F" w:rsidRPr="0019567F" w:rsidRDefault="0019567F" w:rsidP="0019567F">
            <w:pPr>
              <w:rPr>
                <w:rFonts w:ascii="Arial" w:hAnsi="Arial"/>
                <w:lang w:val="en-US"/>
              </w:rPr>
            </w:pPr>
          </w:p>
        </w:tc>
        <w:tc>
          <w:tcPr>
            <w:tcW w:w="567" w:type="dxa"/>
            <w:hideMark/>
          </w:tcPr>
          <w:p w14:paraId="5F09FC55"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1D2239B9" w14:textId="77777777" w:rsidR="0019567F" w:rsidRPr="0019567F" w:rsidRDefault="0019567F" w:rsidP="0019567F">
            <w:pPr>
              <w:rPr>
                <w:rFonts w:ascii="Arial" w:hAnsi="Arial"/>
                <w:lang w:val="en-US"/>
              </w:rPr>
            </w:pPr>
            <w:r w:rsidRPr="0019567F">
              <w:rPr>
                <w:rFonts w:ascii="Arial" w:hAnsi="Arial"/>
                <w:lang w:val="en-US"/>
              </w:rPr>
              <w:t>Cache</w:t>
            </w:r>
          </w:p>
        </w:tc>
        <w:tc>
          <w:tcPr>
            <w:tcW w:w="251" w:type="dxa"/>
          </w:tcPr>
          <w:p w14:paraId="450D36D0" w14:textId="77777777" w:rsidR="0019567F" w:rsidRPr="0019567F" w:rsidRDefault="0019567F" w:rsidP="0019567F">
            <w:pPr>
              <w:rPr>
                <w:rFonts w:ascii="Arial" w:hAnsi="Arial"/>
                <w:lang w:val="en-US"/>
              </w:rPr>
            </w:pPr>
          </w:p>
        </w:tc>
        <w:tc>
          <w:tcPr>
            <w:tcW w:w="883" w:type="dxa"/>
          </w:tcPr>
          <w:p w14:paraId="26FCA3C7" w14:textId="77777777" w:rsidR="0019567F" w:rsidRPr="0019567F" w:rsidRDefault="0019567F" w:rsidP="0019567F">
            <w:pPr>
              <w:rPr>
                <w:rFonts w:ascii="Arial" w:hAnsi="Arial"/>
                <w:lang w:val="en-US"/>
              </w:rPr>
            </w:pPr>
          </w:p>
        </w:tc>
      </w:tr>
      <w:tr w:rsidR="0019567F" w:rsidRPr="0019567F" w14:paraId="5E6BED30" w14:textId="77777777" w:rsidTr="0019567F">
        <w:tc>
          <w:tcPr>
            <w:tcW w:w="959" w:type="dxa"/>
          </w:tcPr>
          <w:p w14:paraId="0B0CF534" w14:textId="77777777" w:rsidR="0019567F" w:rsidRPr="0019567F" w:rsidRDefault="0019567F" w:rsidP="0019567F">
            <w:pPr>
              <w:rPr>
                <w:rFonts w:ascii="Arial" w:hAnsi="Arial"/>
                <w:lang w:val="en-US"/>
              </w:rPr>
            </w:pPr>
          </w:p>
        </w:tc>
        <w:tc>
          <w:tcPr>
            <w:tcW w:w="992" w:type="dxa"/>
          </w:tcPr>
          <w:p w14:paraId="0B2775A1" w14:textId="77777777" w:rsidR="0019567F" w:rsidRPr="0019567F" w:rsidRDefault="0019567F" w:rsidP="0019567F">
            <w:pPr>
              <w:rPr>
                <w:rFonts w:ascii="Arial" w:hAnsi="Arial"/>
                <w:lang w:val="en-US"/>
              </w:rPr>
            </w:pPr>
          </w:p>
        </w:tc>
        <w:tc>
          <w:tcPr>
            <w:tcW w:w="567" w:type="dxa"/>
            <w:hideMark/>
          </w:tcPr>
          <w:p w14:paraId="03D85BA3"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1E402DE5" w14:textId="77777777" w:rsidR="0019567F" w:rsidRPr="0019567F" w:rsidRDefault="0019567F" w:rsidP="0019567F">
            <w:pPr>
              <w:rPr>
                <w:rFonts w:ascii="Arial" w:hAnsi="Arial"/>
                <w:lang w:val="en-US"/>
              </w:rPr>
            </w:pPr>
            <w:r w:rsidRPr="0019567F">
              <w:rPr>
                <w:rFonts w:ascii="Arial" w:hAnsi="Arial"/>
                <w:lang w:val="en-US"/>
              </w:rPr>
              <w:t>Registers</w:t>
            </w:r>
          </w:p>
        </w:tc>
        <w:tc>
          <w:tcPr>
            <w:tcW w:w="251" w:type="dxa"/>
          </w:tcPr>
          <w:p w14:paraId="1F2D6E14" w14:textId="77777777" w:rsidR="0019567F" w:rsidRPr="0019567F" w:rsidRDefault="0019567F" w:rsidP="0019567F">
            <w:pPr>
              <w:rPr>
                <w:rFonts w:ascii="Arial" w:hAnsi="Arial"/>
                <w:lang w:val="en-US"/>
              </w:rPr>
            </w:pPr>
          </w:p>
        </w:tc>
        <w:tc>
          <w:tcPr>
            <w:tcW w:w="883" w:type="dxa"/>
            <w:hideMark/>
          </w:tcPr>
          <w:p w14:paraId="2CE4BE79" w14:textId="77777777" w:rsidR="0019567F" w:rsidRPr="0019567F" w:rsidRDefault="0019567F" w:rsidP="0019567F">
            <w:pPr>
              <w:rPr>
                <w:rFonts w:ascii="Arial" w:hAnsi="Arial"/>
                <w:lang w:val="en-US"/>
              </w:rPr>
            </w:pPr>
            <w:r w:rsidRPr="0019567F">
              <w:rPr>
                <w:rFonts w:ascii="Arial" w:hAnsi="Arial"/>
                <w:lang w:val="en-US"/>
              </w:rPr>
              <w:t>(1)</w:t>
            </w:r>
          </w:p>
        </w:tc>
      </w:tr>
    </w:tbl>
    <w:p w14:paraId="6D774458"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6AC53406" w14:textId="77777777" w:rsidTr="0019567F">
        <w:tc>
          <w:tcPr>
            <w:tcW w:w="959" w:type="dxa"/>
          </w:tcPr>
          <w:p w14:paraId="1385D21E" w14:textId="77777777" w:rsidR="0019567F" w:rsidRPr="0019567F" w:rsidRDefault="0019567F" w:rsidP="0019567F">
            <w:pPr>
              <w:rPr>
                <w:rFonts w:ascii="Arial" w:hAnsi="Arial"/>
                <w:lang w:val="en-US"/>
              </w:rPr>
            </w:pPr>
          </w:p>
        </w:tc>
        <w:tc>
          <w:tcPr>
            <w:tcW w:w="992" w:type="dxa"/>
            <w:hideMark/>
          </w:tcPr>
          <w:p w14:paraId="0FDA7CFA" w14:textId="77777777" w:rsidR="0019567F" w:rsidRPr="0019567F" w:rsidRDefault="0019567F" w:rsidP="0019567F">
            <w:pPr>
              <w:rPr>
                <w:rFonts w:ascii="Arial" w:hAnsi="Arial"/>
                <w:lang w:val="en-US"/>
              </w:rPr>
            </w:pPr>
            <w:r w:rsidRPr="0019567F">
              <w:rPr>
                <w:rFonts w:ascii="Arial" w:hAnsi="Arial"/>
                <w:lang w:val="en-US"/>
              </w:rPr>
              <w:t>1.1.8</w:t>
            </w:r>
          </w:p>
        </w:tc>
        <w:tc>
          <w:tcPr>
            <w:tcW w:w="7513" w:type="dxa"/>
            <w:hideMark/>
          </w:tcPr>
          <w:p w14:paraId="4BF93F83" w14:textId="77777777" w:rsidR="0019567F" w:rsidRPr="0019567F" w:rsidRDefault="0019567F" w:rsidP="0019567F">
            <w:pPr>
              <w:rPr>
                <w:rFonts w:ascii="Arial" w:hAnsi="Arial"/>
                <w:lang w:val="en-US"/>
              </w:rPr>
            </w:pPr>
            <w:r w:rsidRPr="0019567F">
              <w:rPr>
                <w:rFonts w:ascii="Arial" w:hAnsi="Arial"/>
                <w:lang w:val="en-US"/>
              </w:rPr>
              <w:t>Which technology is primarily used for connecting devices over short distances without cables?</w:t>
            </w:r>
          </w:p>
        </w:tc>
        <w:tc>
          <w:tcPr>
            <w:tcW w:w="251" w:type="dxa"/>
          </w:tcPr>
          <w:p w14:paraId="34066360" w14:textId="77777777" w:rsidR="0019567F" w:rsidRPr="0019567F" w:rsidRDefault="0019567F" w:rsidP="0019567F">
            <w:pPr>
              <w:rPr>
                <w:rFonts w:ascii="Arial" w:hAnsi="Arial"/>
                <w:lang w:val="en-US"/>
              </w:rPr>
            </w:pPr>
          </w:p>
        </w:tc>
        <w:tc>
          <w:tcPr>
            <w:tcW w:w="883" w:type="dxa"/>
          </w:tcPr>
          <w:p w14:paraId="741F2B18" w14:textId="77777777" w:rsidR="0019567F" w:rsidRPr="0019567F" w:rsidRDefault="0019567F" w:rsidP="0019567F">
            <w:pPr>
              <w:rPr>
                <w:rFonts w:ascii="Arial" w:hAnsi="Arial"/>
                <w:lang w:val="en-US"/>
              </w:rPr>
            </w:pPr>
          </w:p>
        </w:tc>
      </w:tr>
    </w:tbl>
    <w:p w14:paraId="2A69B135"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5393CF70" w14:textId="77777777" w:rsidTr="0019567F">
        <w:tc>
          <w:tcPr>
            <w:tcW w:w="959" w:type="dxa"/>
          </w:tcPr>
          <w:p w14:paraId="33C00ECE" w14:textId="77777777" w:rsidR="0019567F" w:rsidRPr="0019567F" w:rsidRDefault="0019567F" w:rsidP="0019567F">
            <w:pPr>
              <w:rPr>
                <w:rFonts w:ascii="Arial" w:hAnsi="Arial"/>
                <w:lang w:val="en-US"/>
              </w:rPr>
            </w:pPr>
          </w:p>
        </w:tc>
        <w:tc>
          <w:tcPr>
            <w:tcW w:w="992" w:type="dxa"/>
          </w:tcPr>
          <w:p w14:paraId="6A04B26D" w14:textId="77777777" w:rsidR="0019567F" w:rsidRPr="0019567F" w:rsidRDefault="0019567F" w:rsidP="0019567F">
            <w:pPr>
              <w:rPr>
                <w:rFonts w:ascii="Arial" w:hAnsi="Arial"/>
                <w:lang w:val="en-US"/>
              </w:rPr>
            </w:pPr>
          </w:p>
        </w:tc>
        <w:tc>
          <w:tcPr>
            <w:tcW w:w="567" w:type="dxa"/>
            <w:hideMark/>
          </w:tcPr>
          <w:p w14:paraId="513DE546"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4E919AED" w14:textId="77777777" w:rsidR="0019567F" w:rsidRPr="0019567F" w:rsidRDefault="0019567F" w:rsidP="0019567F">
            <w:pPr>
              <w:rPr>
                <w:rFonts w:ascii="Arial" w:hAnsi="Arial"/>
                <w:lang w:val="en-US"/>
              </w:rPr>
            </w:pPr>
            <w:r w:rsidRPr="0019567F">
              <w:rPr>
                <w:rFonts w:ascii="Arial" w:hAnsi="Arial"/>
                <w:lang w:val="en-US"/>
              </w:rPr>
              <w:t>Wi-Fi</w:t>
            </w:r>
          </w:p>
        </w:tc>
        <w:tc>
          <w:tcPr>
            <w:tcW w:w="251" w:type="dxa"/>
          </w:tcPr>
          <w:p w14:paraId="42F15089" w14:textId="77777777" w:rsidR="0019567F" w:rsidRPr="0019567F" w:rsidRDefault="0019567F" w:rsidP="0019567F">
            <w:pPr>
              <w:rPr>
                <w:rFonts w:ascii="Arial" w:hAnsi="Arial"/>
                <w:lang w:val="en-US"/>
              </w:rPr>
            </w:pPr>
          </w:p>
        </w:tc>
        <w:tc>
          <w:tcPr>
            <w:tcW w:w="883" w:type="dxa"/>
          </w:tcPr>
          <w:p w14:paraId="3EAB7AD3" w14:textId="77777777" w:rsidR="0019567F" w:rsidRPr="0019567F" w:rsidRDefault="0019567F" w:rsidP="0019567F">
            <w:pPr>
              <w:rPr>
                <w:rFonts w:ascii="Arial" w:hAnsi="Arial"/>
                <w:lang w:val="en-US"/>
              </w:rPr>
            </w:pPr>
          </w:p>
        </w:tc>
      </w:tr>
      <w:tr w:rsidR="0019567F" w:rsidRPr="0019567F" w14:paraId="179740AB" w14:textId="77777777" w:rsidTr="0019567F">
        <w:tc>
          <w:tcPr>
            <w:tcW w:w="959" w:type="dxa"/>
          </w:tcPr>
          <w:p w14:paraId="6889CCE8" w14:textId="77777777" w:rsidR="0019567F" w:rsidRPr="0019567F" w:rsidRDefault="0019567F" w:rsidP="0019567F">
            <w:pPr>
              <w:rPr>
                <w:rFonts w:ascii="Arial" w:hAnsi="Arial"/>
                <w:lang w:val="en-US"/>
              </w:rPr>
            </w:pPr>
          </w:p>
        </w:tc>
        <w:tc>
          <w:tcPr>
            <w:tcW w:w="992" w:type="dxa"/>
          </w:tcPr>
          <w:p w14:paraId="0986DC97" w14:textId="77777777" w:rsidR="0019567F" w:rsidRPr="0019567F" w:rsidRDefault="0019567F" w:rsidP="0019567F">
            <w:pPr>
              <w:rPr>
                <w:rFonts w:ascii="Arial" w:hAnsi="Arial"/>
                <w:lang w:val="en-US"/>
              </w:rPr>
            </w:pPr>
          </w:p>
        </w:tc>
        <w:tc>
          <w:tcPr>
            <w:tcW w:w="567" w:type="dxa"/>
            <w:hideMark/>
          </w:tcPr>
          <w:p w14:paraId="15C94D72"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66ACD7EB" w14:textId="77777777" w:rsidR="0019567F" w:rsidRPr="0019567F" w:rsidRDefault="0019567F" w:rsidP="0019567F">
            <w:pPr>
              <w:rPr>
                <w:rFonts w:ascii="Arial" w:hAnsi="Arial"/>
                <w:lang w:val="en-US"/>
              </w:rPr>
            </w:pPr>
            <w:r w:rsidRPr="0019567F">
              <w:rPr>
                <w:rFonts w:ascii="Arial" w:hAnsi="Arial"/>
                <w:lang w:val="en-US"/>
              </w:rPr>
              <w:t>Bluetooth</w:t>
            </w:r>
          </w:p>
        </w:tc>
        <w:tc>
          <w:tcPr>
            <w:tcW w:w="251" w:type="dxa"/>
          </w:tcPr>
          <w:p w14:paraId="0FE4337B" w14:textId="77777777" w:rsidR="0019567F" w:rsidRPr="0019567F" w:rsidRDefault="0019567F" w:rsidP="0019567F">
            <w:pPr>
              <w:rPr>
                <w:rFonts w:ascii="Arial" w:hAnsi="Arial"/>
                <w:lang w:val="en-US"/>
              </w:rPr>
            </w:pPr>
          </w:p>
        </w:tc>
        <w:tc>
          <w:tcPr>
            <w:tcW w:w="883" w:type="dxa"/>
          </w:tcPr>
          <w:p w14:paraId="4097B8BF" w14:textId="77777777" w:rsidR="0019567F" w:rsidRPr="0019567F" w:rsidRDefault="0019567F" w:rsidP="0019567F">
            <w:pPr>
              <w:rPr>
                <w:rFonts w:ascii="Arial" w:hAnsi="Arial"/>
                <w:lang w:val="en-US"/>
              </w:rPr>
            </w:pPr>
          </w:p>
        </w:tc>
      </w:tr>
      <w:tr w:rsidR="0019567F" w:rsidRPr="0019567F" w14:paraId="15E27529" w14:textId="77777777" w:rsidTr="0019567F">
        <w:tc>
          <w:tcPr>
            <w:tcW w:w="959" w:type="dxa"/>
          </w:tcPr>
          <w:p w14:paraId="2098AC53" w14:textId="77777777" w:rsidR="0019567F" w:rsidRPr="0019567F" w:rsidRDefault="0019567F" w:rsidP="0019567F">
            <w:pPr>
              <w:rPr>
                <w:rFonts w:ascii="Arial" w:hAnsi="Arial"/>
                <w:lang w:val="en-US"/>
              </w:rPr>
            </w:pPr>
          </w:p>
        </w:tc>
        <w:tc>
          <w:tcPr>
            <w:tcW w:w="992" w:type="dxa"/>
          </w:tcPr>
          <w:p w14:paraId="1C17BB94" w14:textId="77777777" w:rsidR="0019567F" w:rsidRPr="0019567F" w:rsidRDefault="0019567F" w:rsidP="0019567F">
            <w:pPr>
              <w:rPr>
                <w:rFonts w:ascii="Arial" w:hAnsi="Arial"/>
                <w:lang w:val="en-US"/>
              </w:rPr>
            </w:pPr>
          </w:p>
        </w:tc>
        <w:tc>
          <w:tcPr>
            <w:tcW w:w="567" w:type="dxa"/>
            <w:hideMark/>
          </w:tcPr>
          <w:p w14:paraId="5583E4EC"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3FF20880" w14:textId="77777777" w:rsidR="0019567F" w:rsidRPr="0019567F" w:rsidRDefault="0019567F" w:rsidP="0019567F">
            <w:pPr>
              <w:rPr>
                <w:rFonts w:ascii="Arial" w:hAnsi="Arial"/>
                <w:lang w:val="en-US"/>
              </w:rPr>
            </w:pPr>
            <w:r w:rsidRPr="0019567F">
              <w:rPr>
                <w:rFonts w:ascii="Arial" w:hAnsi="Arial"/>
                <w:lang w:val="en-US"/>
              </w:rPr>
              <w:t>Ethernet</w:t>
            </w:r>
          </w:p>
        </w:tc>
        <w:tc>
          <w:tcPr>
            <w:tcW w:w="251" w:type="dxa"/>
          </w:tcPr>
          <w:p w14:paraId="433CFD60" w14:textId="77777777" w:rsidR="0019567F" w:rsidRPr="0019567F" w:rsidRDefault="0019567F" w:rsidP="0019567F">
            <w:pPr>
              <w:rPr>
                <w:rFonts w:ascii="Arial" w:hAnsi="Arial"/>
                <w:lang w:val="en-US"/>
              </w:rPr>
            </w:pPr>
          </w:p>
        </w:tc>
        <w:tc>
          <w:tcPr>
            <w:tcW w:w="883" w:type="dxa"/>
          </w:tcPr>
          <w:p w14:paraId="15D134C7" w14:textId="77777777" w:rsidR="0019567F" w:rsidRPr="0019567F" w:rsidRDefault="0019567F" w:rsidP="0019567F">
            <w:pPr>
              <w:rPr>
                <w:rFonts w:ascii="Arial" w:hAnsi="Arial"/>
                <w:lang w:val="en-US"/>
              </w:rPr>
            </w:pPr>
          </w:p>
        </w:tc>
      </w:tr>
      <w:tr w:rsidR="0019567F" w:rsidRPr="0019567F" w14:paraId="04F551E2" w14:textId="77777777" w:rsidTr="0019567F">
        <w:tc>
          <w:tcPr>
            <w:tcW w:w="959" w:type="dxa"/>
          </w:tcPr>
          <w:p w14:paraId="2BB56895" w14:textId="77777777" w:rsidR="0019567F" w:rsidRPr="0019567F" w:rsidRDefault="0019567F" w:rsidP="0019567F">
            <w:pPr>
              <w:rPr>
                <w:rFonts w:ascii="Arial" w:hAnsi="Arial"/>
                <w:lang w:val="en-US"/>
              </w:rPr>
            </w:pPr>
          </w:p>
        </w:tc>
        <w:tc>
          <w:tcPr>
            <w:tcW w:w="992" w:type="dxa"/>
          </w:tcPr>
          <w:p w14:paraId="6979E8EE" w14:textId="77777777" w:rsidR="0019567F" w:rsidRPr="0019567F" w:rsidRDefault="0019567F" w:rsidP="0019567F">
            <w:pPr>
              <w:rPr>
                <w:rFonts w:ascii="Arial" w:hAnsi="Arial"/>
                <w:lang w:val="en-US"/>
              </w:rPr>
            </w:pPr>
          </w:p>
        </w:tc>
        <w:tc>
          <w:tcPr>
            <w:tcW w:w="567" w:type="dxa"/>
            <w:hideMark/>
          </w:tcPr>
          <w:p w14:paraId="04E9D346"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195ACB9F" w14:textId="77777777" w:rsidR="0019567F" w:rsidRPr="0019567F" w:rsidRDefault="0019567F" w:rsidP="0019567F">
            <w:pPr>
              <w:rPr>
                <w:rFonts w:ascii="Arial" w:hAnsi="Arial"/>
                <w:lang w:val="en-US"/>
              </w:rPr>
            </w:pPr>
            <w:r w:rsidRPr="0019567F">
              <w:rPr>
                <w:rFonts w:ascii="Arial" w:hAnsi="Arial"/>
                <w:lang w:val="en-US"/>
              </w:rPr>
              <w:t>Fiber optic</w:t>
            </w:r>
          </w:p>
        </w:tc>
        <w:tc>
          <w:tcPr>
            <w:tcW w:w="251" w:type="dxa"/>
          </w:tcPr>
          <w:p w14:paraId="4B42462A" w14:textId="77777777" w:rsidR="0019567F" w:rsidRPr="0019567F" w:rsidRDefault="0019567F" w:rsidP="0019567F">
            <w:pPr>
              <w:rPr>
                <w:rFonts w:ascii="Arial" w:hAnsi="Arial"/>
                <w:lang w:val="en-US"/>
              </w:rPr>
            </w:pPr>
          </w:p>
        </w:tc>
        <w:tc>
          <w:tcPr>
            <w:tcW w:w="883" w:type="dxa"/>
            <w:hideMark/>
          </w:tcPr>
          <w:p w14:paraId="488A83F6" w14:textId="77777777" w:rsidR="0019567F" w:rsidRPr="0019567F" w:rsidRDefault="0019567F" w:rsidP="0019567F">
            <w:pPr>
              <w:rPr>
                <w:rFonts w:ascii="Arial" w:hAnsi="Arial"/>
                <w:lang w:val="en-US"/>
              </w:rPr>
            </w:pPr>
            <w:r w:rsidRPr="0019567F">
              <w:rPr>
                <w:rFonts w:ascii="Arial" w:hAnsi="Arial"/>
                <w:lang w:val="en-US"/>
              </w:rPr>
              <w:t>(1)</w:t>
            </w:r>
          </w:p>
        </w:tc>
      </w:tr>
    </w:tbl>
    <w:p w14:paraId="5252F297"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6AB4EBDB" w14:textId="77777777" w:rsidTr="0019567F">
        <w:tc>
          <w:tcPr>
            <w:tcW w:w="959" w:type="dxa"/>
          </w:tcPr>
          <w:p w14:paraId="53315A21" w14:textId="77777777" w:rsidR="0019567F" w:rsidRPr="0019567F" w:rsidRDefault="0019567F" w:rsidP="0019567F">
            <w:pPr>
              <w:rPr>
                <w:rFonts w:ascii="Arial" w:hAnsi="Arial"/>
                <w:lang w:val="en-US"/>
              </w:rPr>
            </w:pPr>
          </w:p>
        </w:tc>
        <w:tc>
          <w:tcPr>
            <w:tcW w:w="992" w:type="dxa"/>
            <w:hideMark/>
          </w:tcPr>
          <w:p w14:paraId="275B8493" w14:textId="77777777" w:rsidR="0019567F" w:rsidRPr="0019567F" w:rsidRDefault="0019567F" w:rsidP="0019567F">
            <w:pPr>
              <w:rPr>
                <w:rFonts w:ascii="Arial" w:hAnsi="Arial"/>
                <w:lang w:val="en-US"/>
              </w:rPr>
            </w:pPr>
            <w:r w:rsidRPr="0019567F">
              <w:rPr>
                <w:rFonts w:ascii="Arial" w:hAnsi="Arial"/>
                <w:lang w:val="en-US"/>
              </w:rPr>
              <w:t>1.1.9</w:t>
            </w:r>
          </w:p>
        </w:tc>
        <w:tc>
          <w:tcPr>
            <w:tcW w:w="7513" w:type="dxa"/>
            <w:hideMark/>
          </w:tcPr>
          <w:p w14:paraId="7CF9B40B" w14:textId="77777777" w:rsidR="0019567F" w:rsidRPr="0019567F" w:rsidRDefault="0019567F" w:rsidP="0019567F">
            <w:pPr>
              <w:rPr>
                <w:rFonts w:ascii="Arial" w:hAnsi="Arial"/>
                <w:lang w:val="en-US"/>
              </w:rPr>
            </w:pPr>
            <w:r w:rsidRPr="0019567F">
              <w:rPr>
                <w:rFonts w:ascii="Arial" w:hAnsi="Arial"/>
                <w:lang w:val="en-US"/>
              </w:rPr>
              <w:t>What is the main function of a DNS (Domain Name System) in networking?</w:t>
            </w:r>
          </w:p>
        </w:tc>
        <w:tc>
          <w:tcPr>
            <w:tcW w:w="251" w:type="dxa"/>
          </w:tcPr>
          <w:p w14:paraId="127D167D" w14:textId="77777777" w:rsidR="0019567F" w:rsidRPr="0019567F" w:rsidRDefault="0019567F" w:rsidP="0019567F">
            <w:pPr>
              <w:rPr>
                <w:rFonts w:ascii="Arial" w:hAnsi="Arial"/>
                <w:lang w:val="en-US"/>
              </w:rPr>
            </w:pPr>
          </w:p>
        </w:tc>
        <w:tc>
          <w:tcPr>
            <w:tcW w:w="883" w:type="dxa"/>
          </w:tcPr>
          <w:p w14:paraId="63D48310" w14:textId="77777777" w:rsidR="0019567F" w:rsidRPr="0019567F" w:rsidRDefault="0019567F" w:rsidP="0019567F">
            <w:pPr>
              <w:rPr>
                <w:rFonts w:ascii="Arial" w:hAnsi="Arial"/>
                <w:lang w:val="en-US"/>
              </w:rPr>
            </w:pPr>
          </w:p>
        </w:tc>
      </w:tr>
    </w:tbl>
    <w:p w14:paraId="39C911BE"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6D448B9B" w14:textId="77777777" w:rsidTr="0019567F">
        <w:tc>
          <w:tcPr>
            <w:tcW w:w="959" w:type="dxa"/>
          </w:tcPr>
          <w:p w14:paraId="71BA700D" w14:textId="77777777" w:rsidR="0019567F" w:rsidRPr="0019567F" w:rsidRDefault="0019567F" w:rsidP="0019567F">
            <w:pPr>
              <w:rPr>
                <w:rFonts w:ascii="Arial" w:hAnsi="Arial"/>
                <w:lang w:val="en-US"/>
              </w:rPr>
            </w:pPr>
          </w:p>
        </w:tc>
        <w:tc>
          <w:tcPr>
            <w:tcW w:w="992" w:type="dxa"/>
          </w:tcPr>
          <w:p w14:paraId="18698E3F" w14:textId="77777777" w:rsidR="0019567F" w:rsidRPr="0019567F" w:rsidRDefault="0019567F" w:rsidP="0019567F">
            <w:pPr>
              <w:rPr>
                <w:rFonts w:ascii="Arial" w:hAnsi="Arial"/>
                <w:lang w:val="en-US"/>
              </w:rPr>
            </w:pPr>
          </w:p>
        </w:tc>
        <w:tc>
          <w:tcPr>
            <w:tcW w:w="567" w:type="dxa"/>
            <w:hideMark/>
          </w:tcPr>
          <w:p w14:paraId="2482D38A"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49FA2801" w14:textId="77777777" w:rsidR="0019567F" w:rsidRPr="0019567F" w:rsidRDefault="0019567F" w:rsidP="0019567F">
            <w:pPr>
              <w:rPr>
                <w:rFonts w:ascii="Arial" w:hAnsi="Arial"/>
                <w:lang w:val="en-US"/>
              </w:rPr>
            </w:pPr>
            <w:r w:rsidRPr="0019567F">
              <w:rPr>
                <w:rFonts w:ascii="Arial" w:hAnsi="Arial"/>
                <w:lang w:val="en-US"/>
              </w:rPr>
              <w:t>Assigning IP addresses to devices</w:t>
            </w:r>
          </w:p>
        </w:tc>
        <w:tc>
          <w:tcPr>
            <w:tcW w:w="251" w:type="dxa"/>
          </w:tcPr>
          <w:p w14:paraId="1CDD8429" w14:textId="77777777" w:rsidR="0019567F" w:rsidRPr="0019567F" w:rsidRDefault="0019567F" w:rsidP="0019567F">
            <w:pPr>
              <w:rPr>
                <w:rFonts w:ascii="Arial" w:hAnsi="Arial"/>
                <w:lang w:val="en-US"/>
              </w:rPr>
            </w:pPr>
          </w:p>
        </w:tc>
        <w:tc>
          <w:tcPr>
            <w:tcW w:w="883" w:type="dxa"/>
          </w:tcPr>
          <w:p w14:paraId="7923CB8B" w14:textId="77777777" w:rsidR="0019567F" w:rsidRPr="0019567F" w:rsidRDefault="0019567F" w:rsidP="0019567F">
            <w:pPr>
              <w:rPr>
                <w:rFonts w:ascii="Arial" w:hAnsi="Arial"/>
                <w:lang w:val="en-US"/>
              </w:rPr>
            </w:pPr>
          </w:p>
        </w:tc>
      </w:tr>
      <w:tr w:rsidR="0019567F" w:rsidRPr="0019567F" w14:paraId="216FBF07" w14:textId="77777777" w:rsidTr="0019567F">
        <w:tc>
          <w:tcPr>
            <w:tcW w:w="959" w:type="dxa"/>
          </w:tcPr>
          <w:p w14:paraId="79AC99BD" w14:textId="77777777" w:rsidR="0019567F" w:rsidRPr="0019567F" w:rsidRDefault="0019567F" w:rsidP="0019567F">
            <w:pPr>
              <w:rPr>
                <w:rFonts w:ascii="Arial" w:hAnsi="Arial"/>
                <w:lang w:val="en-US"/>
              </w:rPr>
            </w:pPr>
          </w:p>
        </w:tc>
        <w:tc>
          <w:tcPr>
            <w:tcW w:w="992" w:type="dxa"/>
          </w:tcPr>
          <w:p w14:paraId="6D92DF2B" w14:textId="77777777" w:rsidR="0019567F" w:rsidRPr="0019567F" w:rsidRDefault="0019567F" w:rsidP="0019567F">
            <w:pPr>
              <w:rPr>
                <w:rFonts w:ascii="Arial" w:hAnsi="Arial"/>
                <w:lang w:val="en-US"/>
              </w:rPr>
            </w:pPr>
          </w:p>
        </w:tc>
        <w:tc>
          <w:tcPr>
            <w:tcW w:w="567" w:type="dxa"/>
            <w:hideMark/>
          </w:tcPr>
          <w:p w14:paraId="36886A09"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2A58A706" w14:textId="77777777" w:rsidR="0019567F" w:rsidRPr="0019567F" w:rsidRDefault="0019567F" w:rsidP="0019567F">
            <w:pPr>
              <w:rPr>
                <w:rFonts w:ascii="Arial" w:hAnsi="Arial"/>
                <w:lang w:val="en-US"/>
              </w:rPr>
            </w:pPr>
            <w:r w:rsidRPr="0019567F">
              <w:rPr>
                <w:rFonts w:ascii="Arial" w:hAnsi="Arial"/>
                <w:lang w:val="en-US"/>
              </w:rPr>
              <w:t>Translating domain names to IP addresses</w:t>
            </w:r>
          </w:p>
        </w:tc>
        <w:tc>
          <w:tcPr>
            <w:tcW w:w="251" w:type="dxa"/>
          </w:tcPr>
          <w:p w14:paraId="260C5D29" w14:textId="77777777" w:rsidR="0019567F" w:rsidRPr="0019567F" w:rsidRDefault="0019567F" w:rsidP="0019567F">
            <w:pPr>
              <w:rPr>
                <w:rFonts w:ascii="Arial" w:hAnsi="Arial"/>
                <w:lang w:val="en-US"/>
              </w:rPr>
            </w:pPr>
          </w:p>
        </w:tc>
        <w:tc>
          <w:tcPr>
            <w:tcW w:w="883" w:type="dxa"/>
          </w:tcPr>
          <w:p w14:paraId="435EA86A" w14:textId="77777777" w:rsidR="0019567F" w:rsidRPr="0019567F" w:rsidRDefault="0019567F" w:rsidP="0019567F">
            <w:pPr>
              <w:rPr>
                <w:rFonts w:ascii="Arial" w:hAnsi="Arial"/>
                <w:lang w:val="en-US"/>
              </w:rPr>
            </w:pPr>
          </w:p>
        </w:tc>
      </w:tr>
      <w:tr w:rsidR="0019567F" w:rsidRPr="0019567F" w14:paraId="31D9CA2B" w14:textId="77777777" w:rsidTr="0019567F">
        <w:tc>
          <w:tcPr>
            <w:tcW w:w="959" w:type="dxa"/>
          </w:tcPr>
          <w:p w14:paraId="5700452F" w14:textId="77777777" w:rsidR="0019567F" w:rsidRPr="0019567F" w:rsidRDefault="0019567F" w:rsidP="0019567F">
            <w:pPr>
              <w:rPr>
                <w:rFonts w:ascii="Arial" w:hAnsi="Arial"/>
                <w:lang w:val="en-US"/>
              </w:rPr>
            </w:pPr>
          </w:p>
        </w:tc>
        <w:tc>
          <w:tcPr>
            <w:tcW w:w="992" w:type="dxa"/>
          </w:tcPr>
          <w:p w14:paraId="406B0D84" w14:textId="77777777" w:rsidR="0019567F" w:rsidRPr="0019567F" w:rsidRDefault="0019567F" w:rsidP="0019567F">
            <w:pPr>
              <w:rPr>
                <w:rFonts w:ascii="Arial" w:hAnsi="Arial"/>
                <w:lang w:val="en-US"/>
              </w:rPr>
            </w:pPr>
          </w:p>
        </w:tc>
        <w:tc>
          <w:tcPr>
            <w:tcW w:w="567" w:type="dxa"/>
            <w:hideMark/>
          </w:tcPr>
          <w:p w14:paraId="65F25AF1"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1D97AF29" w14:textId="77777777" w:rsidR="0019567F" w:rsidRPr="0019567F" w:rsidRDefault="0019567F" w:rsidP="0019567F">
            <w:pPr>
              <w:rPr>
                <w:rFonts w:ascii="Arial" w:hAnsi="Arial"/>
                <w:lang w:val="en-US"/>
              </w:rPr>
            </w:pPr>
            <w:r w:rsidRPr="0019567F">
              <w:rPr>
                <w:rFonts w:ascii="Arial" w:hAnsi="Arial"/>
                <w:lang w:val="en-US"/>
              </w:rPr>
              <w:t>Routing data packets between devices</w:t>
            </w:r>
          </w:p>
        </w:tc>
        <w:tc>
          <w:tcPr>
            <w:tcW w:w="251" w:type="dxa"/>
          </w:tcPr>
          <w:p w14:paraId="5F27890A" w14:textId="77777777" w:rsidR="0019567F" w:rsidRPr="0019567F" w:rsidRDefault="0019567F" w:rsidP="0019567F">
            <w:pPr>
              <w:rPr>
                <w:rFonts w:ascii="Arial" w:hAnsi="Arial"/>
                <w:lang w:val="en-US"/>
              </w:rPr>
            </w:pPr>
          </w:p>
        </w:tc>
        <w:tc>
          <w:tcPr>
            <w:tcW w:w="883" w:type="dxa"/>
          </w:tcPr>
          <w:p w14:paraId="0AC139F9" w14:textId="77777777" w:rsidR="0019567F" w:rsidRPr="0019567F" w:rsidRDefault="0019567F" w:rsidP="0019567F">
            <w:pPr>
              <w:rPr>
                <w:rFonts w:ascii="Arial" w:hAnsi="Arial"/>
                <w:lang w:val="en-US"/>
              </w:rPr>
            </w:pPr>
          </w:p>
        </w:tc>
      </w:tr>
      <w:tr w:rsidR="0019567F" w:rsidRPr="0019567F" w14:paraId="4452809F" w14:textId="77777777" w:rsidTr="0019567F">
        <w:tc>
          <w:tcPr>
            <w:tcW w:w="959" w:type="dxa"/>
          </w:tcPr>
          <w:p w14:paraId="0B2D9CC1" w14:textId="77777777" w:rsidR="0019567F" w:rsidRPr="0019567F" w:rsidRDefault="0019567F" w:rsidP="0019567F">
            <w:pPr>
              <w:rPr>
                <w:rFonts w:ascii="Arial" w:hAnsi="Arial"/>
                <w:lang w:val="en-US"/>
              </w:rPr>
            </w:pPr>
          </w:p>
        </w:tc>
        <w:tc>
          <w:tcPr>
            <w:tcW w:w="992" w:type="dxa"/>
          </w:tcPr>
          <w:p w14:paraId="6FE35660" w14:textId="77777777" w:rsidR="0019567F" w:rsidRPr="0019567F" w:rsidRDefault="0019567F" w:rsidP="0019567F">
            <w:pPr>
              <w:rPr>
                <w:rFonts w:ascii="Arial" w:hAnsi="Arial"/>
                <w:lang w:val="en-US"/>
              </w:rPr>
            </w:pPr>
          </w:p>
        </w:tc>
        <w:tc>
          <w:tcPr>
            <w:tcW w:w="567" w:type="dxa"/>
            <w:hideMark/>
          </w:tcPr>
          <w:p w14:paraId="7F759EE7"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5E5DF1D6" w14:textId="77777777" w:rsidR="0019567F" w:rsidRPr="0019567F" w:rsidRDefault="0019567F" w:rsidP="0019567F">
            <w:pPr>
              <w:rPr>
                <w:rFonts w:ascii="Arial" w:hAnsi="Arial"/>
                <w:lang w:val="en-US"/>
              </w:rPr>
            </w:pPr>
            <w:r w:rsidRPr="0019567F">
              <w:rPr>
                <w:rFonts w:ascii="Arial" w:hAnsi="Arial"/>
                <w:lang w:val="en-US"/>
              </w:rPr>
              <w:t>Encrypting network communications</w:t>
            </w:r>
          </w:p>
        </w:tc>
        <w:tc>
          <w:tcPr>
            <w:tcW w:w="251" w:type="dxa"/>
          </w:tcPr>
          <w:p w14:paraId="55138A90" w14:textId="77777777" w:rsidR="0019567F" w:rsidRPr="0019567F" w:rsidRDefault="0019567F" w:rsidP="0019567F">
            <w:pPr>
              <w:rPr>
                <w:rFonts w:ascii="Arial" w:hAnsi="Arial"/>
                <w:lang w:val="en-US"/>
              </w:rPr>
            </w:pPr>
          </w:p>
        </w:tc>
        <w:tc>
          <w:tcPr>
            <w:tcW w:w="883" w:type="dxa"/>
            <w:hideMark/>
          </w:tcPr>
          <w:p w14:paraId="69B79EC3" w14:textId="77777777" w:rsidR="0019567F" w:rsidRPr="0019567F" w:rsidRDefault="0019567F" w:rsidP="0019567F">
            <w:pPr>
              <w:rPr>
                <w:rFonts w:ascii="Arial" w:hAnsi="Arial"/>
                <w:lang w:val="en-US"/>
              </w:rPr>
            </w:pPr>
            <w:r w:rsidRPr="0019567F">
              <w:rPr>
                <w:rFonts w:ascii="Arial" w:hAnsi="Arial"/>
                <w:lang w:val="en-US"/>
              </w:rPr>
              <w:t>(1)</w:t>
            </w:r>
          </w:p>
        </w:tc>
      </w:tr>
    </w:tbl>
    <w:p w14:paraId="2C1D2F2D"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51"/>
        <w:gridCol w:w="883"/>
      </w:tblGrid>
      <w:tr w:rsidR="0019567F" w:rsidRPr="0019567F" w14:paraId="3807FFEF" w14:textId="77777777" w:rsidTr="0019567F">
        <w:tc>
          <w:tcPr>
            <w:tcW w:w="959" w:type="dxa"/>
          </w:tcPr>
          <w:p w14:paraId="76A79BE6" w14:textId="77777777" w:rsidR="0019567F" w:rsidRPr="0019567F" w:rsidRDefault="0019567F" w:rsidP="0019567F">
            <w:pPr>
              <w:rPr>
                <w:rFonts w:ascii="Arial" w:hAnsi="Arial"/>
                <w:lang w:val="en-US"/>
              </w:rPr>
            </w:pPr>
          </w:p>
        </w:tc>
        <w:tc>
          <w:tcPr>
            <w:tcW w:w="992" w:type="dxa"/>
            <w:hideMark/>
          </w:tcPr>
          <w:p w14:paraId="1714BC7F" w14:textId="77777777" w:rsidR="0019567F" w:rsidRPr="0019567F" w:rsidRDefault="0019567F" w:rsidP="0019567F">
            <w:pPr>
              <w:rPr>
                <w:rFonts w:ascii="Arial" w:hAnsi="Arial"/>
                <w:lang w:val="en-US"/>
              </w:rPr>
            </w:pPr>
            <w:r w:rsidRPr="0019567F">
              <w:rPr>
                <w:rFonts w:ascii="Arial" w:hAnsi="Arial"/>
                <w:lang w:val="en-US"/>
              </w:rPr>
              <w:t>1.1.10</w:t>
            </w:r>
          </w:p>
        </w:tc>
        <w:tc>
          <w:tcPr>
            <w:tcW w:w="7513" w:type="dxa"/>
            <w:hideMark/>
          </w:tcPr>
          <w:p w14:paraId="11900405" w14:textId="2C299D92" w:rsidR="0019567F" w:rsidRPr="0019567F" w:rsidRDefault="00D02747" w:rsidP="0019567F">
            <w:pPr>
              <w:rPr>
                <w:rFonts w:ascii="Arial" w:hAnsi="Arial"/>
                <w:lang w:val="en-US"/>
              </w:rPr>
            </w:pPr>
            <w:r w:rsidRPr="00D02747">
              <w:rPr>
                <w:rFonts w:ascii="Arial" w:hAnsi="Arial"/>
                <w:lang w:val="en-US"/>
              </w:rPr>
              <w:t>Which of the following best describes a device driver?</w:t>
            </w:r>
          </w:p>
        </w:tc>
        <w:tc>
          <w:tcPr>
            <w:tcW w:w="251" w:type="dxa"/>
          </w:tcPr>
          <w:p w14:paraId="5CF6E9EA" w14:textId="77777777" w:rsidR="0019567F" w:rsidRPr="0019567F" w:rsidRDefault="0019567F" w:rsidP="0019567F">
            <w:pPr>
              <w:rPr>
                <w:rFonts w:ascii="Arial" w:hAnsi="Arial"/>
                <w:lang w:val="en-US"/>
              </w:rPr>
            </w:pPr>
          </w:p>
        </w:tc>
        <w:tc>
          <w:tcPr>
            <w:tcW w:w="883" w:type="dxa"/>
          </w:tcPr>
          <w:p w14:paraId="07789565" w14:textId="77777777" w:rsidR="0019567F" w:rsidRPr="0019567F" w:rsidRDefault="0019567F" w:rsidP="0019567F">
            <w:pPr>
              <w:rPr>
                <w:rFonts w:ascii="Arial" w:hAnsi="Arial"/>
                <w:lang w:val="en-US"/>
              </w:rPr>
            </w:pPr>
          </w:p>
        </w:tc>
      </w:tr>
    </w:tbl>
    <w:p w14:paraId="25F24F2A" w14:textId="77777777" w:rsidR="0019567F" w:rsidRPr="0019567F" w:rsidRDefault="0019567F" w:rsidP="0019567F">
      <w:pPr>
        <w:rPr>
          <w:rFonts w:ascii="Arial" w:hAnsi="Arial"/>
        </w:rPr>
      </w:pPr>
    </w:p>
    <w:tbl>
      <w:tblPr>
        <w:tblW w:w="10598" w:type="dxa"/>
        <w:tblLook w:val="04A0" w:firstRow="1" w:lastRow="0" w:firstColumn="1" w:lastColumn="0" w:noHBand="0" w:noVBand="1"/>
      </w:tblPr>
      <w:tblGrid>
        <w:gridCol w:w="959"/>
        <w:gridCol w:w="992"/>
        <w:gridCol w:w="567"/>
        <w:gridCol w:w="6946"/>
        <w:gridCol w:w="251"/>
        <w:gridCol w:w="883"/>
      </w:tblGrid>
      <w:tr w:rsidR="0019567F" w:rsidRPr="0019567F" w14:paraId="290184D1" w14:textId="77777777" w:rsidTr="0019567F">
        <w:tc>
          <w:tcPr>
            <w:tcW w:w="959" w:type="dxa"/>
          </w:tcPr>
          <w:p w14:paraId="5BD3C1D7" w14:textId="77777777" w:rsidR="0019567F" w:rsidRPr="0019567F" w:rsidRDefault="0019567F" w:rsidP="0019567F">
            <w:pPr>
              <w:rPr>
                <w:rFonts w:ascii="Arial" w:hAnsi="Arial"/>
                <w:lang w:val="en-US"/>
              </w:rPr>
            </w:pPr>
          </w:p>
        </w:tc>
        <w:tc>
          <w:tcPr>
            <w:tcW w:w="992" w:type="dxa"/>
          </w:tcPr>
          <w:p w14:paraId="65C04F29" w14:textId="77777777" w:rsidR="0019567F" w:rsidRPr="0019567F" w:rsidRDefault="0019567F" w:rsidP="0019567F">
            <w:pPr>
              <w:rPr>
                <w:rFonts w:ascii="Arial" w:hAnsi="Arial"/>
                <w:lang w:val="en-US"/>
              </w:rPr>
            </w:pPr>
          </w:p>
        </w:tc>
        <w:tc>
          <w:tcPr>
            <w:tcW w:w="567" w:type="dxa"/>
            <w:hideMark/>
          </w:tcPr>
          <w:p w14:paraId="1DA9D3FA" w14:textId="77777777" w:rsidR="0019567F" w:rsidRPr="0019567F" w:rsidRDefault="0019567F" w:rsidP="0019567F">
            <w:pPr>
              <w:rPr>
                <w:rFonts w:ascii="Arial" w:hAnsi="Arial"/>
                <w:lang w:val="en-US"/>
              </w:rPr>
            </w:pPr>
            <w:r w:rsidRPr="0019567F">
              <w:rPr>
                <w:rFonts w:ascii="Arial" w:hAnsi="Arial"/>
                <w:lang w:val="en-US"/>
              </w:rPr>
              <w:t>A</w:t>
            </w:r>
          </w:p>
        </w:tc>
        <w:tc>
          <w:tcPr>
            <w:tcW w:w="6946" w:type="dxa"/>
            <w:hideMark/>
          </w:tcPr>
          <w:p w14:paraId="1735EFDF" w14:textId="2084A013" w:rsidR="0019567F" w:rsidRPr="0019567F" w:rsidRDefault="00D02747" w:rsidP="0019567F">
            <w:pPr>
              <w:rPr>
                <w:rFonts w:ascii="Arial" w:hAnsi="Arial"/>
                <w:lang w:val="en-US"/>
              </w:rPr>
            </w:pPr>
            <w:r w:rsidRPr="00D02747">
              <w:rPr>
                <w:rFonts w:ascii="Arial" w:hAnsi="Arial"/>
                <w:lang w:val="en-US"/>
              </w:rPr>
              <w:t>A hardware component that manages data processing in a computer.</w:t>
            </w:r>
          </w:p>
        </w:tc>
        <w:tc>
          <w:tcPr>
            <w:tcW w:w="251" w:type="dxa"/>
          </w:tcPr>
          <w:p w14:paraId="0B3FED85" w14:textId="77777777" w:rsidR="0019567F" w:rsidRPr="0019567F" w:rsidRDefault="0019567F" w:rsidP="0019567F">
            <w:pPr>
              <w:rPr>
                <w:rFonts w:ascii="Arial" w:hAnsi="Arial"/>
                <w:lang w:val="en-US"/>
              </w:rPr>
            </w:pPr>
          </w:p>
        </w:tc>
        <w:tc>
          <w:tcPr>
            <w:tcW w:w="883" w:type="dxa"/>
          </w:tcPr>
          <w:p w14:paraId="2E87C0F0" w14:textId="77777777" w:rsidR="0019567F" w:rsidRPr="0019567F" w:rsidRDefault="0019567F" w:rsidP="0019567F">
            <w:pPr>
              <w:rPr>
                <w:rFonts w:ascii="Arial" w:hAnsi="Arial"/>
                <w:lang w:val="en-US"/>
              </w:rPr>
            </w:pPr>
          </w:p>
        </w:tc>
      </w:tr>
      <w:tr w:rsidR="0019567F" w:rsidRPr="0019567F" w14:paraId="0A572185" w14:textId="77777777" w:rsidTr="0019567F">
        <w:tc>
          <w:tcPr>
            <w:tcW w:w="959" w:type="dxa"/>
          </w:tcPr>
          <w:p w14:paraId="3A51004C" w14:textId="77777777" w:rsidR="0019567F" w:rsidRPr="0019567F" w:rsidRDefault="0019567F" w:rsidP="0019567F">
            <w:pPr>
              <w:rPr>
                <w:rFonts w:ascii="Arial" w:hAnsi="Arial"/>
                <w:lang w:val="en-US"/>
              </w:rPr>
            </w:pPr>
          </w:p>
        </w:tc>
        <w:tc>
          <w:tcPr>
            <w:tcW w:w="992" w:type="dxa"/>
          </w:tcPr>
          <w:p w14:paraId="50852A31" w14:textId="77777777" w:rsidR="0019567F" w:rsidRPr="0019567F" w:rsidRDefault="0019567F" w:rsidP="0019567F">
            <w:pPr>
              <w:rPr>
                <w:rFonts w:ascii="Arial" w:hAnsi="Arial"/>
                <w:lang w:val="en-US"/>
              </w:rPr>
            </w:pPr>
          </w:p>
        </w:tc>
        <w:tc>
          <w:tcPr>
            <w:tcW w:w="567" w:type="dxa"/>
            <w:hideMark/>
          </w:tcPr>
          <w:p w14:paraId="1FB077B0" w14:textId="77777777" w:rsidR="0019567F" w:rsidRPr="0019567F" w:rsidRDefault="0019567F" w:rsidP="0019567F">
            <w:pPr>
              <w:rPr>
                <w:rFonts w:ascii="Arial" w:hAnsi="Arial"/>
                <w:lang w:val="en-US"/>
              </w:rPr>
            </w:pPr>
            <w:r w:rsidRPr="0019567F">
              <w:rPr>
                <w:rFonts w:ascii="Arial" w:hAnsi="Arial"/>
                <w:lang w:val="en-US"/>
              </w:rPr>
              <w:t>B</w:t>
            </w:r>
          </w:p>
        </w:tc>
        <w:tc>
          <w:tcPr>
            <w:tcW w:w="6946" w:type="dxa"/>
            <w:hideMark/>
          </w:tcPr>
          <w:p w14:paraId="4FEC6544" w14:textId="29C77951" w:rsidR="0019567F" w:rsidRPr="0019567F" w:rsidRDefault="00440BAC" w:rsidP="0019567F">
            <w:pPr>
              <w:rPr>
                <w:rFonts w:ascii="Arial" w:hAnsi="Arial"/>
                <w:lang w:val="en-US"/>
              </w:rPr>
            </w:pPr>
            <w:r w:rsidRPr="00440BAC">
              <w:rPr>
                <w:rFonts w:ascii="Arial" w:hAnsi="Arial"/>
                <w:lang w:val="en-US"/>
              </w:rPr>
              <w:t>A type of software that allows the operating system to communicate with hardware.</w:t>
            </w:r>
          </w:p>
        </w:tc>
        <w:tc>
          <w:tcPr>
            <w:tcW w:w="251" w:type="dxa"/>
          </w:tcPr>
          <w:p w14:paraId="3AF5C2BC" w14:textId="77777777" w:rsidR="0019567F" w:rsidRPr="0019567F" w:rsidRDefault="0019567F" w:rsidP="0019567F">
            <w:pPr>
              <w:rPr>
                <w:rFonts w:ascii="Arial" w:hAnsi="Arial"/>
                <w:lang w:val="en-US"/>
              </w:rPr>
            </w:pPr>
          </w:p>
        </w:tc>
        <w:tc>
          <w:tcPr>
            <w:tcW w:w="883" w:type="dxa"/>
          </w:tcPr>
          <w:p w14:paraId="013C88C2" w14:textId="77777777" w:rsidR="0019567F" w:rsidRPr="0019567F" w:rsidRDefault="0019567F" w:rsidP="0019567F">
            <w:pPr>
              <w:rPr>
                <w:rFonts w:ascii="Arial" w:hAnsi="Arial"/>
                <w:lang w:val="en-US"/>
              </w:rPr>
            </w:pPr>
          </w:p>
        </w:tc>
      </w:tr>
      <w:tr w:rsidR="0019567F" w:rsidRPr="0019567F" w14:paraId="68BCA702" w14:textId="77777777" w:rsidTr="0019567F">
        <w:tc>
          <w:tcPr>
            <w:tcW w:w="959" w:type="dxa"/>
          </w:tcPr>
          <w:p w14:paraId="4BAD90C8" w14:textId="77777777" w:rsidR="0019567F" w:rsidRPr="0019567F" w:rsidRDefault="0019567F" w:rsidP="0019567F">
            <w:pPr>
              <w:rPr>
                <w:rFonts w:ascii="Arial" w:hAnsi="Arial"/>
                <w:lang w:val="en-US"/>
              </w:rPr>
            </w:pPr>
          </w:p>
        </w:tc>
        <w:tc>
          <w:tcPr>
            <w:tcW w:w="992" w:type="dxa"/>
          </w:tcPr>
          <w:p w14:paraId="5C98271A" w14:textId="77777777" w:rsidR="0019567F" w:rsidRPr="0019567F" w:rsidRDefault="0019567F" w:rsidP="0019567F">
            <w:pPr>
              <w:rPr>
                <w:rFonts w:ascii="Arial" w:hAnsi="Arial"/>
                <w:lang w:val="en-US"/>
              </w:rPr>
            </w:pPr>
          </w:p>
        </w:tc>
        <w:tc>
          <w:tcPr>
            <w:tcW w:w="567" w:type="dxa"/>
            <w:hideMark/>
          </w:tcPr>
          <w:p w14:paraId="5420FBE4" w14:textId="77777777" w:rsidR="0019567F" w:rsidRPr="0019567F" w:rsidRDefault="0019567F" w:rsidP="0019567F">
            <w:pPr>
              <w:rPr>
                <w:rFonts w:ascii="Arial" w:hAnsi="Arial"/>
                <w:lang w:val="en-US"/>
              </w:rPr>
            </w:pPr>
            <w:r w:rsidRPr="0019567F">
              <w:rPr>
                <w:rFonts w:ascii="Arial" w:hAnsi="Arial"/>
                <w:lang w:val="en-US"/>
              </w:rPr>
              <w:t>C</w:t>
            </w:r>
          </w:p>
        </w:tc>
        <w:tc>
          <w:tcPr>
            <w:tcW w:w="6946" w:type="dxa"/>
            <w:hideMark/>
          </w:tcPr>
          <w:p w14:paraId="106C45CE" w14:textId="15DBFDBD" w:rsidR="0019567F" w:rsidRPr="0019567F" w:rsidRDefault="00440BAC" w:rsidP="0019567F">
            <w:pPr>
              <w:rPr>
                <w:rFonts w:ascii="Arial" w:hAnsi="Arial"/>
                <w:lang w:val="en-US"/>
              </w:rPr>
            </w:pPr>
            <w:r w:rsidRPr="00440BAC">
              <w:rPr>
                <w:rFonts w:ascii="Arial" w:hAnsi="Arial"/>
              </w:rPr>
              <w:t>An application that provides user access to specific computer programs.</w:t>
            </w:r>
          </w:p>
        </w:tc>
        <w:tc>
          <w:tcPr>
            <w:tcW w:w="251" w:type="dxa"/>
          </w:tcPr>
          <w:p w14:paraId="24BE9980" w14:textId="77777777" w:rsidR="0019567F" w:rsidRPr="0019567F" w:rsidRDefault="0019567F" w:rsidP="0019567F">
            <w:pPr>
              <w:rPr>
                <w:rFonts w:ascii="Arial" w:hAnsi="Arial"/>
                <w:lang w:val="en-US"/>
              </w:rPr>
            </w:pPr>
          </w:p>
        </w:tc>
        <w:tc>
          <w:tcPr>
            <w:tcW w:w="883" w:type="dxa"/>
          </w:tcPr>
          <w:p w14:paraId="3F1376AD" w14:textId="77777777" w:rsidR="0019567F" w:rsidRPr="0019567F" w:rsidRDefault="0019567F" w:rsidP="0019567F">
            <w:pPr>
              <w:rPr>
                <w:rFonts w:ascii="Arial" w:hAnsi="Arial"/>
                <w:lang w:val="en-US"/>
              </w:rPr>
            </w:pPr>
          </w:p>
        </w:tc>
      </w:tr>
      <w:tr w:rsidR="0019567F" w:rsidRPr="0019567F" w14:paraId="665BDE9C" w14:textId="77777777" w:rsidTr="0019567F">
        <w:tc>
          <w:tcPr>
            <w:tcW w:w="959" w:type="dxa"/>
          </w:tcPr>
          <w:p w14:paraId="285FE19A" w14:textId="77777777" w:rsidR="0019567F" w:rsidRPr="0019567F" w:rsidRDefault="0019567F" w:rsidP="0019567F">
            <w:pPr>
              <w:rPr>
                <w:rFonts w:ascii="Arial" w:hAnsi="Arial"/>
                <w:lang w:val="en-US"/>
              </w:rPr>
            </w:pPr>
          </w:p>
        </w:tc>
        <w:tc>
          <w:tcPr>
            <w:tcW w:w="992" w:type="dxa"/>
          </w:tcPr>
          <w:p w14:paraId="015E9DAD" w14:textId="77777777" w:rsidR="0019567F" w:rsidRPr="0019567F" w:rsidRDefault="0019567F" w:rsidP="0019567F">
            <w:pPr>
              <w:rPr>
                <w:rFonts w:ascii="Arial" w:hAnsi="Arial"/>
                <w:lang w:val="en-US"/>
              </w:rPr>
            </w:pPr>
          </w:p>
        </w:tc>
        <w:tc>
          <w:tcPr>
            <w:tcW w:w="567" w:type="dxa"/>
            <w:hideMark/>
          </w:tcPr>
          <w:p w14:paraId="25D3A953" w14:textId="77777777" w:rsidR="0019567F" w:rsidRPr="0019567F" w:rsidRDefault="0019567F" w:rsidP="0019567F">
            <w:pPr>
              <w:rPr>
                <w:rFonts w:ascii="Arial" w:hAnsi="Arial"/>
                <w:lang w:val="en-US"/>
              </w:rPr>
            </w:pPr>
            <w:r w:rsidRPr="0019567F">
              <w:rPr>
                <w:rFonts w:ascii="Arial" w:hAnsi="Arial"/>
                <w:lang w:val="en-US"/>
              </w:rPr>
              <w:t>D</w:t>
            </w:r>
          </w:p>
        </w:tc>
        <w:tc>
          <w:tcPr>
            <w:tcW w:w="6946" w:type="dxa"/>
            <w:hideMark/>
          </w:tcPr>
          <w:p w14:paraId="4413A6D3" w14:textId="1E9B6D2E" w:rsidR="0019567F" w:rsidRPr="0019567F" w:rsidRDefault="00440BAC" w:rsidP="0019567F">
            <w:pPr>
              <w:rPr>
                <w:rFonts w:ascii="Arial" w:hAnsi="Arial"/>
                <w:lang w:val="en-US"/>
              </w:rPr>
            </w:pPr>
            <w:r w:rsidRPr="00440BAC">
              <w:rPr>
                <w:rFonts w:ascii="Arial" w:hAnsi="Arial"/>
                <w:lang w:val="en-US"/>
              </w:rPr>
              <w:t>A protocol used for network communication between computers.</w:t>
            </w:r>
          </w:p>
        </w:tc>
        <w:tc>
          <w:tcPr>
            <w:tcW w:w="251" w:type="dxa"/>
          </w:tcPr>
          <w:p w14:paraId="40F3D18B" w14:textId="77777777" w:rsidR="0019567F" w:rsidRPr="0019567F" w:rsidRDefault="0019567F" w:rsidP="0019567F">
            <w:pPr>
              <w:rPr>
                <w:rFonts w:ascii="Arial" w:hAnsi="Arial"/>
                <w:lang w:val="en-US"/>
              </w:rPr>
            </w:pPr>
          </w:p>
        </w:tc>
        <w:tc>
          <w:tcPr>
            <w:tcW w:w="883" w:type="dxa"/>
            <w:hideMark/>
          </w:tcPr>
          <w:p w14:paraId="64BA9E68" w14:textId="77777777" w:rsidR="0019567F" w:rsidRPr="0019567F" w:rsidRDefault="0019567F" w:rsidP="0019567F">
            <w:pPr>
              <w:rPr>
                <w:rFonts w:ascii="Arial" w:hAnsi="Arial"/>
                <w:lang w:val="en-US"/>
              </w:rPr>
            </w:pPr>
            <w:r w:rsidRPr="0019567F">
              <w:rPr>
                <w:rFonts w:ascii="Arial" w:hAnsi="Arial"/>
                <w:lang w:val="en-US"/>
              </w:rPr>
              <w:t>(1)</w:t>
            </w:r>
          </w:p>
        </w:tc>
      </w:tr>
    </w:tbl>
    <w:p w14:paraId="6D77F6E9" w14:textId="77777777" w:rsidR="009D40B9" w:rsidRDefault="009D40B9" w:rsidP="009D40B9">
      <w:pPr>
        <w:rPr>
          <w:rFonts w:ascii="Arial" w:hAnsi="Arial"/>
          <w:b/>
          <w:bCs/>
        </w:rPr>
      </w:pPr>
      <w:r>
        <w:rPr>
          <w:rFonts w:ascii="Arial" w:hAnsi="Arial"/>
          <w:b/>
          <w:bCs/>
        </w:rPr>
        <w:br w:type="page"/>
      </w:r>
    </w:p>
    <w:tbl>
      <w:tblPr>
        <w:tblW w:w="10598" w:type="dxa"/>
        <w:tblLook w:val="04A0" w:firstRow="1" w:lastRow="0" w:firstColumn="1" w:lastColumn="0" w:noHBand="0" w:noVBand="1"/>
      </w:tblPr>
      <w:tblGrid>
        <w:gridCol w:w="959"/>
        <w:gridCol w:w="8505"/>
        <w:gridCol w:w="251"/>
        <w:gridCol w:w="883"/>
      </w:tblGrid>
      <w:tr w:rsidR="0019567F" w:rsidRPr="0019567F" w14:paraId="2CFD7783" w14:textId="77777777" w:rsidTr="0019567F">
        <w:tc>
          <w:tcPr>
            <w:tcW w:w="959" w:type="dxa"/>
            <w:hideMark/>
          </w:tcPr>
          <w:p w14:paraId="2E484C98" w14:textId="77777777" w:rsidR="0019567F" w:rsidRPr="0019567F" w:rsidRDefault="0019567F" w:rsidP="0019567F">
            <w:pPr>
              <w:rPr>
                <w:rFonts w:ascii="Arial" w:hAnsi="Arial"/>
                <w:lang w:val="en-GB"/>
              </w:rPr>
            </w:pPr>
            <w:r w:rsidRPr="0019567F">
              <w:rPr>
                <w:rFonts w:ascii="Arial" w:hAnsi="Arial"/>
                <w:lang w:val="en-GB"/>
              </w:rPr>
              <w:lastRenderedPageBreak/>
              <w:t>1.2</w:t>
            </w:r>
          </w:p>
        </w:tc>
        <w:tc>
          <w:tcPr>
            <w:tcW w:w="8505" w:type="dxa"/>
            <w:hideMark/>
          </w:tcPr>
          <w:p w14:paraId="26AF381D" w14:textId="77777777" w:rsidR="0019567F" w:rsidRPr="0019567F" w:rsidRDefault="0019567F" w:rsidP="0019567F">
            <w:pPr>
              <w:rPr>
                <w:rFonts w:ascii="Arial" w:hAnsi="Arial"/>
                <w:lang w:val="en-GB"/>
              </w:rPr>
            </w:pPr>
            <w:r w:rsidRPr="0019567F">
              <w:rPr>
                <w:rFonts w:ascii="Arial" w:hAnsi="Arial"/>
                <w:lang w:val="en-GB"/>
              </w:rPr>
              <w:t>Give ONE word/term for each of the following descriptions. Write only the word/term next to the question number (1.2.1–1.2.10) in the ANSWER BOOK.</w:t>
            </w:r>
          </w:p>
        </w:tc>
        <w:tc>
          <w:tcPr>
            <w:tcW w:w="251" w:type="dxa"/>
          </w:tcPr>
          <w:p w14:paraId="2B0882A8" w14:textId="77777777" w:rsidR="0019567F" w:rsidRPr="0019567F" w:rsidRDefault="0019567F" w:rsidP="0019567F">
            <w:pPr>
              <w:rPr>
                <w:rFonts w:ascii="Arial" w:hAnsi="Arial"/>
                <w:lang w:val="en-GB"/>
              </w:rPr>
            </w:pPr>
          </w:p>
        </w:tc>
        <w:tc>
          <w:tcPr>
            <w:tcW w:w="883" w:type="dxa"/>
          </w:tcPr>
          <w:p w14:paraId="008943DF" w14:textId="77777777" w:rsidR="0019567F" w:rsidRPr="0019567F" w:rsidRDefault="0019567F" w:rsidP="0019567F">
            <w:pPr>
              <w:rPr>
                <w:rFonts w:ascii="Arial" w:hAnsi="Arial"/>
                <w:lang w:val="en-GB"/>
              </w:rPr>
            </w:pPr>
          </w:p>
        </w:tc>
      </w:tr>
    </w:tbl>
    <w:p w14:paraId="12DEAA98"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36"/>
        <w:gridCol w:w="898"/>
      </w:tblGrid>
      <w:tr w:rsidR="0019567F" w:rsidRPr="0019567F" w14:paraId="60C28635" w14:textId="77777777" w:rsidTr="00541128">
        <w:tc>
          <w:tcPr>
            <w:tcW w:w="959" w:type="dxa"/>
          </w:tcPr>
          <w:p w14:paraId="03434B92" w14:textId="77777777" w:rsidR="0019567F" w:rsidRPr="0019567F" w:rsidRDefault="0019567F" w:rsidP="0019567F">
            <w:pPr>
              <w:rPr>
                <w:rFonts w:ascii="Arial" w:hAnsi="Arial"/>
                <w:lang w:val="en-GB"/>
              </w:rPr>
            </w:pPr>
          </w:p>
        </w:tc>
        <w:tc>
          <w:tcPr>
            <w:tcW w:w="992" w:type="dxa"/>
            <w:hideMark/>
          </w:tcPr>
          <w:p w14:paraId="47B6E0AA" w14:textId="77777777" w:rsidR="0019567F" w:rsidRPr="0019567F" w:rsidRDefault="0019567F" w:rsidP="0019567F">
            <w:pPr>
              <w:rPr>
                <w:rFonts w:ascii="Arial" w:hAnsi="Arial"/>
                <w:lang w:val="en-US"/>
              </w:rPr>
            </w:pPr>
            <w:r w:rsidRPr="0019567F">
              <w:rPr>
                <w:rFonts w:ascii="Arial" w:hAnsi="Arial"/>
                <w:lang w:val="en-US"/>
              </w:rPr>
              <w:t>1.2.1</w:t>
            </w:r>
          </w:p>
        </w:tc>
        <w:tc>
          <w:tcPr>
            <w:tcW w:w="7513" w:type="dxa"/>
            <w:hideMark/>
          </w:tcPr>
          <w:p w14:paraId="4DD5B9EE" w14:textId="77777777" w:rsidR="0019567F" w:rsidRPr="0019567F" w:rsidRDefault="00541128" w:rsidP="0019567F">
            <w:pPr>
              <w:rPr>
                <w:rFonts w:ascii="Arial" w:hAnsi="Arial"/>
                <w:lang w:val="en-US"/>
              </w:rPr>
            </w:pPr>
            <w:r w:rsidRPr="00541128">
              <w:rPr>
                <w:rFonts w:ascii="Arial" w:hAnsi="Arial"/>
                <w:lang w:val="en-US"/>
              </w:rPr>
              <w:t>A participant in a peer-to-peer (P2P) file-sharing network who has a complete copy of a file and actively shares it with others.</w:t>
            </w:r>
          </w:p>
        </w:tc>
        <w:tc>
          <w:tcPr>
            <w:tcW w:w="236" w:type="dxa"/>
          </w:tcPr>
          <w:p w14:paraId="1B4AC24B" w14:textId="77777777" w:rsidR="0019567F" w:rsidRPr="0019567F" w:rsidRDefault="0019567F" w:rsidP="0019567F">
            <w:pPr>
              <w:rPr>
                <w:rFonts w:ascii="Arial" w:hAnsi="Arial"/>
                <w:lang w:val="en-GB"/>
              </w:rPr>
            </w:pPr>
          </w:p>
        </w:tc>
        <w:tc>
          <w:tcPr>
            <w:tcW w:w="898" w:type="dxa"/>
            <w:vAlign w:val="bottom"/>
            <w:hideMark/>
          </w:tcPr>
          <w:p w14:paraId="1E0C8121"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4EB5DD76" w14:textId="77777777" w:rsidTr="00541128">
        <w:tc>
          <w:tcPr>
            <w:tcW w:w="959" w:type="dxa"/>
          </w:tcPr>
          <w:p w14:paraId="21A39A70" w14:textId="77777777" w:rsidR="0019567F" w:rsidRPr="0019567F" w:rsidRDefault="0019567F" w:rsidP="0019567F">
            <w:pPr>
              <w:rPr>
                <w:rFonts w:ascii="Arial" w:hAnsi="Arial"/>
                <w:lang w:val="en-GB"/>
              </w:rPr>
            </w:pPr>
          </w:p>
        </w:tc>
        <w:tc>
          <w:tcPr>
            <w:tcW w:w="992" w:type="dxa"/>
          </w:tcPr>
          <w:p w14:paraId="1C6885D8" w14:textId="77777777" w:rsidR="0019567F" w:rsidRPr="0019567F" w:rsidRDefault="0019567F" w:rsidP="0019567F">
            <w:pPr>
              <w:rPr>
                <w:rFonts w:ascii="Arial" w:hAnsi="Arial"/>
                <w:lang w:val="en-US"/>
              </w:rPr>
            </w:pPr>
          </w:p>
        </w:tc>
        <w:tc>
          <w:tcPr>
            <w:tcW w:w="7513" w:type="dxa"/>
          </w:tcPr>
          <w:p w14:paraId="70E36A0F" w14:textId="77777777" w:rsidR="0019567F" w:rsidRPr="0019567F" w:rsidRDefault="0019567F" w:rsidP="0019567F">
            <w:pPr>
              <w:rPr>
                <w:rFonts w:ascii="Arial" w:hAnsi="Arial"/>
                <w:lang w:val="en-US"/>
              </w:rPr>
            </w:pPr>
          </w:p>
        </w:tc>
        <w:tc>
          <w:tcPr>
            <w:tcW w:w="236" w:type="dxa"/>
          </w:tcPr>
          <w:p w14:paraId="5F68C34C" w14:textId="77777777" w:rsidR="0019567F" w:rsidRPr="0019567F" w:rsidRDefault="0019567F" w:rsidP="0019567F">
            <w:pPr>
              <w:rPr>
                <w:rFonts w:ascii="Arial" w:hAnsi="Arial"/>
                <w:lang w:val="en-GB"/>
              </w:rPr>
            </w:pPr>
          </w:p>
        </w:tc>
        <w:tc>
          <w:tcPr>
            <w:tcW w:w="898" w:type="dxa"/>
            <w:vAlign w:val="bottom"/>
          </w:tcPr>
          <w:p w14:paraId="51193292" w14:textId="77777777" w:rsidR="0019567F" w:rsidRPr="0019567F" w:rsidRDefault="0019567F" w:rsidP="00541128">
            <w:pPr>
              <w:rPr>
                <w:rFonts w:ascii="Arial" w:hAnsi="Arial"/>
                <w:lang w:val="en-GB"/>
              </w:rPr>
            </w:pPr>
          </w:p>
        </w:tc>
      </w:tr>
      <w:tr w:rsidR="0019567F" w:rsidRPr="0019567F" w14:paraId="2FB24CD2" w14:textId="77777777" w:rsidTr="00541128">
        <w:tc>
          <w:tcPr>
            <w:tcW w:w="959" w:type="dxa"/>
          </w:tcPr>
          <w:p w14:paraId="31FDCA37" w14:textId="77777777" w:rsidR="0019567F" w:rsidRPr="0019567F" w:rsidRDefault="0019567F" w:rsidP="0019567F">
            <w:pPr>
              <w:rPr>
                <w:rFonts w:ascii="Arial" w:hAnsi="Arial"/>
                <w:lang w:val="en-GB"/>
              </w:rPr>
            </w:pPr>
          </w:p>
        </w:tc>
        <w:tc>
          <w:tcPr>
            <w:tcW w:w="992" w:type="dxa"/>
            <w:hideMark/>
          </w:tcPr>
          <w:p w14:paraId="70436B5B" w14:textId="77777777" w:rsidR="0019567F" w:rsidRPr="0019567F" w:rsidRDefault="0019567F" w:rsidP="0019567F">
            <w:pPr>
              <w:rPr>
                <w:rFonts w:ascii="Arial" w:hAnsi="Arial"/>
                <w:lang w:val="en-US"/>
              </w:rPr>
            </w:pPr>
            <w:r w:rsidRPr="0019567F">
              <w:rPr>
                <w:rFonts w:ascii="Arial" w:hAnsi="Arial"/>
                <w:lang w:val="en-US"/>
              </w:rPr>
              <w:t>1.2.2</w:t>
            </w:r>
          </w:p>
        </w:tc>
        <w:tc>
          <w:tcPr>
            <w:tcW w:w="7513" w:type="dxa"/>
            <w:hideMark/>
          </w:tcPr>
          <w:p w14:paraId="657A77EB" w14:textId="77777777" w:rsidR="0019567F" w:rsidRPr="0019567F" w:rsidRDefault="00541128" w:rsidP="0019567F">
            <w:pPr>
              <w:rPr>
                <w:rFonts w:ascii="Arial" w:hAnsi="Arial"/>
                <w:lang w:val="en-US"/>
              </w:rPr>
            </w:pPr>
            <w:r w:rsidRPr="00541128">
              <w:rPr>
                <w:rFonts w:ascii="Arial" w:hAnsi="Arial"/>
                <w:lang w:val="en-US"/>
              </w:rPr>
              <w:t>A lightweight computing device that relies on a central server for processing and storage, rather than performing these tasks locally.</w:t>
            </w:r>
          </w:p>
        </w:tc>
        <w:tc>
          <w:tcPr>
            <w:tcW w:w="236" w:type="dxa"/>
          </w:tcPr>
          <w:p w14:paraId="265767EF" w14:textId="77777777" w:rsidR="0019567F" w:rsidRPr="0019567F" w:rsidRDefault="0019567F" w:rsidP="0019567F">
            <w:pPr>
              <w:rPr>
                <w:rFonts w:ascii="Arial" w:hAnsi="Arial"/>
                <w:lang w:val="en-GB"/>
              </w:rPr>
            </w:pPr>
          </w:p>
        </w:tc>
        <w:tc>
          <w:tcPr>
            <w:tcW w:w="898" w:type="dxa"/>
            <w:vAlign w:val="bottom"/>
            <w:hideMark/>
          </w:tcPr>
          <w:p w14:paraId="023B1571"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652BA9DD" w14:textId="77777777" w:rsidTr="00541128">
        <w:tc>
          <w:tcPr>
            <w:tcW w:w="959" w:type="dxa"/>
          </w:tcPr>
          <w:p w14:paraId="6639D3AE" w14:textId="77777777" w:rsidR="0019567F" w:rsidRPr="0019567F" w:rsidRDefault="0019567F" w:rsidP="0019567F">
            <w:pPr>
              <w:rPr>
                <w:rFonts w:ascii="Arial" w:hAnsi="Arial"/>
                <w:lang w:val="en-GB"/>
              </w:rPr>
            </w:pPr>
          </w:p>
        </w:tc>
        <w:tc>
          <w:tcPr>
            <w:tcW w:w="992" w:type="dxa"/>
          </w:tcPr>
          <w:p w14:paraId="537A9E50" w14:textId="77777777" w:rsidR="0019567F" w:rsidRPr="0019567F" w:rsidRDefault="0019567F" w:rsidP="0019567F">
            <w:pPr>
              <w:rPr>
                <w:rFonts w:ascii="Arial" w:hAnsi="Arial"/>
                <w:lang w:val="en-US"/>
              </w:rPr>
            </w:pPr>
          </w:p>
        </w:tc>
        <w:tc>
          <w:tcPr>
            <w:tcW w:w="7513" w:type="dxa"/>
          </w:tcPr>
          <w:p w14:paraId="221856AE" w14:textId="77777777" w:rsidR="0019567F" w:rsidRPr="0019567F" w:rsidRDefault="0019567F" w:rsidP="0019567F">
            <w:pPr>
              <w:rPr>
                <w:rFonts w:ascii="Arial" w:hAnsi="Arial"/>
                <w:lang w:val="en-US"/>
              </w:rPr>
            </w:pPr>
          </w:p>
        </w:tc>
        <w:tc>
          <w:tcPr>
            <w:tcW w:w="236" w:type="dxa"/>
          </w:tcPr>
          <w:p w14:paraId="1AC20F1B" w14:textId="77777777" w:rsidR="0019567F" w:rsidRPr="0019567F" w:rsidRDefault="0019567F" w:rsidP="0019567F">
            <w:pPr>
              <w:rPr>
                <w:rFonts w:ascii="Arial" w:hAnsi="Arial"/>
                <w:lang w:val="en-GB"/>
              </w:rPr>
            </w:pPr>
          </w:p>
        </w:tc>
        <w:tc>
          <w:tcPr>
            <w:tcW w:w="898" w:type="dxa"/>
            <w:vAlign w:val="bottom"/>
          </w:tcPr>
          <w:p w14:paraId="21CA33A3" w14:textId="77777777" w:rsidR="0019567F" w:rsidRPr="0019567F" w:rsidRDefault="0019567F" w:rsidP="00541128">
            <w:pPr>
              <w:rPr>
                <w:rFonts w:ascii="Arial" w:hAnsi="Arial"/>
                <w:lang w:val="en-GB"/>
              </w:rPr>
            </w:pPr>
          </w:p>
        </w:tc>
      </w:tr>
      <w:tr w:rsidR="0019567F" w:rsidRPr="0019567F" w14:paraId="21A4FD16" w14:textId="77777777" w:rsidTr="00541128">
        <w:tc>
          <w:tcPr>
            <w:tcW w:w="959" w:type="dxa"/>
          </w:tcPr>
          <w:p w14:paraId="57205F39" w14:textId="77777777" w:rsidR="0019567F" w:rsidRPr="0019567F" w:rsidRDefault="0019567F" w:rsidP="0019567F">
            <w:pPr>
              <w:rPr>
                <w:rFonts w:ascii="Arial" w:hAnsi="Arial"/>
                <w:lang w:val="en-GB"/>
              </w:rPr>
            </w:pPr>
          </w:p>
        </w:tc>
        <w:tc>
          <w:tcPr>
            <w:tcW w:w="992" w:type="dxa"/>
            <w:hideMark/>
          </w:tcPr>
          <w:p w14:paraId="0FF1E2AE" w14:textId="77777777" w:rsidR="0019567F" w:rsidRPr="0019567F" w:rsidRDefault="0019567F" w:rsidP="0019567F">
            <w:pPr>
              <w:rPr>
                <w:rFonts w:ascii="Arial" w:hAnsi="Arial"/>
                <w:lang w:val="en-US"/>
              </w:rPr>
            </w:pPr>
            <w:r w:rsidRPr="0019567F">
              <w:rPr>
                <w:rFonts w:ascii="Arial" w:hAnsi="Arial"/>
                <w:lang w:val="en-US"/>
              </w:rPr>
              <w:t>1.2.3</w:t>
            </w:r>
          </w:p>
        </w:tc>
        <w:tc>
          <w:tcPr>
            <w:tcW w:w="7513" w:type="dxa"/>
            <w:hideMark/>
          </w:tcPr>
          <w:p w14:paraId="4D91DFF0" w14:textId="77777777" w:rsidR="0019567F" w:rsidRPr="0019567F" w:rsidRDefault="0019567F" w:rsidP="0019567F">
            <w:pPr>
              <w:rPr>
                <w:rFonts w:ascii="Arial" w:hAnsi="Arial"/>
                <w:lang w:val="en-US"/>
              </w:rPr>
            </w:pPr>
            <w:r w:rsidRPr="0019567F">
              <w:rPr>
                <w:rFonts w:ascii="Arial" w:hAnsi="Arial"/>
                <w:lang w:val="en-US"/>
              </w:rPr>
              <w:t>A program that translates high-level programming language into machine code.</w:t>
            </w:r>
          </w:p>
        </w:tc>
        <w:tc>
          <w:tcPr>
            <w:tcW w:w="236" w:type="dxa"/>
          </w:tcPr>
          <w:p w14:paraId="7048D2E6" w14:textId="77777777" w:rsidR="0019567F" w:rsidRPr="0019567F" w:rsidRDefault="0019567F" w:rsidP="0019567F">
            <w:pPr>
              <w:rPr>
                <w:rFonts w:ascii="Arial" w:hAnsi="Arial"/>
                <w:lang w:val="en-GB"/>
              </w:rPr>
            </w:pPr>
          </w:p>
        </w:tc>
        <w:tc>
          <w:tcPr>
            <w:tcW w:w="898" w:type="dxa"/>
            <w:vAlign w:val="bottom"/>
            <w:hideMark/>
          </w:tcPr>
          <w:p w14:paraId="34CFC428"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1BD32DE3" w14:textId="77777777" w:rsidTr="00541128">
        <w:tc>
          <w:tcPr>
            <w:tcW w:w="959" w:type="dxa"/>
          </w:tcPr>
          <w:p w14:paraId="518E0491" w14:textId="77777777" w:rsidR="0019567F" w:rsidRPr="0019567F" w:rsidRDefault="0019567F" w:rsidP="0019567F">
            <w:pPr>
              <w:rPr>
                <w:rFonts w:ascii="Arial" w:hAnsi="Arial"/>
                <w:lang w:val="en-GB"/>
              </w:rPr>
            </w:pPr>
          </w:p>
        </w:tc>
        <w:tc>
          <w:tcPr>
            <w:tcW w:w="992" w:type="dxa"/>
          </w:tcPr>
          <w:p w14:paraId="505204C5" w14:textId="77777777" w:rsidR="0019567F" w:rsidRPr="0019567F" w:rsidRDefault="0019567F" w:rsidP="0019567F">
            <w:pPr>
              <w:rPr>
                <w:rFonts w:ascii="Arial" w:hAnsi="Arial"/>
                <w:lang w:val="en-US"/>
              </w:rPr>
            </w:pPr>
          </w:p>
        </w:tc>
        <w:tc>
          <w:tcPr>
            <w:tcW w:w="7513" w:type="dxa"/>
          </w:tcPr>
          <w:p w14:paraId="758DC817" w14:textId="77777777" w:rsidR="0019567F" w:rsidRPr="0019567F" w:rsidRDefault="0019567F" w:rsidP="0019567F">
            <w:pPr>
              <w:rPr>
                <w:rFonts w:ascii="Arial" w:hAnsi="Arial"/>
                <w:lang w:val="en-US"/>
              </w:rPr>
            </w:pPr>
          </w:p>
        </w:tc>
        <w:tc>
          <w:tcPr>
            <w:tcW w:w="236" w:type="dxa"/>
          </w:tcPr>
          <w:p w14:paraId="5B4201FB" w14:textId="77777777" w:rsidR="0019567F" w:rsidRPr="0019567F" w:rsidRDefault="0019567F" w:rsidP="0019567F">
            <w:pPr>
              <w:rPr>
                <w:rFonts w:ascii="Arial" w:hAnsi="Arial"/>
                <w:lang w:val="en-GB"/>
              </w:rPr>
            </w:pPr>
          </w:p>
        </w:tc>
        <w:tc>
          <w:tcPr>
            <w:tcW w:w="898" w:type="dxa"/>
            <w:vAlign w:val="bottom"/>
          </w:tcPr>
          <w:p w14:paraId="0E52DC1E" w14:textId="77777777" w:rsidR="0019567F" w:rsidRPr="0019567F" w:rsidRDefault="0019567F" w:rsidP="00541128">
            <w:pPr>
              <w:rPr>
                <w:rFonts w:ascii="Arial" w:hAnsi="Arial"/>
                <w:lang w:val="en-GB"/>
              </w:rPr>
            </w:pPr>
          </w:p>
        </w:tc>
      </w:tr>
      <w:tr w:rsidR="0019567F" w:rsidRPr="0019567F" w14:paraId="39C65F98" w14:textId="77777777" w:rsidTr="00541128">
        <w:tc>
          <w:tcPr>
            <w:tcW w:w="959" w:type="dxa"/>
          </w:tcPr>
          <w:p w14:paraId="0F941FC8" w14:textId="77777777" w:rsidR="0019567F" w:rsidRPr="0019567F" w:rsidRDefault="0019567F" w:rsidP="0019567F">
            <w:pPr>
              <w:rPr>
                <w:rFonts w:ascii="Arial" w:hAnsi="Arial"/>
                <w:lang w:val="en-GB"/>
              </w:rPr>
            </w:pPr>
          </w:p>
        </w:tc>
        <w:tc>
          <w:tcPr>
            <w:tcW w:w="992" w:type="dxa"/>
            <w:hideMark/>
          </w:tcPr>
          <w:p w14:paraId="4093E59E" w14:textId="77777777" w:rsidR="0019567F" w:rsidRPr="0019567F" w:rsidRDefault="0019567F" w:rsidP="0019567F">
            <w:pPr>
              <w:rPr>
                <w:rFonts w:ascii="Arial" w:hAnsi="Arial"/>
                <w:lang w:val="en-US"/>
              </w:rPr>
            </w:pPr>
            <w:r w:rsidRPr="0019567F">
              <w:rPr>
                <w:rFonts w:ascii="Arial" w:hAnsi="Arial"/>
                <w:lang w:val="en-US"/>
              </w:rPr>
              <w:t>1.2.4</w:t>
            </w:r>
          </w:p>
        </w:tc>
        <w:tc>
          <w:tcPr>
            <w:tcW w:w="7513" w:type="dxa"/>
            <w:hideMark/>
          </w:tcPr>
          <w:p w14:paraId="04DCAD74" w14:textId="77777777" w:rsidR="0019567F" w:rsidRPr="0019567F" w:rsidRDefault="0019567F" w:rsidP="0019567F">
            <w:pPr>
              <w:rPr>
                <w:rFonts w:ascii="Arial" w:hAnsi="Arial"/>
                <w:lang w:val="en-US"/>
              </w:rPr>
            </w:pPr>
            <w:r w:rsidRPr="0019567F">
              <w:rPr>
                <w:rFonts w:ascii="Arial" w:hAnsi="Arial"/>
                <w:lang w:val="en-US"/>
              </w:rPr>
              <w:t>A set of rules that define how data is transmitted and received over a network.</w:t>
            </w:r>
          </w:p>
        </w:tc>
        <w:tc>
          <w:tcPr>
            <w:tcW w:w="236" w:type="dxa"/>
          </w:tcPr>
          <w:p w14:paraId="20F6E075" w14:textId="77777777" w:rsidR="0019567F" w:rsidRPr="0019567F" w:rsidRDefault="0019567F" w:rsidP="0019567F">
            <w:pPr>
              <w:rPr>
                <w:rFonts w:ascii="Arial" w:hAnsi="Arial"/>
                <w:lang w:val="en-GB"/>
              </w:rPr>
            </w:pPr>
          </w:p>
        </w:tc>
        <w:tc>
          <w:tcPr>
            <w:tcW w:w="898" w:type="dxa"/>
            <w:vAlign w:val="bottom"/>
            <w:hideMark/>
          </w:tcPr>
          <w:p w14:paraId="3A0DAD83"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0B4AE7E5" w14:textId="77777777" w:rsidTr="00541128">
        <w:tc>
          <w:tcPr>
            <w:tcW w:w="959" w:type="dxa"/>
          </w:tcPr>
          <w:p w14:paraId="0A4E1E5E" w14:textId="77777777" w:rsidR="0019567F" w:rsidRPr="0019567F" w:rsidRDefault="0019567F" w:rsidP="0019567F">
            <w:pPr>
              <w:rPr>
                <w:rFonts w:ascii="Arial" w:hAnsi="Arial"/>
                <w:lang w:val="en-GB"/>
              </w:rPr>
            </w:pPr>
          </w:p>
        </w:tc>
        <w:tc>
          <w:tcPr>
            <w:tcW w:w="992" w:type="dxa"/>
          </w:tcPr>
          <w:p w14:paraId="71EFAEF2" w14:textId="77777777" w:rsidR="0019567F" w:rsidRPr="0019567F" w:rsidRDefault="0019567F" w:rsidP="0019567F">
            <w:pPr>
              <w:rPr>
                <w:rFonts w:ascii="Arial" w:hAnsi="Arial"/>
                <w:lang w:val="en-US"/>
              </w:rPr>
            </w:pPr>
          </w:p>
        </w:tc>
        <w:tc>
          <w:tcPr>
            <w:tcW w:w="7513" w:type="dxa"/>
          </w:tcPr>
          <w:p w14:paraId="13177FF7" w14:textId="77777777" w:rsidR="0019567F" w:rsidRPr="0019567F" w:rsidRDefault="0019567F" w:rsidP="0019567F">
            <w:pPr>
              <w:rPr>
                <w:rFonts w:ascii="Arial" w:hAnsi="Arial"/>
                <w:lang w:val="en-US"/>
              </w:rPr>
            </w:pPr>
          </w:p>
        </w:tc>
        <w:tc>
          <w:tcPr>
            <w:tcW w:w="236" w:type="dxa"/>
          </w:tcPr>
          <w:p w14:paraId="0794D890" w14:textId="77777777" w:rsidR="0019567F" w:rsidRPr="0019567F" w:rsidRDefault="0019567F" w:rsidP="0019567F">
            <w:pPr>
              <w:rPr>
                <w:rFonts w:ascii="Arial" w:hAnsi="Arial"/>
                <w:lang w:val="en-GB"/>
              </w:rPr>
            </w:pPr>
          </w:p>
        </w:tc>
        <w:tc>
          <w:tcPr>
            <w:tcW w:w="898" w:type="dxa"/>
            <w:vAlign w:val="bottom"/>
          </w:tcPr>
          <w:p w14:paraId="7444B7C5" w14:textId="77777777" w:rsidR="0019567F" w:rsidRPr="0019567F" w:rsidRDefault="0019567F" w:rsidP="00541128">
            <w:pPr>
              <w:rPr>
                <w:rFonts w:ascii="Arial" w:hAnsi="Arial"/>
                <w:lang w:val="en-GB"/>
              </w:rPr>
            </w:pPr>
          </w:p>
        </w:tc>
      </w:tr>
      <w:tr w:rsidR="0019567F" w:rsidRPr="0019567F" w14:paraId="30E2A501" w14:textId="77777777" w:rsidTr="00541128">
        <w:tc>
          <w:tcPr>
            <w:tcW w:w="959" w:type="dxa"/>
          </w:tcPr>
          <w:p w14:paraId="53AF0240" w14:textId="77777777" w:rsidR="0019567F" w:rsidRPr="0019567F" w:rsidRDefault="0019567F" w:rsidP="0019567F">
            <w:pPr>
              <w:rPr>
                <w:rFonts w:ascii="Arial" w:hAnsi="Arial"/>
                <w:lang w:val="en-GB"/>
              </w:rPr>
            </w:pPr>
          </w:p>
        </w:tc>
        <w:tc>
          <w:tcPr>
            <w:tcW w:w="992" w:type="dxa"/>
            <w:hideMark/>
          </w:tcPr>
          <w:p w14:paraId="7BF624B7" w14:textId="77777777" w:rsidR="0019567F" w:rsidRPr="0019567F" w:rsidRDefault="0019567F" w:rsidP="0019567F">
            <w:pPr>
              <w:rPr>
                <w:rFonts w:ascii="Arial" w:hAnsi="Arial"/>
                <w:lang w:val="en-US"/>
              </w:rPr>
            </w:pPr>
            <w:r w:rsidRPr="0019567F">
              <w:rPr>
                <w:rFonts w:ascii="Arial" w:hAnsi="Arial"/>
                <w:lang w:val="en-US"/>
              </w:rPr>
              <w:t>1.2.5</w:t>
            </w:r>
          </w:p>
        </w:tc>
        <w:tc>
          <w:tcPr>
            <w:tcW w:w="7513" w:type="dxa"/>
            <w:hideMark/>
          </w:tcPr>
          <w:p w14:paraId="2CEB8E06" w14:textId="77777777" w:rsidR="0019567F" w:rsidRPr="0019567F" w:rsidRDefault="0019567F" w:rsidP="0019567F">
            <w:pPr>
              <w:rPr>
                <w:rFonts w:ascii="Arial" w:hAnsi="Arial"/>
                <w:lang w:val="en-US"/>
              </w:rPr>
            </w:pPr>
            <w:r w:rsidRPr="0019567F">
              <w:rPr>
                <w:rFonts w:ascii="Arial" w:hAnsi="Arial"/>
                <w:lang w:val="en-US"/>
              </w:rPr>
              <w:t>The smallest unit of data in a computer.</w:t>
            </w:r>
          </w:p>
        </w:tc>
        <w:tc>
          <w:tcPr>
            <w:tcW w:w="236" w:type="dxa"/>
          </w:tcPr>
          <w:p w14:paraId="63B4344D" w14:textId="77777777" w:rsidR="0019567F" w:rsidRPr="0019567F" w:rsidRDefault="0019567F" w:rsidP="0019567F">
            <w:pPr>
              <w:rPr>
                <w:rFonts w:ascii="Arial" w:hAnsi="Arial"/>
                <w:lang w:val="en-GB"/>
              </w:rPr>
            </w:pPr>
          </w:p>
        </w:tc>
        <w:tc>
          <w:tcPr>
            <w:tcW w:w="898" w:type="dxa"/>
            <w:vAlign w:val="bottom"/>
            <w:hideMark/>
          </w:tcPr>
          <w:p w14:paraId="134749B0" w14:textId="77777777" w:rsidR="0019567F" w:rsidRPr="0019567F" w:rsidRDefault="0019567F" w:rsidP="00541128">
            <w:pPr>
              <w:rPr>
                <w:rFonts w:ascii="Arial" w:hAnsi="Arial"/>
                <w:lang w:val="en-GB"/>
              </w:rPr>
            </w:pPr>
            <w:r w:rsidRPr="0019567F">
              <w:rPr>
                <w:rFonts w:ascii="Arial" w:hAnsi="Arial"/>
                <w:lang w:val="en-GB"/>
              </w:rPr>
              <w:t>(1)</w:t>
            </w:r>
          </w:p>
        </w:tc>
      </w:tr>
    </w:tbl>
    <w:p w14:paraId="01E0D675"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8505"/>
        <w:gridCol w:w="251"/>
        <w:gridCol w:w="883"/>
      </w:tblGrid>
      <w:tr w:rsidR="0019567F" w:rsidRPr="0019567F" w14:paraId="38EB20FB" w14:textId="77777777" w:rsidTr="0019567F">
        <w:tc>
          <w:tcPr>
            <w:tcW w:w="959" w:type="dxa"/>
            <w:hideMark/>
          </w:tcPr>
          <w:p w14:paraId="298FF7BC" w14:textId="77777777" w:rsidR="0019567F" w:rsidRPr="0019567F" w:rsidRDefault="0019567F" w:rsidP="0019567F">
            <w:pPr>
              <w:rPr>
                <w:rFonts w:ascii="Arial" w:hAnsi="Arial"/>
                <w:lang w:val="en-GB"/>
              </w:rPr>
            </w:pPr>
            <w:r w:rsidRPr="0019567F">
              <w:rPr>
                <w:rFonts w:ascii="Arial" w:hAnsi="Arial"/>
                <w:lang w:val="en-GB"/>
              </w:rPr>
              <w:t>1.3</w:t>
            </w:r>
          </w:p>
        </w:tc>
        <w:tc>
          <w:tcPr>
            <w:tcW w:w="8505" w:type="dxa"/>
            <w:hideMark/>
          </w:tcPr>
          <w:p w14:paraId="131FA7BE" w14:textId="3046848A" w:rsidR="0019567F" w:rsidRPr="0019567F" w:rsidRDefault="0019567F" w:rsidP="0019567F">
            <w:pPr>
              <w:rPr>
                <w:rFonts w:ascii="Arial" w:hAnsi="Arial"/>
                <w:lang w:val="en-GB"/>
              </w:rPr>
            </w:pPr>
            <w:r w:rsidRPr="0019567F">
              <w:rPr>
                <w:rFonts w:ascii="Arial" w:hAnsi="Arial"/>
                <w:lang w:val="en-GB"/>
              </w:rPr>
              <w:t>Indicate whether the following statements are TRUE or FALSE. Write 'true' or 'false' next to the question numbers (</w:t>
            </w:r>
            <w:r w:rsidR="002F633F">
              <w:rPr>
                <w:rFonts w:ascii="Arial" w:hAnsi="Arial"/>
                <w:lang w:val="en-GB"/>
              </w:rPr>
              <w:t>1.</w:t>
            </w:r>
            <w:r w:rsidRPr="0019567F">
              <w:rPr>
                <w:rFonts w:ascii="Arial" w:hAnsi="Arial"/>
                <w:lang w:val="en-GB"/>
              </w:rPr>
              <w:t>3.1 to</w:t>
            </w:r>
            <w:r w:rsidR="002F633F">
              <w:rPr>
                <w:rFonts w:ascii="Arial" w:hAnsi="Arial"/>
                <w:lang w:val="en-GB"/>
              </w:rPr>
              <w:t>1.</w:t>
            </w:r>
            <w:r w:rsidRPr="0019567F">
              <w:rPr>
                <w:rFonts w:ascii="Arial" w:hAnsi="Arial"/>
                <w:lang w:val="en-GB"/>
              </w:rPr>
              <w:t>3.5) in the ANSWER BOOK. If the statement is true, write 'TRUE'. If the statement is false, write 'FALSE' and change the underlined word(s) to make the statement TRUE. (Do NOT simply use the word 'NOT' to change the statement.)  NO mark will be awarded if FALSE is written without a correct answer.</w:t>
            </w:r>
          </w:p>
        </w:tc>
        <w:tc>
          <w:tcPr>
            <w:tcW w:w="251" w:type="dxa"/>
          </w:tcPr>
          <w:p w14:paraId="4072D03B" w14:textId="77777777" w:rsidR="0019567F" w:rsidRPr="0019567F" w:rsidRDefault="0019567F" w:rsidP="0019567F">
            <w:pPr>
              <w:rPr>
                <w:rFonts w:ascii="Arial" w:hAnsi="Arial"/>
                <w:lang w:val="en-GB"/>
              </w:rPr>
            </w:pPr>
          </w:p>
        </w:tc>
        <w:tc>
          <w:tcPr>
            <w:tcW w:w="883" w:type="dxa"/>
          </w:tcPr>
          <w:p w14:paraId="0FAB47B8" w14:textId="77777777" w:rsidR="0019567F" w:rsidRPr="0019567F" w:rsidRDefault="0019567F" w:rsidP="0019567F">
            <w:pPr>
              <w:rPr>
                <w:rFonts w:ascii="Arial" w:hAnsi="Arial"/>
                <w:lang w:val="en-GB"/>
              </w:rPr>
            </w:pPr>
          </w:p>
        </w:tc>
      </w:tr>
    </w:tbl>
    <w:p w14:paraId="2F5D0D6F" w14:textId="77777777" w:rsidR="0019567F" w:rsidRPr="0019567F" w:rsidRDefault="0019567F" w:rsidP="0019567F">
      <w:pPr>
        <w:rPr>
          <w:rFonts w:ascii="Arial" w:hAnsi="Arial"/>
          <w:lang w:val="en-GB"/>
        </w:rPr>
      </w:pPr>
    </w:p>
    <w:tbl>
      <w:tblPr>
        <w:tblW w:w="10598" w:type="dxa"/>
        <w:tblLook w:val="04A0" w:firstRow="1" w:lastRow="0" w:firstColumn="1" w:lastColumn="0" w:noHBand="0" w:noVBand="1"/>
      </w:tblPr>
      <w:tblGrid>
        <w:gridCol w:w="959"/>
        <w:gridCol w:w="992"/>
        <w:gridCol w:w="7513"/>
        <w:gridCol w:w="236"/>
        <w:gridCol w:w="898"/>
      </w:tblGrid>
      <w:tr w:rsidR="0019567F" w:rsidRPr="0019567F" w14:paraId="225D1410" w14:textId="77777777" w:rsidTr="00541128">
        <w:tc>
          <w:tcPr>
            <w:tcW w:w="959" w:type="dxa"/>
          </w:tcPr>
          <w:p w14:paraId="1FD92368" w14:textId="77777777" w:rsidR="0019567F" w:rsidRPr="0019567F" w:rsidRDefault="0019567F" w:rsidP="0019567F">
            <w:pPr>
              <w:rPr>
                <w:rFonts w:ascii="Arial" w:hAnsi="Arial"/>
                <w:lang w:val="en-GB"/>
              </w:rPr>
            </w:pPr>
          </w:p>
        </w:tc>
        <w:tc>
          <w:tcPr>
            <w:tcW w:w="992" w:type="dxa"/>
            <w:hideMark/>
          </w:tcPr>
          <w:p w14:paraId="68301C94" w14:textId="77777777" w:rsidR="0019567F" w:rsidRPr="0019567F" w:rsidRDefault="0019567F" w:rsidP="0019567F">
            <w:pPr>
              <w:rPr>
                <w:rFonts w:ascii="Arial" w:hAnsi="Arial"/>
                <w:lang w:val="en-US"/>
              </w:rPr>
            </w:pPr>
            <w:r w:rsidRPr="0019567F">
              <w:rPr>
                <w:rFonts w:ascii="Arial" w:hAnsi="Arial"/>
                <w:lang w:val="en-US"/>
              </w:rPr>
              <w:t>1.3.1</w:t>
            </w:r>
          </w:p>
        </w:tc>
        <w:tc>
          <w:tcPr>
            <w:tcW w:w="7513" w:type="dxa"/>
            <w:hideMark/>
          </w:tcPr>
          <w:p w14:paraId="18C544C4" w14:textId="77777777" w:rsidR="0019567F" w:rsidRPr="0019567F" w:rsidRDefault="0019567F" w:rsidP="0019567F">
            <w:pPr>
              <w:rPr>
                <w:rFonts w:ascii="Arial" w:hAnsi="Arial"/>
                <w:lang w:val="en-US"/>
              </w:rPr>
            </w:pPr>
            <w:r w:rsidRPr="0019567F">
              <w:rPr>
                <w:rFonts w:ascii="Arial" w:hAnsi="Arial"/>
                <w:lang w:val="en-US"/>
              </w:rPr>
              <w:t xml:space="preserve">An SSD (Solid State Drive) is </w:t>
            </w:r>
            <w:r w:rsidRPr="0019567F">
              <w:rPr>
                <w:rFonts w:ascii="Arial" w:hAnsi="Arial"/>
                <w:u w:val="single"/>
                <w:lang w:val="en-US"/>
              </w:rPr>
              <w:t>slower</w:t>
            </w:r>
            <w:r w:rsidRPr="0019567F">
              <w:rPr>
                <w:rFonts w:ascii="Arial" w:hAnsi="Arial"/>
                <w:lang w:val="en-US"/>
              </w:rPr>
              <w:t xml:space="preserve"> than an HDD (Hard Disk Drive) when accessing data.</w:t>
            </w:r>
          </w:p>
        </w:tc>
        <w:tc>
          <w:tcPr>
            <w:tcW w:w="236" w:type="dxa"/>
          </w:tcPr>
          <w:p w14:paraId="62EBD55D" w14:textId="77777777" w:rsidR="0019567F" w:rsidRPr="0019567F" w:rsidRDefault="0019567F" w:rsidP="0019567F">
            <w:pPr>
              <w:rPr>
                <w:rFonts w:ascii="Arial" w:hAnsi="Arial"/>
                <w:lang w:val="en-GB"/>
              </w:rPr>
            </w:pPr>
          </w:p>
        </w:tc>
        <w:tc>
          <w:tcPr>
            <w:tcW w:w="898" w:type="dxa"/>
            <w:vAlign w:val="bottom"/>
            <w:hideMark/>
          </w:tcPr>
          <w:p w14:paraId="0C65398A"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5F93783B" w14:textId="77777777" w:rsidTr="00541128">
        <w:tc>
          <w:tcPr>
            <w:tcW w:w="959" w:type="dxa"/>
          </w:tcPr>
          <w:p w14:paraId="67D774BD" w14:textId="77777777" w:rsidR="0019567F" w:rsidRPr="0019567F" w:rsidRDefault="0019567F" w:rsidP="0019567F">
            <w:pPr>
              <w:rPr>
                <w:rFonts w:ascii="Arial" w:hAnsi="Arial"/>
                <w:lang w:val="en-GB"/>
              </w:rPr>
            </w:pPr>
          </w:p>
        </w:tc>
        <w:tc>
          <w:tcPr>
            <w:tcW w:w="992" w:type="dxa"/>
          </w:tcPr>
          <w:p w14:paraId="4FA66913" w14:textId="77777777" w:rsidR="0019567F" w:rsidRPr="0019567F" w:rsidRDefault="0019567F" w:rsidP="0019567F">
            <w:pPr>
              <w:rPr>
                <w:rFonts w:ascii="Arial" w:hAnsi="Arial"/>
                <w:lang w:val="en-US"/>
              </w:rPr>
            </w:pPr>
          </w:p>
        </w:tc>
        <w:tc>
          <w:tcPr>
            <w:tcW w:w="7513" w:type="dxa"/>
          </w:tcPr>
          <w:p w14:paraId="3E19E5C1" w14:textId="77777777" w:rsidR="0019567F" w:rsidRPr="0019567F" w:rsidRDefault="0019567F" w:rsidP="0019567F">
            <w:pPr>
              <w:rPr>
                <w:rFonts w:ascii="Arial" w:hAnsi="Arial"/>
                <w:lang w:val="en-US"/>
              </w:rPr>
            </w:pPr>
          </w:p>
        </w:tc>
        <w:tc>
          <w:tcPr>
            <w:tcW w:w="236" w:type="dxa"/>
          </w:tcPr>
          <w:p w14:paraId="028FED84" w14:textId="77777777" w:rsidR="0019567F" w:rsidRPr="0019567F" w:rsidRDefault="0019567F" w:rsidP="0019567F">
            <w:pPr>
              <w:rPr>
                <w:rFonts w:ascii="Arial" w:hAnsi="Arial"/>
                <w:lang w:val="en-GB"/>
              </w:rPr>
            </w:pPr>
          </w:p>
        </w:tc>
        <w:tc>
          <w:tcPr>
            <w:tcW w:w="898" w:type="dxa"/>
            <w:vAlign w:val="bottom"/>
          </w:tcPr>
          <w:p w14:paraId="6697909B" w14:textId="77777777" w:rsidR="0019567F" w:rsidRPr="0019567F" w:rsidRDefault="0019567F" w:rsidP="00541128">
            <w:pPr>
              <w:rPr>
                <w:rFonts w:ascii="Arial" w:hAnsi="Arial"/>
                <w:lang w:val="en-GB"/>
              </w:rPr>
            </w:pPr>
          </w:p>
        </w:tc>
      </w:tr>
      <w:tr w:rsidR="0019567F" w:rsidRPr="0019567F" w14:paraId="3EB015A1" w14:textId="77777777" w:rsidTr="00541128">
        <w:tc>
          <w:tcPr>
            <w:tcW w:w="959" w:type="dxa"/>
          </w:tcPr>
          <w:p w14:paraId="37784BD2" w14:textId="77777777" w:rsidR="0019567F" w:rsidRPr="0019567F" w:rsidRDefault="0019567F" w:rsidP="0019567F">
            <w:pPr>
              <w:rPr>
                <w:rFonts w:ascii="Arial" w:hAnsi="Arial"/>
                <w:lang w:val="en-GB"/>
              </w:rPr>
            </w:pPr>
          </w:p>
        </w:tc>
        <w:tc>
          <w:tcPr>
            <w:tcW w:w="992" w:type="dxa"/>
            <w:hideMark/>
          </w:tcPr>
          <w:p w14:paraId="1D018FB5" w14:textId="77777777" w:rsidR="0019567F" w:rsidRPr="0019567F" w:rsidRDefault="0019567F" w:rsidP="0019567F">
            <w:pPr>
              <w:rPr>
                <w:rFonts w:ascii="Arial" w:hAnsi="Arial"/>
                <w:lang w:val="en-US"/>
              </w:rPr>
            </w:pPr>
            <w:r w:rsidRPr="0019567F">
              <w:rPr>
                <w:rFonts w:ascii="Arial" w:hAnsi="Arial"/>
                <w:lang w:val="en-US"/>
              </w:rPr>
              <w:t>1.3.2</w:t>
            </w:r>
          </w:p>
        </w:tc>
        <w:tc>
          <w:tcPr>
            <w:tcW w:w="7513" w:type="dxa"/>
            <w:hideMark/>
          </w:tcPr>
          <w:p w14:paraId="5FF2D31E" w14:textId="77777777" w:rsidR="0019567F" w:rsidRPr="0019567F" w:rsidRDefault="0019567F" w:rsidP="0019567F">
            <w:pPr>
              <w:rPr>
                <w:rFonts w:ascii="Arial" w:hAnsi="Arial"/>
                <w:lang w:val="en-US"/>
              </w:rPr>
            </w:pPr>
            <w:r w:rsidRPr="0019567F">
              <w:rPr>
                <w:rFonts w:ascii="Arial" w:hAnsi="Arial"/>
                <w:lang w:val="en-US"/>
              </w:rPr>
              <w:t xml:space="preserve">The </w:t>
            </w:r>
            <w:r w:rsidRPr="0019567F">
              <w:rPr>
                <w:rFonts w:ascii="Arial" w:hAnsi="Arial"/>
                <w:u w:val="single"/>
                <w:lang w:val="en-US"/>
              </w:rPr>
              <w:t>HTTP</w:t>
            </w:r>
            <w:r w:rsidRPr="0019567F">
              <w:rPr>
                <w:rFonts w:ascii="Arial" w:hAnsi="Arial"/>
                <w:lang w:val="en-US"/>
              </w:rPr>
              <w:t xml:space="preserve"> protocol is used for securing data transmission over the Internet.</w:t>
            </w:r>
          </w:p>
        </w:tc>
        <w:tc>
          <w:tcPr>
            <w:tcW w:w="236" w:type="dxa"/>
          </w:tcPr>
          <w:p w14:paraId="019A00DE" w14:textId="77777777" w:rsidR="0019567F" w:rsidRPr="0019567F" w:rsidRDefault="0019567F" w:rsidP="0019567F">
            <w:pPr>
              <w:rPr>
                <w:rFonts w:ascii="Arial" w:hAnsi="Arial"/>
                <w:lang w:val="en-GB"/>
              </w:rPr>
            </w:pPr>
          </w:p>
        </w:tc>
        <w:tc>
          <w:tcPr>
            <w:tcW w:w="898" w:type="dxa"/>
            <w:vAlign w:val="bottom"/>
            <w:hideMark/>
          </w:tcPr>
          <w:p w14:paraId="0C1FE565"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05741315" w14:textId="77777777" w:rsidTr="00541128">
        <w:tc>
          <w:tcPr>
            <w:tcW w:w="959" w:type="dxa"/>
          </w:tcPr>
          <w:p w14:paraId="043AA0D7" w14:textId="77777777" w:rsidR="0019567F" w:rsidRPr="0019567F" w:rsidRDefault="0019567F" w:rsidP="0019567F">
            <w:pPr>
              <w:rPr>
                <w:rFonts w:ascii="Arial" w:hAnsi="Arial"/>
                <w:lang w:val="en-GB"/>
              </w:rPr>
            </w:pPr>
          </w:p>
        </w:tc>
        <w:tc>
          <w:tcPr>
            <w:tcW w:w="992" w:type="dxa"/>
          </w:tcPr>
          <w:p w14:paraId="5838FDB8" w14:textId="77777777" w:rsidR="0019567F" w:rsidRPr="0019567F" w:rsidRDefault="0019567F" w:rsidP="0019567F">
            <w:pPr>
              <w:rPr>
                <w:rFonts w:ascii="Arial" w:hAnsi="Arial"/>
                <w:lang w:val="en-US"/>
              </w:rPr>
            </w:pPr>
          </w:p>
        </w:tc>
        <w:tc>
          <w:tcPr>
            <w:tcW w:w="7513" w:type="dxa"/>
          </w:tcPr>
          <w:p w14:paraId="1D6A5CBA" w14:textId="77777777" w:rsidR="0019567F" w:rsidRPr="0019567F" w:rsidRDefault="0019567F" w:rsidP="0019567F">
            <w:pPr>
              <w:rPr>
                <w:rFonts w:ascii="Arial" w:hAnsi="Arial"/>
                <w:lang w:val="en-US"/>
              </w:rPr>
            </w:pPr>
          </w:p>
        </w:tc>
        <w:tc>
          <w:tcPr>
            <w:tcW w:w="236" w:type="dxa"/>
          </w:tcPr>
          <w:p w14:paraId="14742018" w14:textId="77777777" w:rsidR="0019567F" w:rsidRPr="0019567F" w:rsidRDefault="0019567F" w:rsidP="0019567F">
            <w:pPr>
              <w:rPr>
                <w:rFonts w:ascii="Arial" w:hAnsi="Arial"/>
                <w:lang w:val="en-GB"/>
              </w:rPr>
            </w:pPr>
          </w:p>
        </w:tc>
        <w:tc>
          <w:tcPr>
            <w:tcW w:w="898" w:type="dxa"/>
            <w:vAlign w:val="bottom"/>
          </w:tcPr>
          <w:p w14:paraId="45FFE800" w14:textId="77777777" w:rsidR="0019567F" w:rsidRPr="0019567F" w:rsidRDefault="0019567F" w:rsidP="00541128">
            <w:pPr>
              <w:rPr>
                <w:rFonts w:ascii="Arial" w:hAnsi="Arial"/>
                <w:lang w:val="en-GB"/>
              </w:rPr>
            </w:pPr>
          </w:p>
        </w:tc>
      </w:tr>
      <w:tr w:rsidR="0019567F" w:rsidRPr="0019567F" w14:paraId="2FAA91B5" w14:textId="77777777" w:rsidTr="00541128">
        <w:tc>
          <w:tcPr>
            <w:tcW w:w="959" w:type="dxa"/>
          </w:tcPr>
          <w:p w14:paraId="510CC041" w14:textId="77777777" w:rsidR="0019567F" w:rsidRPr="0019567F" w:rsidRDefault="0019567F" w:rsidP="0019567F">
            <w:pPr>
              <w:rPr>
                <w:rFonts w:ascii="Arial" w:hAnsi="Arial"/>
                <w:lang w:val="en-GB"/>
              </w:rPr>
            </w:pPr>
          </w:p>
        </w:tc>
        <w:tc>
          <w:tcPr>
            <w:tcW w:w="992" w:type="dxa"/>
            <w:hideMark/>
          </w:tcPr>
          <w:p w14:paraId="71385D38" w14:textId="77777777" w:rsidR="0019567F" w:rsidRPr="0019567F" w:rsidRDefault="0019567F" w:rsidP="0019567F">
            <w:pPr>
              <w:rPr>
                <w:rFonts w:ascii="Arial" w:hAnsi="Arial"/>
                <w:lang w:val="en-US"/>
              </w:rPr>
            </w:pPr>
            <w:r w:rsidRPr="0019567F">
              <w:rPr>
                <w:rFonts w:ascii="Arial" w:hAnsi="Arial"/>
                <w:lang w:val="en-US"/>
              </w:rPr>
              <w:t>1.3.3</w:t>
            </w:r>
          </w:p>
        </w:tc>
        <w:tc>
          <w:tcPr>
            <w:tcW w:w="7513" w:type="dxa"/>
            <w:hideMark/>
          </w:tcPr>
          <w:p w14:paraId="1A5D24DB" w14:textId="77777777" w:rsidR="0019567F" w:rsidRPr="0019567F" w:rsidRDefault="00CD60AC" w:rsidP="0019567F">
            <w:pPr>
              <w:rPr>
                <w:rFonts w:ascii="Arial" w:hAnsi="Arial"/>
                <w:lang w:val="en-US"/>
              </w:rPr>
            </w:pPr>
            <w:r>
              <w:rPr>
                <w:rFonts w:ascii="Arial" w:hAnsi="Arial"/>
                <w:lang w:val="en-US"/>
              </w:rPr>
              <w:t xml:space="preserve">Data that is compressed and moved to an external storage device is called </w:t>
            </w:r>
            <w:r w:rsidRPr="0007397F">
              <w:rPr>
                <w:rFonts w:ascii="Arial" w:hAnsi="Arial"/>
                <w:u w:val="single"/>
                <w:lang w:val="en-US"/>
              </w:rPr>
              <w:t xml:space="preserve">a </w:t>
            </w:r>
            <w:r w:rsidRPr="0054706A">
              <w:rPr>
                <w:rFonts w:ascii="Arial" w:hAnsi="Arial"/>
                <w:u w:val="single"/>
                <w:lang w:val="en-US"/>
              </w:rPr>
              <w:t>b</w:t>
            </w:r>
            <w:r w:rsidRPr="00CD60AC">
              <w:rPr>
                <w:rFonts w:ascii="Arial" w:hAnsi="Arial"/>
                <w:u w:val="single"/>
                <w:lang w:val="en-US"/>
              </w:rPr>
              <w:t>ackup</w:t>
            </w:r>
            <w:r>
              <w:rPr>
                <w:rFonts w:ascii="Arial" w:hAnsi="Arial"/>
                <w:lang w:val="en-US"/>
              </w:rPr>
              <w:t>.</w:t>
            </w:r>
          </w:p>
        </w:tc>
        <w:tc>
          <w:tcPr>
            <w:tcW w:w="236" w:type="dxa"/>
          </w:tcPr>
          <w:p w14:paraId="025BB49D" w14:textId="77777777" w:rsidR="0019567F" w:rsidRPr="0019567F" w:rsidRDefault="0019567F" w:rsidP="0019567F">
            <w:pPr>
              <w:rPr>
                <w:rFonts w:ascii="Arial" w:hAnsi="Arial"/>
                <w:lang w:val="en-GB"/>
              </w:rPr>
            </w:pPr>
          </w:p>
        </w:tc>
        <w:tc>
          <w:tcPr>
            <w:tcW w:w="898" w:type="dxa"/>
            <w:vAlign w:val="bottom"/>
            <w:hideMark/>
          </w:tcPr>
          <w:p w14:paraId="132C905A"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445C76B9" w14:textId="77777777" w:rsidTr="00541128">
        <w:tc>
          <w:tcPr>
            <w:tcW w:w="959" w:type="dxa"/>
          </w:tcPr>
          <w:p w14:paraId="3DA4A266" w14:textId="77777777" w:rsidR="0019567F" w:rsidRPr="0019567F" w:rsidRDefault="0019567F" w:rsidP="0019567F">
            <w:pPr>
              <w:rPr>
                <w:rFonts w:ascii="Arial" w:hAnsi="Arial"/>
                <w:lang w:val="en-GB"/>
              </w:rPr>
            </w:pPr>
          </w:p>
        </w:tc>
        <w:tc>
          <w:tcPr>
            <w:tcW w:w="992" w:type="dxa"/>
          </w:tcPr>
          <w:p w14:paraId="6FF6EE21" w14:textId="77777777" w:rsidR="0019567F" w:rsidRPr="0019567F" w:rsidRDefault="0019567F" w:rsidP="0019567F">
            <w:pPr>
              <w:rPr>
                <w:rFonts w:ascii="Arial" w:hAnsi="Arial"/>
                <w:lang w:val="en-US"/>
              </w:rPr>
            </w:pPr>
          </w:p>
        </w:tc>
        <w:tc>
          <w:tcPr>
            <w:tcW w:w="7513" w:type="dxa"/>
          </w:tcPr>
          <w:p w14:paraId="6F1A6857" w14:textId="77777777" w:rsidR="0019567F" w:rsidRPr="0019567F" w:rsidRDefault="0019567F" w:rsidP="0019567F">
            <w:pPr>
              <w:rPr>
                <w:rFonts w:ascii="Arial" w:hAnsi="Arial"/>
                <w:lang w:val="en-US"/>
              </w:rPr>
            </w:pPr>
          </w:p>
        </w:tc>
        <w:tc>
          <w:tcPr>
            <w:tcW w:w="236" w:type="dxa"/>
          </w:tcPr>
          <w:p w14:paraId="6321B149" w14:textId="77777777" w:rsidR="0019567F" w:rsidRPr="0019567F" w:rsidRDefault="0019567F" w:rsidP="0019567F">
            <w:pPr>
              <w:rPr>
                <w:rFonts w:ascii="Arial" w:hAnsi="Arial"/>
                <w:lang w:val="en-GB"/>
              </w:rPr>
            </w:pPr>
          </w:p>
        </w:tc>
        <w:tc>
          <w:tcPr>
            <w:tcW w:w="898" w:type="dxa"/>
            <w:vAlign w:val="bottom"/>
          </w:tcPr>
          <w:p w14:paraId="1E9B3C13" w14:textId="77777777" w:rsidR="0019567F" w:rsidRPr="0019567F" w:rsidRDefault="0019567F" w:rsidP="00541128">
            <w:pPr>
              <w:rPr>
                <w:rFonts w:ascii="Arial" w:hAnsi="Arial"/>
                <w:lang w:val="en-GB"/>
              </w:rPr>
            </w:pPr>
          </w:p>
        </w:tc>
      </w:tr>
      <w:tr w:rsidR="0019567F" w:rsidRPr="0019567F" w14:paraId="3D28C209" w14:textId="77777777" w:rsidTr="00541128">
        <w:tc>
          <w:tcPr>
            <w:tcW w:w="959" w:type="dxa"/>
          </w:tcPr>
          <w:p w14:paraId="2A437E89" w14:textId="77777777" w:rsidR="0019567F" w:rsidRPr="0019567F" w:rsidRDefault="0019567F" w:rsidP="0019567F">
            <w:pPr>
              <w:rPr>
                <w:rFonts w:ascii="Arial" w:hAnsi="Arial"/>
                <w:lang w:val="en-GB"/>
              </w:rPr>
            </w:pPr>
          </w:p>
        </w:tc>
        <w:tc>
          <w:tcPr>
            <w:tcW w:w="992" w:type="dxa"/>
            <w:hideMark/>
          </w:tcPr>
          <w:p w14:paraId="7A5A13C0" w14:textId="77777777" w:rsidR="0019567F" w:rsidRPr="0019567F" w:rsidRDefault="0019567F" w:rsidP="0019567F">
            <w:pPr>
              <w:rPr>
                <w:rFonts w:ascii="Arial" w:hAnsi="Arial"/>
                <w:lang w:val="en-US"/>
              </w:rPr>
            </w:pPr>
            <w:r w:rsidRPr="0019567F">
              <w:rPr>
                <w:rFonts w:ascii="Arial" w:hAnsi="Arial"/>
                <w:lang w:val="en-US"/>
              </w:rPr>
              <w:t>1.3.4</w:t>
            </w:r>
          </w:p>
        </w:tc>
        <w:tc>
          <w:tcPr>
            <w:tcW w:w="7513" w:type="dxa"/>
            <w:hideMark/>
          </w:tcPr>
          <w:p w14:paraId="6CB49F9D" w14:textId="77777777" w:rsidR="0019567F" w:rsidRPr="0019567F" w:rsidRDefault="00CD60AC" w:rsidP="0019567F">
            <w:pPr>
              <w:rPr>
                <w:rFonts w:ascii="Arial" w:hAnsi="Arial"/>
                <w:lang w:val="en-US"/>
              </w:rPr>
            </w:pPr>
            <w:r w:rsidRPr="0019567F">
              <w:rPr>
                <w:rFonts w:ascii="Arial" w:hAnsi="Arial"/>
                <w:u w:val="single"/>
                <w:lang w:val="en-US"/>
              </w:rPr>
              <w:t>Open-source</w:t>
            </w:r>
            <w:r w:rsidR="0019567F" w:rsidRPr="0019567F">
              <w:rPr>
                <w:rFonts w:ascii="Arial" w:hAnsi="Arial"/>
                <w:u w:val="single"/>
                <w:lang w:val="en-US"/>
              </w:rPr>
              <w:t xml:space="preserve"> software</w:t>
            </w:r>
            <w:r w:rsidR="0019567F" w:rsidRPr="0019567F">
              <w:rPr>
                <w:rFonts w:ascii="Arial" w:hAnsi="Arial"/>
                <w:lang w:val="en-US"/>
              </w:rPr>
              <w:t xml:space="preserve"> allows users to modify and distribute the software freely.</w:t>
            </w:r>
          </w:p>
        </w:tc>
        <w:tc>
          <w:tcPr>
            <w:tcW w:w="236" w:type="dxa"/>
          </w:tcPr>
          <w:p w14:paraId="685C3568" w14:textId="77777777" w:rsidR="0019567F" w:rsidRPr="0019567F" w:rsidRDefault="0019567F" w:rsidP="0019567F">
            <w:pPr>
              <w:rPr>
                <w:rFonts w:ascii="Arial" w:hAnsi="Arial"/>
                <w:lang w:val="en-GB"/>
              </w:rPr>
            </w:pPr>
          </w:p>
        </w:tc>
        <w:tc>
          <w:tcPr>
            <w:tcW w:w="898" w:type="dxa"/>
            <w:vAlign w:val="bottom"/>
            <w:hideMark/>
          </w:tcPr>
          <w:p w14:paraId="3479BBDC" w14:textId="77777777" w:rsidR="0019567F" w:rsidRPr="0019567F" w:rsidRDefault="0019567F" w:rsidP="00541128">
            <w:pPr>
              <w:rPr>
                <w:rFonts w:ascii="Arial" w:hAnsi="Arial"/>
                <w:lang w:val="en-GB"/>
              </w:rPr>
            </w:pPr>
            <w:r w:rsidRPr="0019567F">
              <w:rPr>
                <w:rFonts w:ascii="Arial" w:hAnsi="Arial"/>
                <w:lang w:val="en-GB"/>
              </w:rPr>
              <w:t>(1)</w:t>
            </w:r>
          </w:p>
        </w:tc>
      </w:tr>
      <w:tr w:rsidR="0019567F" w:rsidRPr="0019567F" w14:paraId="771C0DE9" w14:textId="77777777" w:rsidTr="00541128">
        <w:tc>
          <w:tcPr>
            <w:tcW w:w="959" w:type="dxa"/>
          </w:tcPr>
          <w:p w14:paraId="5FA8A850" w14:textId="77777777" w:rsidR="0019567F" w:rsidRPr="0019567F" w:rsidRDefault="0019567F" w:rsidP="0019567F">
            <w:pPr>
              <w:rPr>
                <w:rFonts w:ascii="Arial" w:hAnsi="Arial"/>
                <w:lang w:val="en-GB"/>
              </w:rPr>
            </w:pPr>
          </w:p>
        </w:tc>
        <w:tc>
          <w:tcPr>
            <w:tcW w:w="992" w:type="dxa"/>
          </w:tcPr>
          <w:p w14:paraId="644DE51E" w14:textId="77777777" w:rsidR="0019567F" w:rsidRPr="0019567F" w:rsidRDefault="0019567F" w:rsidP="0019567F">
            <w:pPr>
              <w:rPr>
                <w:rFonts w:ascii="Arial" w:hAnsi="Arial"/>
                <w:lang w:val="en-US"/>
              </w:rPr>
            </w:pPr>
          </w:p>
        </w:tc>
        <w:tc>
          <w:tcPr>
            <w:tcW w:w="7513" w:type="dxa"/>
          </w:tcPr>
          <w:p w14:paraId="1B5BAADC" w14:textId="77777777" w:rsidR="0019567F" w:rsidRPr="0019567F" w:rsidRDefault="0019567F" w:rsidP="0019567F">
            <w:pPr>
              <w:rPr>
                <w:rFonts w:ascii="Arial" w:hAnsi="Arial"/>
                <w:lang w:val="en-US"/>
              </w:rPr>
            </w:pPr>
          </w:p>
        </w:tc>
        <w:tc>
          <w:tcPr>
            <w:tcW w:w="236" w:type="dxa"/>
          </w:tcPr>
          <w:p w14:paraId="26B6702C" w14:textId="77777777" w:rsidR="0019567F" w:rsidRPr="0019567F" w:rsidRDefault="0019567F" w:rsidP="0019567F">
            <w:pPr>
              <w:rPr>
                <w:rFonts w:ascii="Arial" w:hAnsi="Arial"/>
                <w:lang w:val="en-GB"/>
              </w:rPr>
            </w:pPr>
          </w:p>
        </w:tc>
        <w:tc>
          <w:tcPr>
            <w:tcW w:w="898" w:type="dxa"/>
            <w:vAlign w:val="bottom"/>
          </w:tcPr>
          <w:p w14:paraId="3FFA0EF1" w14:textId="77777777" w:rsidR="0019567F" w:rsidRPr="0019567F" w:rsidRDefault="0019567F" w:rsidP="00541128">
            <w:pPr>
              <w:rPr>
                <w:rFonts w:ascii="Arial" w:hAnsi="Arial"/>
                <w:lang w:val="en-GB"/>
              </w:rPr>
            </w:pPr>
          </w:p>
        </w:tc>
      </w:tr>
      <w:tr w:rsidR="0019567F" w:rsidRPr="0019567F" w14:paraId="2197AF77" w14:textId="77777777" w:rsidTr="00541128">
        <w:tc>
          <w:tcPr>
            <w:tcW w:w="959" w:type="dxa"/>
          </w:tcPr>
          <w:p w14:paraId="0A4EA619" w14:textId="77777777" w:rsidR="0019567F" w:rsidRPr="0019567F" w:rsidRDefault="0019567F" w:rsidP="0019567F">
            <w:pPr>
              <w:rPr>
                <w:rFonts w:ascii="Arial" w:hAnsi="Arial"/>
                <w:lang w:val="en-GB"/>
              </w:rPr>
            </w:pPr>
          </w:p>
        </w:tc>
        <w:tc>
          <w:tcPr>
            <w:tcW w:w="992" w:type="dxa"/>
            <w:hideMark/>
          </w:tcPr>
          <w:p w14:paraId="0646C9B4" w14:textId="77777777" w:rsidR="0019567F" w:rsidRPr="0019567F" w:rsidRDefault="0019567F" w:rsidP="0019567F">
            <w:pPr>
              <w:rPr>
                <w:rFonts w:ascii="Arial" w:hAnsi="Arial"/>
                <w:lang w:val="en-US"/>
              </w:rPr>
            </w:pPr>
            <w:r w:rsidRPr="0019567F">
              <w:rPr>
                <w:rFonts w:ascii="Arial" w:hAnsi="Arial"/>
                <w:lang w:val="en-US"/>
              </w:rPr>
              <w:t>1.3.5</w:t>
            </w:r>
          </w:p>
        </w:tc>
        <w:tc>
          <w:tcPr>
            <w:tcW w:w="7513" w:type="dxa"/>
            <w:hideMark/>
          </w:tcPr>
          <w:p w14:paraId="64B4AFD7" w14:textId="77777777" w:rsidR="0019567F" w:rsidRPr="0019567F" w:rsidRDefault="0019567F" w:rsidP="0019567F">
            <w:pPr>
              <w:rPr>
                <w:rFonts w:ascii="Arial" w:hAnsi="Arial"/>
                <w:lang w:val="en-US"/>
              </w:rPr>
            </w:pPr>
            <w:r w:rsidRPr="0019567F">
              <w:rPr>
                <w:rFonts w:ascii="Arial" w:hAnsi="Arial"/>
                <w:lang w:val="en-US"/>
              </w:rPr>
              <w:t xml:space="preserve">In a relational database, a table row is also known as a </w:t>
            </w:r>
            <w:r w:rsidRPr="0019567F">
              <w:rPr>
                <w:rFonts w:ascii="Arial" w:hAnsi="Arial"/>
                <w:u w:val="single"/>
                <w:lang w:val="en-US"/>
              </w:rPr>
              <w:t>record</w:t>
            </w:r>
            <w:r w:rsidRPr="0019567F">
              <w:rPr>
                <w:rFonts w:ascii="Arial" w:hAnsi="Arial"/>
                <w:lang w:val="en-US"/>
              </w:rPr>
              <w:t>.</w:t>
            </w:r>
          </w:p>
        </w:tc>
        <w:tc>
          <w:tcPr>
            <w:tcW w:w="236" w:type="dxa"/>
          </w:tcPr>
          <w:p w14:paraId="02CAC6D1" w14:textId="77777777" w:rsidR="0019567F" w:rsidRPr="0019567F" w:rsidRDefault="0019567F" w:rsidP="0019567F">
            <w:pPr>
              <w:rPr>
                <w:rFonts w:ascii="Arial" w:hAnsi="Arial"/>
                <w:lang w:val="en-GB"/>
              </w:rPr>
            </w:pPr>
          </w:p>
        </w:tc>
        <w:tc>
          <w:tcPr>
            <w:tcW w:w="898" w:type="dxa"/>
            <w:vAlign w:val="bottom"/>
            <w:hideMark/>
          </w:tcPr>
          <w:p w14:paraId="3839EF22" w14:textId="77777777" w:rsidR="0019567F" w:rsidRPr="0019567F" w:rsidRDefault="0019567F" w:rsidP="00541128">
            <w:pPr>
              <w:rPr>
                <w:rFonts w:ascii="Arial" w:hAnsi="Arial"/>
                <w:lang w:val="en-GB"/>
              </w:rPr>
            </w:pPr>
            <w:r w:rsidRPr="0019567F">
              <w:rPr>
                <w:rFonts w:ascii="Arial" w:hAnsi="Arial"/>
                <w:lang w:val="en-GB"/>
              </w:rPr>
              <w:t>(1)</w:t>
            </w:r>
          </w:p>
        </w:tc>
      </w:tr>
    </w:tbl>
    <w:p w14:paraId="533336FB" w14:textId="77777777" w:rsidR="00FD5525" w:rsidRDefault="00FD5525" w:rsidP="003020E5">
      <w:pPr>
        <w:rPr>
          <w:rFonts w:ascii="Arial" w:hAnsi="Arial" w:cs="Times New Roman"/>
          <w:szCs w:val="20"/>
        </w:rPr>
      </w:pPr>
    </w:p>
    <w:p w14:paraId="6ED11159" w14:textId="77777777" w:rsidR="0082728C" w:rsidRDefault="0082728C" w:rsidP="003020E5">
      <w:pPr>
        <w:rPr>
          <w:rFonts w:ascii="Arial" w:hAnsi="Arial" w:cs="Times New Roman"/>
          <w:szCs w:val="20"/>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E55754" w:rsidRPr="00C37CD0" w14:paraId="15B91369" w14:textId="77777777" w:rsidTr="00E55754">
        <w:tc>
          <w:tcPr>
            <w:tcW w:w="9464" w:type="dxa"/>
          </w:tcPr>
          <w:p w14:paraId="65937F30" w14:textId="77777777" w:rsidR="00E55754" w:rsidRPr="00C37CD0" w:rsidRDefault="00E55754" w:rsidP="00E55754">
            <w:pPr>
              <w:pStyle w:val="Heading1"/>
              <w:jc w:val="right"/>
              <w:rPr>
                <w:lang w:val="en-GB"/>
              </w:rPr>
            </w:pPr>
            <w:r w:rsidRPr="00C37CD0">
              <w:rPr>
                <w:bCs w:val="0"/>
                <w:lang w:val="en-GB"/>
              </w:rPr>
              <w:t>TOTAL SECTION A:</w:t>
            </w:r>
          </w:p>
        </w:tc>
        <w:tc>
          <w:tcPr>
            <w:tcW w:w="254" w:type="dxa"/>
          </w:tcPr>
          <w:p w14:paraId="66833804" w14:textId="77777777" w:rsidR="00E55754" w:rsidRPr="00C37CD0" w:rsidRDefault="00E55754" w:rsidP="00E55754">
            <w:pPr>
              <w:pStyle w:val="Header"/>
              <w:tabs>
                <w:tab w:val="clear" w:pos="4153"/>
                <w:tab w:val="clear" w:pos="8306"/>
              </w:tabs>
              <w:jc w:val="both"/>
              <w:rPr>
                <w:rFonts w:ascii="Arial" w:hAnsi="Arial"/>
                <w:lang w:val="en-GB"/>
              </w:rPr>
            </w:pPr>
          </w:p>
        </w:tc>
        <w:tc>
          <w:tcPr>
            <w:tcW w:w="880" w:type="dxa"/>
          </w:tcPr>
          <w:p w14:paraId="5308DAA7" w14:textId="77777777" w:rsidR="00E55754" w:rsidRPr="00C37CD0" w:rsidRDefault="009D40B9" w:rsidP="00E55754">
            <w:pPr>
              <w:pStyle w:val="Header"/>
              <w:tabs>
                <w:tab w:val="clear" w:pos="4153"/>
                <w:tab w:val="clear" w:pos="8306"/>
              </w:tabs>
              <w:jc w:val="both"/>
              <w:rPr>
                <w:rFonts w:ascii="Arial" w:hAnsi="Arial"/>
                <w:b/>
                <w:lang w:val="en-GB"/>
              </w:rPr>
            </w:pPr>
            <w:r>
              <w:rPr>
                <w:rFonts w:ascii="Arial" w:hAnsi="Arial"/>
                <w:b/>
                <w:lang w:val="en-GB"/>
              </w:rPr>
              <w:t>20</w:t>
            </w:r>
          </w:p>
        </w:tc>
      </w:tr>
    </w:tbl>
    <w:p w14:paraId="782A5558" w14:textId="77777777" w:rsidR="009815DC" w:rsidRPr="001F6425" w:rsidRDefault="00D059D2" w:rsidP="009815DC">
      <w:pPr>
        <w:rPr>
          <w:rFonts w:ascii="Arial" w:hAnsi="Arial"/>
          <w:lang w:val="en-GB"/>
        </w:rPr>
      </w:pPr>
      <w:r>
        <w:rPr>
          <w:rFonts w:ascii="Arial" w:hAnsi="Arial"/>
          <w:lang w:val="en-GB"/>
        </w:rPr>
        <w:br w:type="page"/>
      </w: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9815DC" w:rsidRPr="001F6425" w14:paraId="4CB71C20" w14:textId="77777777" w:rsidTr="001D796B">
        <w:tc>
          <w:tcPr>
            <w:tcW w:w="9464" w:type="dxa"/>
          </w:tcPr>
          <w:p w14:paraId="0B1905A3" w14:textId="77777777" w:rsidR="009815DC" w:rsidRPr="001F6425" w:rsidRDefault="009815DC" w:rsidP="001D796B">
            <w:pPr>
              <w:pStyle w:val="Heading1"/>
              <w:rPr>
                <w:lang w:val="en-GB"/>
              </w:rPr>
            </w:pPr>
            <w:r w:rsidRPr="001F6425">
              <w:rPr>
                <w:bCs w:val="0"/>
                <w:lang w:val="en-GB"/>
              </w:rPr>
              <w:lastRenderedPageBreak/>
              <w:t>SECTION B:  SYSTEMS TECHNOLOGIES</w:t>
            </w:r>
          </w:p>
        </w:tc>
        <w:tc>
          <w:tcPr>
            <w:tcW w:w="254" w:type="dxa"/>
          </w:tcPr>
          <w:p w14:paraId="59F9EAA5" w14:textId="77777777" w:rsidR="009815DC" w:rsidRPr="001F6425" w:rsidRDefault="009815DC" w:rsidP="001D796B">
            <w:pPr>
              <w:pStyle w:val="Header"/>
              <w:tabs>
                <w:tab w:val="clear" w:pos="4153"/>
                <w:tab w:val="clear" w:pos="8306"/>
              </w:tabs>
              <w:rPr>
                <w:rFonts w:ascii="Arial" w:hAnsi="Arial"/>
                <w:lang w:val="en-GB"/>
              </w:rPr>
            </w:pPr>
          </w:p>
        </w:tc>
        <w:tc>
          <w:tcPr>
            <w:tcW w:w="880" w:type="dxa"/>
          </w:tcPr>
          <w:p w14:paraId="63ABB121" w14:textId="77777777" w:rsidR="009815DC" w:rsidRPr="001F6425" w:rsidRDefault="009815DC" w:rsidP="001D796B">
            <w:pPr>
              <w:pStyle w:val="Header"/>
              <w:tabs>
                <w:tab w:val="clear" w:pos="4153"/>
                <w:tab w:val="clear" w:pos="8306"/>
              </w:tabs>
              <w:rPr>
                <w:rFonts w:ascii="Arial" w:hAnsi="Arial"/>
                <w:lang w:val="en-GB"/>
              </w:rPr>
            </w:pPr>
          </w:p>
        </w:tc>
      </w:tr>
    </w:tbl>
    <w:p w14:paraId="27BEC900" w14:textId="77777777" w:rsidR="009815DC" w:rsidRPr="001F6425" w:rsidRDefault="009815DC" w:rsidP="009815DC">
      <w:pPr>
        <w:pStyle w:val="Header"/>
        <w:tabs>
          <w:tab w:val="clear" w:pos="4153"/>
          <w:tab w:val="clear" w:pos="8306"/>
        </w:tabs>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9815DC" w:rsidRPr="001F6425" w14:paraId="7EC52126" w14:textId="77777777" w:rsidTr="001D796B">
        <w:tc>
          <w:tcPr>
            <w:tcW w:w="9464" w:type="dxa"/>
          </w:tcPr>
          <w:p w14:paraId="5D31C284" w14:textId="77777777" w:rsidR="009815DC" w:rsidRPr="001F6425" w:rsidRDefault="009815DC" w:rsidP="001D796B">
            <w:pPr>
              <w:pStyle w:val="Heading1"/>
              <w:rPr>
                <w:lang w:val="en-GB"/>
              </w:rPr>
            </w:pPr>
            <w:r w:rsidRPr="001F6425">
              <w:rPr>
                <w:bCs w:val="0"/>
                <w:lang w:val="en-GB"/>
              </w:rPr>
              <w:t>QUESTION 2</w:t>
            </w:r>
          </w:p>
        </w:tc>
        <w:tc>
          <w:tcPr>
            <w:tcW w:w="254" w:type="dxa"/>
          </w:tcPr>
          <w:p w14:paraId="590020A9" w14:textId="77777777" w:rsidR="009815DC" w:rsidRPr="001F6425" w:rsidRDefault="009815DC" w:rsidP="001D796B">
            <w:pPr>
              <w:pStyle w:val="Header"/>
              <w:tabs>
                <w:tab w:val="clear" w:pos="4153"/>
                <w:tab w:val="clear" w:pos="8306"/>
              </w:tabs>
              <w:rPr>
                <w:rFonts w:ascii="Arial" w:hAnsi="Arial"/>
                <w:lang w:val="en-GB"/>
              </w:rPr>
            </w:pPr>
          </w:p>
        </w:tc>
        <w:tc>
          <w:tcPr>
            <w:tcW w:w="880" w:type="dxa"/>
          </w:tcPr>
          <w:p w14:paraId="74F1E402" w14:textId="77777777" w:rsidR="009815DC" w:rsidRPr="001F6425" w:rsidRDefault="009815DC" w:rsidP="001D796B">
            <w:pPr>
              <w:pStyle w:val="Header"/>
              <w:tabs>
                <w:tab w:val="clear" w:pos="4153"/>
                <w:tab w:val="clear" w:pos="8306"/>
              </w:tabs>
              <w:rPr>
                <w:rFonts w:ascii="Arial" w:hAnsi="Arial"/>
                <w:lang w:val="en-GB"/>
              </w:rPr>
            </w:pPr>
          </w:p>
        </w:tc>
      </w:tr>
    </w:tbl>
    <w:p w14:paraId="6B95BBE4" w14:textId="77777777" w:rsidR="007B7B98" w:rsidRDefault="007B7B98" w:rsidP="007B7B98">
      <w:pPr>
        <w:pStyle w:val="Header"/>
        <w:tabs>
          <w:tab w:val="clear" w:pos="4153"/>
          <w:tab w:val="clear" w:pos="8306"/>
        </w:tabs>
        <w:jc w:val="both"/>
        <w:rPr>
          <w:rFonts w:ascii="Arial" w:hAnsi="Arial"/>
          <w:lang w:val="en-GB"/>
        </w:rPr>
      </w:pPr>
    </w:p>
    <w:tbl>
      <w:tblPr>
        <w:tblW w:w="10605" w:type="dxa"/>
        <w:tblBorders>
          <w:insideH w:val="single" w:sz="4" w:space="0" w:color="auto"/>
        </w:tblBorders>
        <w:tblLayout w:type="fixed"/>
        <w:tblLook w:val="04A0" w:firstRow="1" w:lastRow="0" w:firstColumn="1" w:lastColumn="0" w:noHBand="0" w:noVBand="1"/>
      </w:tblPr>
      <w:tblGrid>
        <w:gridCol w:w="9470"/>
        <w:gridCol w:w="254"/>
        <w:gridCol w:w="881"/>
      </w:tblGrid>
      <w:tr w:rsidR="00964DDC" w:rsidRPr="00964DDC" w14:paraId="3D7661CA" w14:textId="77777777" w:rsidTr="00964DDC">
        <w:tc>
          <w:tcPr>
            <w:tcW w:w="9470" w:type="dxa"/>
            <w:tcBorders>
              <w:top w:val="single" w:sz="12" w:space="0" w:color="auto"/>
              <w:left w:val="single" w:sz="12" w:space="0" w:color="auto"/>
              <w:bottom w:val="single" w:sz="12" w:space="0" w:color="auto"/>
              <w:right w:val="single" w:sz="12" w:space="0" w:color="auto"/>
            </w:tcBorders>
          </w:tcPr>
          <w:p w14:paraId="6A561B3A" w14:textId="77777777" w:rsidR="00964DDC" w:rsidRPr="00964DDC" w:rsidRDefault="00964DDC" w:rsidP="00964DDC">
            <w:pPr>
              <w:rPr>
                <w:rFonts w:ascii="Arial" w:eastAsia="Arial" w:hAnsi="Arial"/>
                <w:b/>
                <w:lang w:val="en-GB"/>
              </w:rPr>
            </w:pPr>
            <w:r w:rsidRPr="00964DDC">
              <w:rPr>
                <w:rFonts w:ascii="Arial" w:eastAsia="Arial" w:hAnsi="Arial"/>
                <w:lang w:val="en-GB"/>
              </w:rPr>
              <w:br w:type="page"/>
            </w:r>
            <w:r w:rsidRPr="00964DDC">
              <w:rPr>
                <w:rFonts w:ascii="Arial" w:eastAsia="Arial" w:hAnsi="Arial"/>
                <w:b/>
                <w:lang w:val="en-GB"/>
              </w:rPr>
              <w:t>SCENARIO</w:t>
            </w:r>
          </w:p>
          <w:p w14:paraId="045F7496" w14:textId="77777777" w:rsidR="00964DDC" w:rsidRPr="00964DDC" w:rsidRDefault="00964DDC" w:rsidP="00964DDC">
            <w:pPr>
              <w:rPr>
                <w:rFonts w:ascii="Arial" w:eastAsia="Arial" w:hAnsi="Arial"/>
                <w:lang w:val="en-GB"/>
              </w:rPr>
            </w:pPr>
          </w:p>
          <w:p w14:paraId="5D086346"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You are a systems administrator at a small startup company, </w:t>
            </w:r>
            <w:proofErr w:type="spellStart"/>
            <w:r w:rsidRPr="00964DDC">
              <w:rPr>
                <w:rFonts w:ascii="Arial" w:eastAsia="Arial" w:hAnsi="Arial"/>
                <w:lang w:val="en-GB"/>
              </w:rPr>
              <w:t>TechNova</w:t>
            </w:r>
            <w:proofErr w:type="spellEnd"/>
            <w:r w:rsidRPr="00964DDC">
              <w:rPr>
                <w:rFonts w:ascii="Arial" w:eastAsia="Arial" w:hAnsi="Arial"/>
                <w:lang w:val="en-GB"/>
              </w:rPr>
              <w:t>, which focuses on developing innovative software solutions for various industries. The company has 10 employees working on-site and remotely.</w:t>
            </w:r>
            <w:r w:rsidR="00247BE4">
              <w:rPr>
                <w:rFonts w:ascii="Arial" w:eastAsia="Arial" w:hAnsi="Arial"/>
                <w:lang w:val="en-GB"/>
              </w:rPr>
              <w:t xml:space="preserve"> </w:t>
            </w:r>
            <w:proofErr w:type="spellStart"/>
            <w:r w:rsidR="00247BE4">
              <w:rPr>
                <w:rFonts w:ascii="Arial" w:eastAsia="Arial" w:hAnsi="Arial"/>
                <w:lang w:val="en-GB"/>
              </w:rPr>
              <w:t>TechNova</w:t>
            </w:r>
            <w:proofErr w:type="spellEnd"/>
            <w:r w:rsidR="00247BE4">
              <w:rPr>
                <w:rFonts w:ascii="Arial" w:eastAsia="Arial" w:hAnsi="Arial"/>
                <w:lang w:val="en-GB"/>
              </w:rPr>
              <w:t xml:space="preserve"> support various Universities. </w:t>
            </w:r>
          </w:p>
          <w:p w14:paraId="25D56AE5" w14:textId="77777777" w:rsidR="00964DDC" w:rsidRPr="00964DDC" w:rsidRDefault="00964DDC" w:rsidP="00964DDC">
            <w:pPr>
              <w:rPr>
                <w:rFonts w:ascii="Arial" w:eastAsia="Arial" w:hAnsi="Arial"/>
                <w:lang w:val="en-GB"/>
              </w:rPr>
            </w:pPr>
          </w:p>
          <w:p w14:paraId="07728D57" w14:textId="77777777" w:rsidR="00964DDC" w:rsidRPr="00964DDC" w:rsidRDefault="00964DDC" w:rsidP="00964DDC">
            <w:pPr>
              <w:rPr>
                <w:rFonts w:ascii="Arial" w:eastAsia="Arial" w:hAnsi="Arial"/>
                <w:lang w:val="en-GB"/>
              </w:rPr>
            </w:pPr>
            <w:proofErr w:type="spellStart"/>
            <w:r w:rsidRPr="00964DDC">
              <w:rPr>
                <w:rFonts w:ascii="Arial" w:eastAsia="Arial" w:hAnsi="Arial"/>
                <w:lang w:val="en-GB"/>
              </w:rPr>
              <w:t>TechNova's</w:t>
            </w:r>
            <w:proofErr w:type="spellEnd"/>
            <w:r w:rsidRPr="00964DDC">
              <w:rPr>
                <w:rFonts w:ascii="Arial" w:eastAsia="Arial" w:hAnsi="Arial"/>
                <w:lang w:val="en-GB"/>
              </w:rPr>
              <w:t xml:space="preserve"> Computer Specifications:</w:t>
            </w:r>
          </w:p>
          <w:p w14:paraId="50A4F448" w14:textId="77777777" w:rsidR="00964DDC" w:rsidRPr="00964DDC" w:rsidRDefault="00964DDC" w:rsidP="00964DDC">
            <w:pPr>
              <w:rPr>
                <w:rFonts w:ascii="Arial" w:eastAsia="Arial" w:hAnsi="Arial"/>
                <w:lang w:val="en-GB"/>
              </w:rPr>
            </w:pPr>
          </w:p>
          <w:p w14:paraId="633C5867" w14:textId="77777777" w:rsidR="00964DDC" w:rsidRPr="00964DDC" w:rsidRDefault="00964DDC" w:rsidP="00964DDC">
            <w:pPr>
              <w:rPr>
                <w:rFonts w:ascii="Arial" w:eastAsia="Arial" w:hAnsi="Arial"/>
                <w:lang w:val="en-GB"/>
              </w:rPr>
            </w:pPr>
            <w:r w:rsidRPr="00964DDC">
              <w:rPr>
                <w:rFonts w:ascii="Arial" w:eastAsia="Arial" w:hAnsi="Arial"/>
                <w:lang w:val="en-GB"/>
              </w:rPr>
              <w:t>Workstations:</w:t>
            </w:r>
            <w:r w:rsidRPr="00964DDC">
              <w:rPr>
                <w:rFonts w:ascii="Arial" w:eastAsia="Arial" w:hAnsi="Arial"/>
                <w:lang w:val="en-GB"/>
              </w:rPr>
              <w:tab/>
              <w:t>Intel i7 CPU, 16GB RAM, 512GB SSD, Windows 10</w:t>
            </w:r>
          </w:p>
          <w:p w14:paraId="1D1856FD"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Server: </w:t>
            </w:r>
            <w:r w:rsidRPr="00964DDC">
              <w:rPr>
                <w:rFonts w:ascii="Arial" w:eastAsia="Arial" w:hAnsi="Arial"/>
                <w:lang w:val="en-GB"/>
              </w:rPr>
              <w:tab/>
            </w:r>
            <w:r w:rsidRPr="00964DDC">
              <w:rPr>
                <w:rFonts w:ascii="Arial" w:eastAsia="Arial" w:hAnsi="Arial"/>
                <w:lang w:val="en-GB"/>
              </w:rPr>
              <w:tab/>
              <w:t>Intel Xeon CPU, 32GB RAM, 1TB SSD, Ubuntu Server 20.04</w:t>
            </w:r>
          </w:p>
          <w:p w14:paraId="49CDED25"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Network: </w:t>
            </w:r>
            <w:r w:rsidRPr="00964DDC">
              <w:rPr>
                <w:rFonts w:ascii="Arial" w:eastAsia="Arial" w:hAnsi="Arial"/>
                <w:lang w:val="en-GB"/>
              </w:rPr>
              <w:tab/>
            </w:r>
            <w:r w:rsidRPr="00964DDC">
              <w:rPr>
                <w:rFonts w:ascii="Arial" w:eastAsia="Arial" w:hAnsi="Arial"/>
                <w:lang w:val="en-GB"/>
              </w:rPr>
              <w:tab/>
              <w:t>1 Router, 1 Switch, 5 PCs, 1 Printer</w:t>
            </w:r>
          </w:p>
          <w:p w14:paraId="7C0F77FC"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Software: </w:t>
            </w:r>
            <w:r w:rsidRPr="00964DDC">
              <w:rPr>
                <w:rFonts w:ascii="Arial" w:eastAsia="Arial" w:hAnsi="Arial"/>
                <w:lang w:val="en-GB"/>
              </w:rPr>
              <w:tab/>
            </w:r>
            <w:r w:rsidRPr="00964DDC">
              <w:rPr>
                <w:rFonts w:ascii="Arial" w:eastAsia="Arial" w:hAnsi="Arial"/>
                <w:lang w:val="en-GB"/>
              </w:rPr>
              <w:tab/>
              <w:t xml:space="preserve">Microsoft Office 365, Adobe Creative Cloud, Visual Studio, </w:t>
            </w:r>
            <w:r w:rsidRPr="00964DDC">
              <w:rPr>
                <w:rFonts w:ascii="Arial" w:eastAsia="Arial" w:hAnsi="Arial"/>
                <w:lang w:val="en-GB"/>
              </w:rPr>
              <w:tab/>
            </w:r>
            <w:r w:rsidRPr="00964DDC">
              <w:rPr>
                <w:rFonts w:ascii="Arial" w:eastAsia="Arial" w:hAnsi="Arial"/>
                <w:lang w:val="en-GB"/>
              </w:rPr>
              <w:tab/>
            </w:r>
            <w:r w:rsidRPr="00964DDC">
              <w:rPr>
                <w:rFonts w:ascii="Arial" w:eastAsia="Arial" w:hAnsi="Arial"/>
                <w:lang w:val="en-GB"/>
              </w:rPr>
              <w:tab/>
            </w:r>
            <w:r w:rsidRPr="00964DDC">
              <w:rPr>
                <w:rFonts w:ascii="Arial" w:eastAsia="Arial" w:hAnsi="Arial"/>
                <w:lang w:val="en-GB"/>
              </w:rPr>
              <w:tab/>
              <w:t>PostgreSQL,</w:t>
            </w:r>
            <w:r w:rsidRPr="00964DDC">
              <w:rPr>
                <w:rFonts w:ascii="Arial" w:eastAsia="Arial" w:hAnsi="Arial"/>
                <w:lang w:val="en-GB"/>
              </w:rPr>
              <w:tab/>
              <w:t>Docker</w:t>
            </w:r>
          </w:p>
        </w:tc>
        <w:tc>
          <w:tcPr>
            <w:tcW w:w="254" w:type="dxa"/>
            <w:tcBorders>
              <w:top w:val="nil"/>
              <w:left w:val="single" w:sz="12" w:space="0" w:color="auto"/>
              <w:bottom w:val="nil"/>
              <w:right w:val="nil"/>
            </w:tcBorders>
          </w:tcPr>
          <w:p w14:paraId="787AECB0" w14:textId="77777777" w:rsidR="00964DDC" w:rsidRPr="00964DDC" w:rsidRDefault="00964DDC" w:rsidP="00964DDC">
            <w:pPr>
              <w:rPr>
                <w:rFonts w:ascii="Arial" w:eastAsia="Arial" w:hAnsi="Arial"/>
                <w:lang w:val="en-GB"/>
              </w:rPr>
            </w:pPr>
          </w:p>
        </w:tc>
        <w:tc>
          <w:tcPr>
            <w:tcW w:w="881" w:type="dxa"/>
          </w:tcPr>
          <w:p w14:paraId="1ED71CBE" w14:textId="77777777" w:rsidR="00964DDC" w:rsidRPr="00964DDC" w:rsidRDefault="00964DDC" w:rsidP="00964DDC">
            <w:pPr>
              <w:rPr>
                <w:rFonts w:ascii="Arial" w:eastAsia="Arial" w:hAnsi="Arial"/>
                <w:lang w:val="en-GB"/>
              </w:rPr>
            </w:pPr>
          </w:p>
        </w:tc>
      </w:tr>
    </w:tbl>
    <w:p w14:paraId="01926824" w14:textId="77777777" w:rsidR="00964DDC" w:rsidRDefault="00964DDC" w:rsidP="004A13E0">
      <w:pPr>
        <w:rPr>
          <w:rFonts w:ascii="Arial" w:eastAsia="Arial" w:hAnsi="Arial"/>
        </w:rPr>
      </w:pPr>
    </w:p>
    <w:tbl>
      <w:tblPr>
        <w:tblW w:w="10598" w:type="dxa"/>
        <w:tblLook w:val="04A0" w:firstRow="1" w:lastRow="0" w:firstColumn="1" w:lastColumn="0" w:noHBand="0" w:noVBand="1"/>
      </w:tblPr>
      <w:tblGrid>
        <w:gridCol w:w="959"/>
        <w:gridCol w:w="8505"/>
        <w:gridCol w:w="251"/>
        <w:gridCol w:w="883"/>
      </w:tblGrid>
      <w:tr w:rsidR="00964DDC" w:rsidRPr="00964DDC" w14:paraId="54EC093E" w14:textId="77777777" w:rsidTr="00964DDC">
        <w:tc>
          <w:tcPr>
            <w:tcW w:w="959" w:type="dxa"/>
            <w:hideMark/>
          </w:tcPr>
          <w:p w14:paraId="68B1D3D0" w14:textId="77777777" w:rsidR="00964DDC" w:rsidRPr="00964DDC" w:rsidRDefault="00964DDC" w:rsidP="00964DDC">
            <w:pPr>
              <w:rPr>
                <w:rFonts w:ascii="Arial" w:eastAsia="Arial" w:hAnsi="Arial"/>
                <w:lang w:val="en-GB"/>
              </w:rPr>
            </w:pPr>
            <w:bookmarkStart w:id="2" w:name="_Hlk176168672"/>
            <w:r w:rsidRPr="00964DDC">
              <w:rPr>
                <w:rFonts w:ascii="Arial" w:eastAsia="Arial" w:hAnsi="Arial"/>
                <w:lang w:val="en-GB"/>
              </w:rPr>
              <w:t>2.1</w:t>
            </w:r>
          </w:p>
        </w:tc>
        <w:tc>
          <w:tcPr>
            <w:tcW w:w="8505" w:type="dxa"/>
            <w:hideMark/>
          </w:tcPr>
          <w:p w14:paraId="0917CF3F"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The workstation of company has Windows 10 listed as the operation system. </w:t>
            </w:r>
          </w:p>
        </w:tc>
        <w:tc>
          <w:tcPr>
            <w:tcW w:w="251" w:type="dxa"/>
          </w:tcPr>
          <w:p w14:paraId="71766C6A" w14:textId="77777777" w:rsidR="00964DDC" w:rsidRPr="00964DDC" w:rsidRDefault="00964DDC" w:rsidP="00964DDC">
            <w:pPr>
              <w:rPr>
                <w:rFonts w:ascii="Arial" w:eastAsia="Arial" w:hAnsi="Arial"/>
                <w:lang w:val="en-GB"/>
              </w:rPr>
            </w:pPr>
          </w:p>
        </w:tc>
        <w:tc>
          <w:tcPr>
            <w:tcW w:w="883" w:type="dxa"/>
          </w:tcPr>
          <w:p w14:paraId="672A181D" w14:textId="77777777" w:rsidR="00964DDC" w:rsidRPr="00964DDC" w:rsidRDefault="00964DDC" w:rsidP="00964DDC">
            <w:pPr>
              <w:rPr>
                <w:rFonts w:ascii="Arial" w:eastAsia="Arial" w:hAnsi="Arial"/>
                <w:lang w:val="en-GB"/>
              </w:rPr>
            </w:pPr>
          </w:p>
        </w:tc>
      </w:tr>
    </w:tbl>
    <w:p w14:paraId="7E2B8143" w14:textId="77777777" w:rsidR="00964DDC" w:rsidRPr="00964DDC" w:rsidRDefault="00964DDC" w:rsidP="00964DDC">
      <w:pPr>
        <w:rPr>
          <w:rFonts w:ascii="Arial" w:eastAsia="Arial" w:hAnsi="Arial"/>
          <w:lang w:val="en-GB"/>
        </w:rPr>
      </w:pPr>
    </w:p>
    <w:tbl>
      <w:tblPr>
        <w:tblW w:w="10605" w:type="dxa"/>
        <w:tblLayout w:type="fixed"/>
        <w:tblLook w:val="04A0" w:firstRow="1" w:lastRow="0" w:firstColumn="1" w:lastColumn="0" w:noHBand="0" w:noVBand="1"/>
      </w:tblPr>
      <w:tblGrid>
        <w:gridCol w:w="959"/>
        <w:gridCol w:w="993"/>
        <w:gridCol w:w="7518"/>
        <w:gridCol w:w="236"/>
        <w:gridCol w:w="899"/>
      </w:tblGrid>
      <w:tr w:rsidR="00964DDC" w:rsidRPr="00964DDC" w14:paraId="02792AF9" w14:textId="77777777" w:rsidTr="00964DDC">
        <w:tc>
          <w:tcPr>
            <w:tcW w:w="959" w:type="dxa"/>
          </w:tcPr>
          <w:p w14:paraId="660ADD33" w14:textId="77777777" w:rsidR="00964DDC" w:rsidRPr="00964DDC" w:rsidRDefault="00964DDC" w:rsidP="00964DDC">
            <w:pPr>
              <w:rPr>
                <w:rFonts w:ascii="Arial" w:eastAsia="Arial" w:hAnsi="Arial"/>
                <w:lang w:val="en-GB"/>
              </w:rPr>
            </w:pPr>
          </w:p>
        </w:tc>
        <w:tc>
          <w:tcPr>
            <w:tcW w:w="992" w:type="dxa"/>
            <w:hideMark/>
          </w:tcPr>
          <w:p w14:paraId="49D4E317" w14:textId="77777777" w:rsidR="00964DDC" w:rsidRPr="00964DDC" w:rsidRDefault="00964DDC" w:rsidP="00964DDC">
            <w:pPr>
              <w:rPr>
                <w:rFonts w:ascii="Arial" w:eastAsia="Arial" w:hAnsi="Arial"/>
                <w:lang w:val="en-GB"/>
              </w:rPr>
            </w:pPr>
            <w:r w:rsidRPr="00964DDC">
              <w:rPr>
                <w:rFonts w:ascii="Arial" w:eastAsia="Arial" w:hAnsi="Arial"/>
                <w:lang w:val="en-GB"/>
              </w:rPr>
              <w:t>2.1.1</w:t>
            </w:r>
          </w:p>
        </w:tc>
        <w:tc>
          <w:tcPr>
            <w:tcW w:w="7513" w:type="dxa"/>
            <w:hideMark/>
          </w:tcPr>
          <w:p w14:paraId="0718C2F9"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List </w:t>
            </w:r>
            <w:r w:rsidR="000F0431">
              <w:rPr>
                <w:rFonts w:ascii="Arial" w:eastAsia="Arial" w:hAnsi="Arial"/>
                <w:lang w:val="en-GB"/>
              </w:rPr>
              <w:t>TWO</w:t>
            </w:r>
            <w:r w:rsidRPr="00964DDC">
              <w:rPr>
                <w:rFonts w:ascii="Arial" w:eastAsia="Arial" w:hAnsi="Arial"/>
                <w:lang w:val="en-GB"/>
              </w:rPr>
              <w:t xml:space="preserve"> functions of an operating system. </w:t>
            </w:r>
          </w:p>
        </w:tc>
        <w:tc>
          <w:tcPr>
            <w:tcW w:w="236" w:type="dxa"/>
          </w:tcPr>
          <w:p w14:paraId="5BFC8739" w14:textId="77777777" w:rsidR="00964DDC" w:rsidRPr="00964DDC" w:rsidRDefault="00964DDC" w:rsidP="00964DDC">
            <w:pPr>
              <w:rPr>
                <w:rFonts w:ascii="Arial" w:eastAsia="Arial" w:hAnsi="Arial"/>
                <w:lang w:val="en-GB"/>
              </w:rPr>
            </w:pPr>
          </w:p>
        </w:tc>
        <w:tc>
          <w:tcPr>
            <w:tcW w:w="898" w:type="dxa"/>
            <w:vAlign w:val="bottom"/>
            <w:hideMark/>
          </w:tcPr>
          <w:p w14:paraId="01DC7B77" w14:textId="77777777" w:rsidR="00964DDC" w:rsidRPr="00964DDC" w:rsidRDefault="00964DDC" w:rsidP="00964DDC">
            <w:pPr>
              <w:rPr>
                <w:rFonts w:ascii="Arial" w:eastAsia="Arial" w:hAnsi="Arial"/>
                <w:lang w:val="en-GB"/>
              </w:rPr>
            </w:pPr>
            <w:r w:rsidRPr="00964DDC">
              <w:rPr>
                <w:rFonts w:ascii="Arial" w:eastAsia="Arial" w:hAnsi="Arial"/>
                <w:lang w:val="en-GB"/>
              </w:rPr>
              <w:t>(</w:t>
            </w:r>
            <w:r w:rsidR="000F0431">
              <w:rPr>
                <w:rFonts w:ascii="Arial" w:eastAsia="Arial" w:hAnsi="Arial"/>
                <w:lang w:val="en-GB"/>
              </w:rPr>
              <w:t>2</w:t>
            </w:r>
            <w:r w:rsidRPr="00964DDC">
              <w:rPr>
                <w:rFonts w:ascii="Arial" w:eastAsia="Arial" w:hAnsi="Arial"/>
                <w:lang w:val="en-GB"/>
              </w:rPr>
              <w:t>)</w:t>
            </w:r>
          </w:p>
        </w:tc>
      </w:tr>
      <w:tr w:rsidR="00964DDC" w:rsidRPr="00964DDC" w14:paraId="68A078DA" w14:textId="77777777" w:rsidTr="00964DDC">
        <w:tc>
          <w:tcPr>
            <w:tcW w:w="959" w:type="dxa"/>
          </w:tcPr>
          <w:p w14:paraId="7D724269" w14:textId="77777777" w:rsidR="00964DDC" w:rsidRPr="00964DDC" w:rsidRDefault="00964DDC" w:rsidP="00964DDC">
            <w:pPr>
              <w:rPr>
                <w:rFonts w:ascii="Arial" w:eastAsia="Arial" w:hAnsi="Arial"/>
                <w:lang w:val="en-GB"/>
              </w:rPr>
            </w:pPr>
          </w:p>
        </w:tc>
        <w:tc>
          <w:tcPr>
            <w:tcW w:w="992" w:type="dxa"/>
          </w:tcPr>
          <w:p w14:paraId="236AB093" w14:textId="77777777" w:rsidR="00964DDC" w:rsidRPr="00964DDC" w:rsidRDefault="00964DDC" w:rsidP="00964DDC">
            <w:pPr>
              <w:rPr>
                <w:rFonts w:ascii="Arial" w:eastAsia="Arial" w:hAnsi="Arial"/>
                <w:lang w:val="en-GB"/>
              </w:rPr>
            </w:pPr>
          </w:p>
        </w:tc>
        <w:tc>
          <w:tcPr>
            <w:tcW w:w="7513" w:type="dxa"/>
          </w:tcPr>
          <w:p w14:paraId="4F04C21B" w14:textId="77777777" w:rsidR="00964DDC" w:rsidRPr="00964DDC" w:rsidRDefault="00964DDC" w:rsidP="00964DDC">
            <w:pPr>
              <w:rPr>
                <w:rFonts w:ascii="Arial" w:eastAsia="Arial" w:hAnsi="Arial"/>
                <w:lang w:val="en-GB"/>
              </w:rPr>
            </w:pPr>
          </w:p>
        </w:tc>
        <w:tc>
          <w:tcPr>
            <w:tcW w:w="236" w:type="dxa"/>
          </w:tcPr>
          <w:p w14:paraId="04976353" w14:textId="77777777" w:rsidR="00964DDC" w:rsidRPr="00964DDC" w:rsidRDefault="00964DDC" w:rsidP="00964DDC">
            <w:pPr>
              <w:rPr>
                <w:rFonts w:ascii="Arial" w:eastAsia="Arial" w:hAnsi="Arial"/>
                <w:lang w:val="en-GB"/>
              </w:rPr>
            </w:pPr>
          </w:p>
        </w:tc>
        <w:tc>
          <w:tcPr>
            <w:tcW w:w="898" w:type="dxa"/>
            <w:vAlign w:val="bottom"/>
          </w:tcPr>
          <w:p w14:paraId="3ECA0EA4" w14:textId="77777777" w:rsidR="00964DDC" w:rsidRPr="00964DDC" w:rsidRDefault="00964DDC" w:rsidP="00964DDC">
            <w:pPr>
              <w:rPr>
                <w:rFonts w:ascii="Arial" w:eastAsia="Arial" w:hAnsi="Arial"/>
                <w:lang w:val="en-GB"/>
              </w:rPr>
            </w:pPr>
          </w:p>
        </w:tc>
      </w:tr>
      <w:tr w:rsidR="00964DDC" w:rsidRPr="00964DDC" w14:paraId="0E6FF7EB" w14:textId="77777777" w:rsidTr="00964DDC">
        <w:tc>
          <w:tcPr>
            <w:tcW w:w="959" w:type="dxa"/>
          </w:tcPr>
          <w:p w14:paraId="6F4923C6" w14:textId="77777777" w:rsidR="00964DDC" w:rsidRPr="00964DDC" w:rsidRDefault="00964DDC" w:rsidP="00964DDC">
            <w:pPr>
              <w:rPr>
                <w:rFonts w:ascii="Arial" w:eastAsia="Arial" w:hAnsi="Arial"/>
                <w:lang w:val="en-GB"/>
              </w:rPr>
            </w:pPr>
          </w:p>
        </w:tc>
        <w:tc>
          <w:tcPr>
            <w:tcW w:w="992" w:type="dxa"/>
            <w:hideMark/>
          </w:tcPr>
          <w:p w14:paraId="63EE684D" w14:textId="77777777" w:rsidR="00964DDC" w:rsidRPr="00964DDC" w:rsidRDefault="00964DDC" w:rsidP="00964DDC">
            <w:pPr>
              <w:rPr>
                <w:rFonts w:ascii="Arial" w:eastAsia="Arial" w:hAnsi="Arial"/>
                <w:lang w:val="en-GB"/>
              </w:rPr>
            </w:pPr>
            <w:r w:rsidRPr="00964DDC">
              <w:rPr>
                <w:rFonts w:ascii="Arial" w:eastAsia="Arial" w:hAnsi="Arial"/>
                <w:lang w:val="en-GB"/>
              </w:rPr>
              <w:t>2.1.2</w:t>
            </w:r>
          </w:p>
        </w:tc>
        <w:tc>
          <w:tcPr>
            <w:tcW w:w="7513" w:type="dxa"/>
            <w:hideMark/>
          </w:tcPr>
          <w:p w14:paraId="4C243819"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State a different type of operating system that is freeware. </w:t>
            </w:r>
          </w:p>
        </w:tc>
        <w:tc>
          <w:tcPr>
            <w:tcW w:w="236" w:type="dxa"/>
          </w:tcPr>
          <w:p w14:paraId="24890707" w14:textId="77777777" w:rsidR="00964DDC" w:rsidRPr="00964DDC" w:rsidRDefault="00964DDC" w:rsidP="00964DDC">
            <w:pPr>
              <w:rPr>
                <w:rFonts w:ascii="Arial" w:eastAsia="Arial" w:hAnsi="Arial"/>
                <w:lang w:val="en-GB"/>
              </w:rPr>
            </w:pPr>
          </w:p>
        </w:tc>
        <w:tc>
          <w:tcPr>
            <w:tcW w:w="898" w:type="dxa"/>
            <w:vAlign w:val="bottom"/>
            <w:hideMark/>
          </w:tcPr>
          <w:p w14:paraId="37DF5942" w14:textId="77777777" w:rsidR="00964DDC" w:rsidRPr="00964DDC" w:rsidRDefault="00964DDC" w:rsidP="00964DDC">
            <w:pPr>
              <w:rPr>
                <w:rFonts w:ascii="Arial" w:eastAsia="Arial" w:hAnsi="Arial"/>
                <w:lang w:val="en-GB"/>
              </w:rPr>
            </w:pPr>
            <w:r w:rsidRPr="00964DDC">
              <w:rPr>
                <w:rFonts w:ascii="Arial" w:eastAsia="Arial" w:hAnsi="Arial"/>
                <w:lang w:val="en-GB"/>
              </w:rPr>
              <w:t>(1)</w:t>
            </w:r>
          </w:p>
        </w:tc>
      </w:tr>
      <w:tr w:rsidR="00964DDC" w:rsidRPr="00964DDC" w14:paraId="6322D79C" w14:textId="77777777" w:rsidTr="00964DDC">
        <w:tc>
          <w:tcPr>
            <w:tcW w:w="959" w:type="dxa"/>
          </w:tcPr>
          <w:p w14:paraId="7886BC06" w14:textId="77777777" w:rsidR="00964DDC" w:rsidRPr="00964DDC" w:rsidRDefault="00964DDC" w:rsidP="00964DDC">
            <w:pPr>
              <w:rPr>
                <w:rFonts w:ascii="Arial" w:eastAsia="Arial" w:hAnsi="Arial"/>
                <w:lang w:val="en-GB"/>
              </w:rPr>
            </w:pPr>
          </w:p>
        </w:tc>
        <w:tc>
          <w:tcPr>
            <w:tcW w:w="992" w:type="dxa"/>
          </w:tcPr>
          <w:p w14:paraId="63E82139" w14:textId="77777777" w:rsidR="00964DDC" w:rsidRPr="00964DDC" w:rsidRDefault="00964DDC" w:rsidP="00964DDC">
            <w:pPr>
              <w:rPr>
                <w:rFonts w:ascii="Arial" w:eastAsia="Arial" w:hAnsi="Arial"/>
                <w:lang w:val="en-GB"/>
              </w:rPr>
            </w:pPr>
          </w:p>
        </w:tc>
        <w:tc>
          <w:tcPr>
            <w:tcW w:w="7513" w:type="dxa"/>
          </w:tcPr>
          <w:p w14:paraId="5B4F690A" w14:textId="77777777" w:rsidR="00964DDC" w:rsidRPr="00964DDC" w:rsidRDefault="00964DDC" w:rsidP="00964DDC">
            <w:pPr>
              <w:rPr>
                <w:rFonts w:ascii="Arial" w:eastAsia="Arial" w:hAnsi="Arial"/>
                <w:lang w:val="en-GB"/>
              </w:rPr>
            </w:pPr>
          </w:p>
        </w:tc>
        <w:tc>
          <w:tcPr>
            <w:tcW w:w="236" w:type="dxa"/>
          </w:tcPr>
          <w:p w14:paraId="107D7C9A" w14:textId="77777777" w:rsidR="00964DDC" w:rsidRPr="00964DDC" w:rsidRDefault="00964DDC" w:rsidP="00964DDC">
            <w:pPr>
              <w:rPr>
                <w:rFonts w:ascii="Arial" w:eastAsia="Arial" w:hAnsi="Arial"/>
                <w:lang w:val="en-GB"/>
              </w:rPr>
            </w:pPr>
          </w:p>
        </w:tc>
        <w:tc>
          <w:tcPr>
            <w:tcW w:w="898" w:type="dxa"/>
            <w:vAlign w:val="bottom"/>
          </w:tcPr>
          <w:p w14:paraId="3921DCDD" w14:textId="77777777" w:rsidR="00964DDC" w:rsidRPr="00964DDC" w:rsidRDefault="00964DDC" w:rsidP="00964DDC">
            <w:pPr>
              <w:rPr>
                <w:rFonts w:ascii="Arial" w:eastAsia="Arial" w:hAnsi="Arial"/>
                <w:lang w:val="en-GB"/>
              </w:rPr>
            </w:pPr>
          </w:p>
        </w:tc>
      </w:tr>
      <w:tr w:rsidR="00964DDC" w:rsidRPr="00964DDC" w14:paraId="6DABF593" w14:textId="77777777" w:rsidTr="00964DDC">
        <w:tc>
          <w:tcPr>
            <w:tcW w:w="959" w:type="dxa"/>
          </w:tcPr>
          <w:p w14:paraId="4AB666E5" w14:textId="77777777" w:rsidR="00964DDC" w:rsidRPr="00964DDC" w:rsidRDefault="00964DDC" w:rsidP="00964DDC">
            <w:pPr>
              <w:rPr>
                <w:rFonts w:ascii="Arial" w:eastAsia="Arial" w:hAnsi="Arial"/>
                <w:lang w:val="en-GB"/>
              </w:rPr>
            </w:pPr>
          </w:p>
        </w:tc>
        <w:tc>
          <w:tcPr>
            <w:tcW w:w="992" w:type="dxa"/>
            <w:hideMark/>
          </w:tcPr>
          <w:p w14:paraId="52963642" w14:textId="77777777" w:rsidR="00964DDC" w:rsidRPr="00964DDC" w:rsidRDefault="00964DDC" w:rsidP="00964DDC">
            <w:pPr>
              <w:rPr>
                <w:rFonts w:ascii="Arial" w:eastAsia="Arial" w:hAnsi="Arial"/>
                <w:lang w:val="en-GB"/>
              </w:rPr>
            </w:pPr>
            <w:r w:rsidRPr="00964DDC">
              <w:rPr>
                <w:rFonts w:ascii="Arial" w:eastAsia="Arial" w:hAnsi="Arial"/>
                <w:lang w:val="en-GB"/>
              </w:rPr>
              <w:t>2.1.3</w:t>
            </w:r>
          </w:p>
        </w:tc>
        <w:tc>
          <w:tcPr>
            <w:tcW w:w="7513" w:type="dxa"/>
            <w:hideMark/>
          </w:tcPr>
          <w:p w14:paraId="67AC5E5C" w14:textId="77777777" w:rsidR="00964DDC" w:rsidRPr="00964DDC" w:rsidRDefault="00964DDC" w:rsidP="00964DDC">
            <w:pPr>
              <w:rPr>
                <w:rFonts w:ascii="Arial" w:eastAsia="Arial" w:hAnsi="Arial"/>
                <w:lang w:val="en-GB"/>
              </w:rPr>
            </w:pPr>
            <w:r w:rsidRPr="00964DDC">
              <w:rPr>
                <w:rFonts w:ascii="Arial" w:eastAsia="Arial" w:hAnsi="Arial"/>
                <w:lang w:val="en-GB"/>
              </w:rPr>
              <w:t>Justify why proprietary software, like Windows 10, is more commonly used tha</w:t>
            </w:r>
            <w:r w:rsidR="000F0431">
              <w:rPr>
                <w:rFonts w:ascii="Arial" w:eastAsia="Arial" w:hAnsi="Arial"/>
                <w:lang w:val="en-GB"/>
              </w:rPr>
              <w:t>n</w:t>
            </w:r>
            <w:r w:rsidRPr="00964DDC">
              <w:rPr>
                <w:rFonts w:ascii="Arial" w:eastAsia="Arial" w:hAnsi="Arial"/>
                <w:lang w:val="en-GB"/>
              </w:rPr>
              <w:t xml:space="preserve"> FOSS operating systems. </w:t>
            </w:r>
          </w:p>
        </w:tc>
        <w:tc>
          <w:tcPr>
            <w:tcW w:w="236" w:type="dxa"/>
          </w:tcPr>
          <w:p w14:paraId="5AACEE33" w14:textId="77777777" w:rsidR="00964DDC" w:rsidRPr="00964DDC" w:rsidRDefault="00964DDC" w:rsidP="00964DDC">
            <w:pPr>
              <w:rPr>
                <w:rFonts w:ascii="Arial" w:eastAsia="Arial" w:hAnsi="Arial"/>
                <w:lang w:val="en-GB"/>
              </w:rPr>
            </w:pPr>
          </w:p>
        </w:tc>
        <w:tc>
          <w:tcPr>
            <w:tcW w:w="898" w:type="dxa"/>
            <w:vAlign w:val="bottom"/>
            <w:hideMark/>
          </w:tcPr>
          <w:p w14:paraId="373B0141" w14:textId="77777777" w:rsidR="00964DDC" w:rsidRPr="00964DDC" w:rsidRDefault="00964DDC" w:rsidP="00964DDC">
            <w:pPr>
              <w:rPr>
                <w:rFonts w:ascii="Arial" w:eastAsia="Arial" w:hAnsi="Arial"/>
                <w:lang w:val="en-GB"/>
              </w:rPr>
            </w:pPr>
            <w:r w:rsidRPr="00964DDC">
              <w:rPr>
                <w:rFonts w:ascii="Arial" w:eastAsia="Arial" w:hAnsi="Arial"/>
                <w:lang w:val="en-GB"/>
              </w:rPr>
              <w:t>(</w:t>
            </w:r>
            <w:r w:rsidR="000F0431">
              <w:rPr>
                <w:rFonts w:ascii="Arial" w:eastAsia="Arial" w:hAnsi="Arial"/>
                <w:lang w:val="en-GB"/>
              </w:rPr>
              <w:t>2</w:t>
            </w:r>
            <w:r w:rsidRPr="00964DDC">
              <w:rPr>
                <w:rFonts w:ascii="Arial" w:eastAsia="Arial" w:hAnsi="Arial"/>
                <w:lang w:val="en-GB"/>
              </w:rPr>
              <w:t>)</w:t>
            </w:r>
          </w:p>
        </w:tc>
      </w:tr>
    </w:tbl>
    <w:p w14:paraId="78F8F5DF" w14:textId="77777777" w:rsidR="00964DDC" w:rsidRPr="00964DDC" w:rsidRDefault="00964DDC" w:rsidP="00964DDC">
      <w:pPr>
        <w:rPr>
          <w:rFonts w:ascii="Arial" w:eastAsia="Arial" w:hAnsi="Arial"/>
          <w:lang w:val="en-GB"/>
        </w:rPr>
      </w:pPr>
    </w:p>
    <w:tbl>
      <w:tblPr>
        <w:tblW w:w="10598" w:type="dxa"/>
        <w:tblLook w:val="04A0" w:firstRow="1" w:lastRow="0" w:firstColumn="1" w:lastColumn="0" w:noHBand="0" w:noVBand="1"/>
      </w:tblPr>
      <w:tblGrid>
        <w:gridCol w:w="959"/>
        <w:gridCol w:w="8505"/>
        <w:gridCol w:w="251"/>
        <w:gridCol w:w="883"/>
      </w:tblGrid>
      <w:tr w:rsidR="00964DDC" w:rsidRPr="00964DDC" w14:paraId="4C19E9A1" w14:textId="77777777" w:rsidTr="00964DDC">
        <w:tc>
          <w:tcPr>
            <w:tcW w:w="959" w:type="dxa"/>
            <w:hideMark/>
          </w:tcPr>
          <w:p w14:paraId="01FD5464" w14:textId="77777777" w:rsidR="00964DDC" w:rsidRPr="00964DDC" w:rsidRDefault="00964DDC" w:rsidP="00964DDC">
            <w:pPr>
              <w:rPr>
                <w:rFonts w:ascii="Arial" w:eastAsia="Arial" w:hAnsi="Arial"/>
                <w:lang w:val="en-GB"/>
              </w:rPr>
            </w:pPr>
            <w:r w:rsidRPr="00964DDC">
              <w:rPr>
                <w:rFonts w:ascii="Arial" w:eastAsia="Arial" w:hAnsi="Arial"/>
                <w:lang w:val="en-GB"/>
              </w:rPr>
              <w:t>2.2</w:t>
            </w:r>
          </w:p>
        </w:tc>
        <w:tc>
          <w:tcPr>
            <w:tcW w:w="8505" w:type="dxa"/>
            <w:hideMark/>
          </w:tcPr>
          <w:p w14:paraId="6E9B34DA"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The server has '32 GB RAM' listed as a specification. </w:t>
            </w:r>
          </w:p>
        </w:tc>
        <w:tc>
          <w:tcPr>
            <w:tcW w:w="251" w:type="dxa"/>
          </w:tcPr>
          <w:p w14:paraId="534775B3" w14:textId="77777777" w:rsidR="00964DDC" w:rsidRPr="00964DDC" w:rsidRDefault="00964DDC" w:rsidP="00964DDC">
            <w:pPr>
              <w:rPr>
                <w:rFonts w:ascii="Arial" w:eastAsia="Arial" w:hAnsi="Arial"/>
                <w:lang w:val="en-GB"/>
              </w:rPr>
            </w:pPr>
          </w:p>
        </w:tc>
        <w:tc>
          <w:tcPr>
            <w:tcW w:w="883" w:type="dxa"/>
          </w:tcPr>
          <w:p w14:paraId="777B3129" w14:textId="77777777" w:rsidR="00964DDC" w:rsidRPr="00964DDC" w:rsidRDefault="00964DDC" w:rsidP="00964DDC">
            <w:pPr>
              <w:rPr>
                <w:rFonts w:ascii="Arial" w:eastAsia="Arial" w:hAnsi="Arial"/>
                <w:lang w:val="en-GB"/>
              </w:rPr>
            </w:pPr>
          </w:p>
        </w:tc>
      </w:tr>
    </w:tbl>
    <w:p w14:paraId="1924A985" w14:textId="77777777" w:rsidR="00964DDC" w:rsidRPr="00964DDC" w:rsidRDefault="00964DDC" w:rsidP="00964DDC">
      <w:pPr>
        <w:rPr>
          <w:rFonts w:ascii="Arial" w:eastAsia="Arial" w:hAnsi="Arial"/>
          <w:lang w:val="en-GB"/>
        </w:rPr>
      </w:pPr>
    </w:p>
    <w:tbl>
      <w:tblPr>
        <w:tblW w:w="10605" w:type="dxa"/>
        <w:tblLayout w:type="fixed"/>
        <w:tblLook w:val="04A0" w:firstRow="1" w:lastRow="0" w:firstColumn="1" w:lastColumn="0" w:noHBand="0" w:noVBand="1"/>
      </w:tblPr>
      <w:tblGrid>
        <w:gridCol w:w="959"/>
        <w:gridCol w:w="993"/>
        <w:gridCol w:w="7518"/>
        <w:gridCol w:w="236"/>
        <w:gridCol w:w="899"/>
      </w:tblGrid>
      <w:tr w:rsidR="00964DDC" w:rsidRPr="00964DDC" w14:paraId="7B87CC52" w14:textId="77777777" w:rsidTr="00964DDC">
        <w:tc>
          <w:tcPr>
            <w:tcW w:w="959" w:type="dxa"/>
          </w:tcPr>
          <w:p w14:paraId="2E88199A" w14:textId="77777777" w:rsidR="00964DDC" w:rsidRPr="00964DDC" w:rsidRDefault="00964DDC" w:rsidP="00964DDC">
            <w:pPr>
              <w:rPr>
                <w:rFonts w:ascii="Arial" w:eastAsia="Arial" w:hAnsi="Arial"/>
                <w:lang w:val="en-GB"/>
              </w:rPr>
            </w:pPr>
          </w:p>
        </w:tc>
        <w:tc>
          <w:tcPr>
            <w:tcW w:w="992" w:type="dxa"/>
            <w:hideMark/>
          </w:tcPr>
          <w:p w14:paraId="364AEAF5" w14:textId="77777777" w:rsidR="00964DDC" w:rsidRPr="00964DDC" w:rsidRDefault="00964DDC" w:rsidP="00964DDC">
            <w:pPr>
              <w:rPr>
                <w:rFonts w:ascii="Arial" w:eastAsia="Arial" w:hAnsi="Arial"/>
                <w:lang w:val="en-GB"/>
              </w:rPr>
            </w:pPr>
            <w:r w:rsidRPr="00964DDC">
              <w:rPr>
                <w:rFonts w:ascii="Arial" w:eastAsia="Arial" w:hAnsi="Arial"/>
                <w:lang w:val="en-GB"/>
              </w:rPr>
              <w:t>2.2.1</w:t>
            </w:r>
          </w:p>
        </w:tc>
        <w:tc>
          <w:tcPr>
            <w:tcW w:w="7513" w:type="dxa"/>
            <w:hideMark/>
          </w:tcPr>
          <w:p w14:paraId="732493D0" w14:textId="77777777" w:rsidR="00964DDC" w:rsidRPr="00964DDC" w:rsidRDefault="00964DDC" w:rsidP="00964DDC">
            <w:pPr>
              <w:rPr>
                <w:rFonts w:ascii="Arial" w:eastAsia="Arial" w:hAnsi="Arial"/>
                <w:lang w:val="en-GB"/>
              </w:rPr>
            </w:pPr>
            <w:r w:rsidRPr="00964DDC">
              <w:rPr>
                <w:rFonts w:ascii="Arial" w:eastAsia="Arial" w:hAnsi="Arial"/>
                <w:lang w:val="en-GB"/>
              </w:rPr>
              <w:t>Explain the purpose of RAM in a computer system.</w:t>
            </w:r>
          </w:p>
        </w:tc>
        <w:tc>
          <w:tcPr>
            <w:tcW w:w="236" w:type="dxa"/>
          </w:tcPr>
          <w:p w14:paraId="5D479875" w14:textId="77777777" w:rsidR="00964DDC" w:rsidRPr="00964DDC" w:rsidRDefault="00964DDC" w:rsidP="00964DDC">
            <w:pPr>
              <w:rPr>
                <w:rFonts w:ascii="Arial" w:eastAsia="Arial" w:hAnsi="Arial"/>
                <w:lang w:val="en-GB"/>
              </w:rPr>
            </w:pPr>
          </w:p>
        </w:tc>
        <w:tc>
          <w:tcPr>
            <w:tcW w:w="898" w:type="dxa"/>
            <w:vAlign w:val="bottom"/>
            <w:hideMark/>
          </w:tcPr>
          <w:p w14:paraId="1EB0B120" w14:textId="77777777" w:rsidR="00964DDC" w:rsidRPr="00964DDC" w:rsidRDefault="00964DDC" w:rsidP="00964DDC">
            <w:pPr>
              <w:rPr>
                <w:rFonts w:ascii="Arial" w:eastAsia="Arial" w:hAnsi="Arial"/>
                <w:lang w:val="en-GB"/>
              </w:rPr>
            </w:pPr>
            <w:r w:rsidRPr="00964DDC">
              <w:rPr>
                <w:rFonts w:ascii="Arial" w:eastAsia="Arial" w:hAnsi="Arial"/>
                <w:lang w:val="en-GB"/>
              </w:rPr>
              <w:t>(2)</w:t>
            </w:r>
          </w:p>
        </w:tc>
      </w:tr>
      <w:tr w:rsidR="00964DDC" w:rsidRPr="00964DDC" w14:paraId="4B4C2E9E" w14:textId="77777777" w:rsidTr="00964DDC">
        <w:tc>
          <w:tcPr>
            <w:tcW w:w="959" w:type="dxa"/>
          </w:tcPr>
          <w:p w14:paraId="23B672BB" w14:textId="77777777" w:rsidR="00964DDC" w:rsidRPr="00964DDC" w:rsidRDefault="00964DDC" w:rsidP="00964DDC">
            <w:pPr>
              <w:rPr>
                <w:rFonts w:ascii="Arial" w:eastAsia="Arial" w:hAnsi="Arial"/>
                <w:lang w:val="en-GB"/>
              </w:rPr>
            </w:pPr>
          </w:p>
        </w:tc>
        <w:tc>
          <w:tcPr>
            <w:tcW w:w="992" w:type="dxa"/>
          </w:tcPr>
          <w:p w14:paraId="295C3D09" w14:textId="77777777" w:rsidR="00964DDC" w:rsidRPr="00964DDC" w:rsidRDefault="00964DDC" w:rsidP="00964DDC">
            <w:pPr>
              <w:rPr>
                <w:rFonts w:ascii="Arial" w:eastAsia="Arial" w:hAnsi="Arial"/>
                <w:lang w:val="en-GB"/>
              </w:rPr>
            </w:pPr>
          </w:p>
        </w:tc>
        <w:tc>
          <w:tcPr>
            <w:tcW w:w="7513" w:type="dxa"/>
          </w:tcPr>
          <w:p w14:paraId="529E5896" w14:textId="77777777" w:rsidR="00964DDC" w:rsidRPr="00964DDC" w:rsidRDefault="00964DDC" w:rsidP="00964DDC">
            <w:pPr>
              <w:rPr>
                <w:rFonts w:ascii="Arial" w:eastAsia="Arial" w:hAnsi="Arial"/>
                <w:lang w:val="en-GB"/>
              </w:rPr>
            </w:pPr>
          </w:p>
        </w:tc>
        <w:tc>
          <w:tcPr>
            <w:tcW w:w="236" w:type="dxa"/>
          </w:tcPr>
          <w:p w14:paraId="1FB955ED" w14:textId="77777777" w:rsidR="00964DDC" w:rsidRPr="00964DDC" w:rsidRDefault="00964DDC" w:rsidP="00964DDC">
            <w:pPr>
              <w:rPr>
                <w:rFonts w:ascii="Arial" w:eastAsia="Arial" w:hAnsi="Arial"/>
                <w:lang w:val="en-GB"/>
              </w:rPr>
            </w:pPr>
          </w:p>
        </w:tc>
        <w:tc>
          <w:tcPr>
            <w:tcW w:w="898" w:type="dxa"/>
            <w:vAlign w:val="bottom"/>
          </w:tcPr>
          <w:p w14:paraId="24221A00" w14:textId="77777777" w:rsidR="00964DDC" w:rsidRPr="00964DDC" w:rsidRDefault="00964DDC" w:rsidP="00964DDC">
            <w:pPr>
              <w:rPr>
                <w:rFonts w:ascii="Arial" w:eastAsia="Arial" w:hAnsi="Arial"/>
                <w:lang w:val="en-GB"/>
              </w:rPr>
            </w:pPr>
          </w:p>
        </w:tc>
      </w:tr>
      <w:tr w:rsidR="00964DDC" w:rsidRPr="00964DDC" w14:paraId="3CFE43E0" w14:textId="77777777" w:rsidTr="00964DDC">
        <w:tc>
          <w:tcPr>
            <w:tcW w:w="959" w:type="dxa"/>
          </w:tcPr>
          <w:p w14:paraId="44A53B37" w14:textId="77777777" w:rsidR="00964DDC" w:rsidRPr="00964DDC" w:rsidRDefault="00964DDC" w:rsidP="00964DDC">
            <w:pPr>
              <w:rPr>
                <w:rFonts w:ascii="Arial" w:eastAsia="Arial" w:hAnsi="Arial"/>
                <w:lang w:val="en-GB"/>
              </w:rPr>
            </w:pPr>
          </w:p>
        </w:tc>
        <w:tc>
          <w:tcPr>
            <w:tcW w:w="992" w:type="dxa"/>
            <w:hideMark/>
          </w:tcPr>
          <w:p w14:paraId="11DD8254" w14:textId="77777777" w:rsidR="00964DDC" w:rsidRPr="00964DDC" w:rsidRDefault="00964DDC" w:rsidP="00964DDC">
            <w:pPr>
              <w:rPr>
                <w:rFonts w:ascii="Arial" w:eastAsia="Arial" w:hAnsi="Arial"/>
                <w:lang w:val="en-GB"/>
              </w:rPr>
            </w:pPr>
            <w:r w:rsidRPr="00964DDC">
              <w:rPr>
                <w:rFonts w:ascii="Arial" w:eastAsia="Arial" w:hAnsi="Arial"/>
                <w:lang w:val="en-GB"/>
              </w:rPr>
              <w:t>2.2.2</w:t>
            </w:r>
          </w:p>
        </w:tc>
        <w:tc>
          <w:tcPr>
            <w:tcW w:w="7513" w:type="dxa"/>
            <w:hideMark/>
          </w:tcPr>
          <w:p w14:paraId="79DD7FB8" w14:textId="77777777" w:rsidR="00964DDC" w:rsidRPr="00964DDC" w:rsidRDefault="00964DDC" w:rsidP="00964DDC">
            <w:pPr>
              <w:rPr>
                <w:rFonts w:ascii="Arial" w:eastAsia="Arial" w:hAnsi="Arial"/>
                <w:lang w:val="en-GB"/>
              </w:rPr>
            </w:pPr>
            <w:r w:rsidRPr="00964DDC">
              <w:rPr>
                <w:rFonts w:ascii="Arial" w:eastAsia="Arial" w:hAnsi="Arial"/>
                <w:lang w:val="en-GB"/>
              </w:rPr>
              <w:t xml:space="preserve">Describe why a server would have more RAM than a workstation. </w:t>
            </w:r>
          </w:p>
        </w:tc>
        <w:tc>
          <w:tcPr>
            <w:tcW w:w="236" w:type="dxa"/>
          </w:tcPr>
          <w:p w14:paraId="4179A051" w14:textId="77777777" w:rsidR="00964DDC" w:rsidRPr="00964DDC" w:rsidRDefault="00964DDC" w:rsidP="00964DDC">
            <w:pPr>
              <w:rPr>
                <w:rFonts w:ascii="Arial" w:eastAsia="Arial" w:hAnsi="Arial"/>
                <w:lang w:val="en-GB"/>
              </w:rPr>
            </w:pPr>
          </w:p>
        </w:tc>
        <w:tc>
          <w:tcPr>
            <w:tcW w:w="898" w:type="dxa"/>
            <w:vAlign w:val="bottom"/>
            <w:hideMark/>
          </w:tcPr>
          <w:p w14:paraId="7208219C" w14:textId="77777777" w:rsidR="00964DDC" w:rsidRPr="00964DDC" w:rsidRDefault="00964DDC" w:rsidP="00964DDC">
            <w:pPr>
              <w:rPr>
                <w:rFonts w:ascii="Arial" w:eastAsia="Arial" w:hAnsi="Arial"/>
                <w:lang w:val="en-GB"/>
              </w:rPr>
            </w:pPr>
            <w:r w:rsidRPr="00964DDC">
              <w:rPr>
                <w:rFonts w:ascii="Arial" w:eastAsia="Arial" w:hAnsi="Arial"/>
                <w:lang w:val="en-GB"/>
              </w:rPr>
              <w:t>(2)</w:t>
            </w:r>
          </w:p>
        </w:tc>
      </w:tr>
      <w:tr w:rsidR="00964DDC" w:rsidRPr="00964DDC" w14:paraId="01D1DABB" w14:textId="77777777" w:rsidTr="00964DDC">
        <w:tc>
          <w:tcPr>
            <w:tcW w:w="959" w:type="dxa"/>
          </w:tcPr>
          <w:p w14:paraId="017EB8ED" w14:textId="77777777" w:rsidR="00964DDC" w:rsidRPr="00964DDC" w:rsidRDefault="00964DDC" w:rsidP="00964DDC">
            <w:pPr>
              <w:rPr>
                <w:rFonts w:ascii="Arial" w:eastAsia="Arial" w:hAnsi="Arial"/>
                <w:lang w:val="en-GB"/>
              </w:rPr>
            </w:pPr>
          </w:p>
        </w:tc>
        <w:tc>
          <w:tcPr>
            <w:tcW w:w="992" w:type="dxa"/>
          </w:tcPr>
          <w:p w14:paraId="758919B0" w14:textId="77777777" w:rsidR="00964DDC" w:rsidRPr="00964DDC" w:rsidRDefault="00964DDC" w:rsidP="00964DDC">
            <w:pPr>
              <w:rPr>
                <w:rFonts w:ascii="Arial" w:eastAsia="Arial" w:hAnsi="Arial"/>
                <w:lang w:val="en-GB"/>
              </w:rPr>
            </w:pPr>
          </w:p>
        </w:tc>
        <w:tc>
          <w:tcPr>
            <w:tcW w:w="7513" w:type="dxa"/>
          </w:tcPr>
          <w:p w14:paraId="27AB5A9E" w14:textId="77777777" w:rsidR="00964DDC" w:rsidRPr="00964DDC" w:rsidRDefault="00964DDC" w:rsidP="00964DDC">
            <w:pPr>
              <w:rPr>
                <w:rFonts w:ascii="Arial" w:eastAsia="Arial" w:hAnsi="Arial"/>
                <w:lang w:val="en-GB"/>
              </w:rPr>
            </w:pPr>
          </w:p>
        </w:tc>
        <w:tc>
          <w:tcPr>
            <w:tcW w:w="236" w:type="dxa"/>
          </w:tcPr>
          <w:p w14:paraId="73C03124" w14:textId="77777777" w:rsidR="00964DDC" w:rsidRPr="00964DDC" w:rsidRDefault="00964DDC" w:rsidP="00964DDC">
            <w:pPr>
              <w:rPr>
                <w:rFonts w:ascii="Arial" w:eastAsia="Arial" w:hAnsi="Arial"/>
                <w:lang w:val="en-GB"/>
              </w:rPr>
            </w:pPr>
          </w:p>
        </w:tc>
        <w:tc>
          <w:tcPr>
            <w:tcW w:w="898" w:type="dxa"/>
            <w:vAlign w:val="bottom"/>
          </w:tcPr>
          <w:p w14:paraId="2F2A38CD" w14:textId="77777777" w:rsidR="00964DDC" w:rsidRPr="00964DDC" w:rsidRDefault="00964DDC" w:rsidP="00964DDC">
            <w:pPr>
              <w:rPr>
                <w:rFonts w:ascii="Arial" w:eastAsia="Arial" w:hAnsi="Arial"/>
                <w:lang w:val="en-GB"/>
              </w:rPr>
            </w:pPr>
          </w:p>
        </w:tc>
      </w:tr>
      <w:tr w:rsidR="00964DDC" w:rsidRPr="00964DDC" w14:paraId="56EBF82E" w14:textId="77777777" w:rsidTr="00964DDC">
        <w:tc>
          <w:tcPr>
            <w:tcW w:w="959" w:type="dxa"/>
          </w:tcPr>
          <w:p w14:paraId="6AC0EBA2" w14:textId="77777777" w:rsidR="00964DDC" w:rsidRPr="00964DDC" w:rsidRDefault="00964DDC" w:rsidP="00964DDC">
            <w:pPr>
              <w:rPr>
                <w:rFonts w:ascii="Arial" w:eastAsia="Arial" w:hAnsi="Arial"/>
                <w:lang w:val="en-GB"/>
              </w:rPr>
            </w:pPr>
          </w:p>
        </w:tc>
        <w:tc>
          <w:tcPr>
            <w:tcW w:w="992" w:type="dxa"/>
            <w:hideMark/>
          </w:tcPr>
          <w:p w14:paraId="061C8C6F" w14:textId="77777777" w:rsidR="00964DDC" w:rsidRPr="00964DDC" w:rsidRDefault="00964DDC" w:rsidP="00964DDC">
            <w:pPr>
              <w:rPr>
                <w:rFonts w:ascii="Arial" w:eastAsia="Arial" w:hAnsi="Arial"/>
                <w:lang w:val="en-GB"/>
              </w:rPr>
            </w:pPr>
            <w:r w:rsidRPr="00964DDC">
              <w:rPr>
                <w:rFonts w:ascii="Arial" w:eastAsia="Arial" w:hAnsi="Arial"/>
                <w:lang w:val="en-GB"/>
              </w:rPr>
              <w:t>2.2.3</w:t>
            </w:r>
          </w:p>
        </w:tc>
        <w:tc>
          <w:tcPr>
            <w:tcW w:w="7513" w:type="dxa"/>
            <w:hideMark/>
          </w:tcPr>
          <w:p w14:paraId="10443BFE" w14:textId="50D3DA33" w:rsidR="00964DDC" w:rsidRPr="00964DDC" w:rsidRDefault="0054706A" w:rsidP="00964DDC">
            <w:pPr>
              <w:rPr>
                <w:rFonts w:ascii="Arial" w:eastAsia="Arial" w:hAnsi="Arial"/>
                <w:lang w:val="en-GB"/>
              </w:rPr>
            </w:pPr>
            <w:r>
              <w:rPr>
                <w:rFonts w:ascii="Arial" w:eastAsia="Arial" w:hAnsi="Arial"/>
                <w:lang w:val="en-GB"/>
              </w:rPr>
              <w:t>Critically discuss</w:t>
            </w:r>
            <w:r w:rsidR="00401BE2">
              <w:rPr>
                <w:rFonts w:ascii="Arial" w:eastAsia="Arial" w:hAnsi="Arial"/>
                <w:lang w:val="en-GB"/>
              </w:rPr>
              <w:t xml:space="preserve"> </w:t>
            </w:r>
            <w:r w:rsidR="00964DDC" w:rsidRPr="00964DDC">
              <w:rPr>
                <w:rFonts w:ascii="Arial" w:eastAsia="Arial" w:hAnsi="Arial"/>
                <w:lang w:val="en-GB"/>
              </w:rPr>
              <w:t xml:space="preserve">the amount of storage available on the server. </w:t>
            </w:r>
          </w:p>
        </w:tc>
        <w:tc>
          <w:tcPr>
            <w:tcW w:w="236" w:type="dxa"/>
          </w:tcPr>
          <w:p w14:paraId="24BE458F" w14:textId="77777777" w:rsidR="00964DDC" w:rsidRPr="00964DDC" w:rsidRDefault="00964DDC" w:rsidP="00964DDC">
            <w:pPr>
              <w:rPr>
                <w:rFonts w:ascii="Arial" w:eastAsia="Arial" w:hAnsi="Arial"/>
                <w:lang w:val="en-GB"/>
              </w:rPr>
            </w:pPr>
          </w:p>
        </w:tc>
        <w:tc>
          <w:tcPr>
            <w:tcW w:w="898" w:type="dxa"/>
            <w:vAlign w:val="bottom"/>
            <w:hideMark/>
          </w:tcPr>
          <w:p w14:paraId="327F40F6" w14:textId="77777777" w:rsidR="00964DDC" w:rsidRPr="00964DDC" w:rsidRDefault="00964DDC" w:rsidP="00964DDC">
            <w:pPr>
              <w:rPr>
                <w:rFonts w:ascii="Arial" w:eastAsia="Arial" w:hAnsi="Arial"/>
                <w:lang w:val="en-GB"/>
              </w:rPr>
            </w:pPr>
            <w:r w:rsidRPr="00964DDC">
              <w:rPr>
                <w:rFonts w:ascii="Arial" w:eastAsia="Arial" w:hAnsi="Arial"/>
                <w:lang w:val="en-GB"/>
              </w:rPr>
              <w:t>(</w:t>
            </w:r>
            <w:r w:rsidR="000F0431">
              <w:rPr>
                <w:rFonts w:ascii="Arial" w:eastAsia="Arial" w:hAnsi="Arial"/>
                <w:lang w:val="en-GB"/>
              </w:rPr>
              <w:t>3</w:t>
            </w:r>
            <w:r w:rsidRPr="00964DDC">
              <w:rPr>
                <w:rFonts w:ascii="Arial" w:eastAsia="Arial" w:hAnsi="Arial"/>
                <w:lang w:val="en-GB"/>
              </w:rPr>
              <w:t>)</w:t>
            </w:r>
          </w:p>
        </w:tc>
      </w:tr>
    </w:tbl>
    <w:p w14:paraId="359CDC3F" w14:textId="77777777" w:rsidR="00964DDC" w:rsidRDefault="00964DDC" w:rsidP="004A13E0">
      <w:pPr>
        <w:rPr>
          <w:rFonts w:ascii="Arial" w:eastAsia="Arial" w:hAnsi="Arial"/>
        </w:rPr>
      </w:pPr>
    </w:p>
    <w:tbl>
      <w:tblPr>
        <w:tblW w:w="10800" w:type="dxa"/>
        <w:tblBorders>
          <w:insideH w:val="nil"/>
          <w:insideV w:val="nil"/>
        </w:tblBorders>
        <w:tblLayout w:type="fixed"/>
        <w:tblLook w:val="0400" w:firstRow="0" w:lastRow="0" w:firstColumn="0" w:lastColumn="0" w:noHBand="0" w:noVBand="1"/>
      </w:tblPr>
      <w:tblGrid>
        <w:gridCol w:w="959"/>
        <w:gridCol w:w="850"/>
        <w:gridCol w:w="7938"/>
        <w:gridCol w:w="1053"/>
      </w:tblGrid>
      <w:tr w:rsidR="00E11A4D" w14:paraId="479222DB" w14:textId="77777777" w:rsidTr="008C6689">
        <w:tc>
          <w:tcPr>
            <w:tcW w:w="959" w:type="dxa"/>
            <w:tcBorders>
              <w:top w:val="nil"/>
              <w:left w:val="nil"/>
              <w:bottom w:val="nil"/>
              <w:right w:val="nil"/>
            </w:tcBorders>
            <w:hideMark/>
          </w:tcPr>
          <w:p w14:paraId="5DBA2710" w14:textId="77777777" w:rsidR="00E11A4D" w:rsidRDefault="00E11A4D">
            <w:pPr>
              <w:rPr>
                <w:rFonts w:ascii="Arial" w:eastAsia="Arial" w:hAnsi="Arial"/>
              </w:rPr>
            </w:pPr>
            <w:r>
              <w:rPr>
                <w:rFonts w:ascii="Arial" w:eastAsia="Arial" w:hAnsi="Arial"/>
              </w:rPr>
              <w:t>2.3</w:t>
            </w:r>
          </w:p>
        </w:tc>
        <w:tc>
          <w:tcPr>
            <w:tcW w:w="8788" w:type="dxa"/>
            <w:gridSpan w:val="2"/>
            <w:tcBorders>
              <w:top w:val="nil"/>
              <w:left w:val="nil"/>
              <w:bottom w:val="nil"/>
              <w:right w:val="nil"/>
            </w:tcBorders>
          </w:tcPr>
          <w:p w14:paraId="49798A45" w14:textId="77777777" w:rsidR="00E11A4D" w:rsidRDefault="00247BE4">
            <w:pPr>
              <w:rPr>
                <w:rFonts w:ascii="Arial" w:eastAsia="Arial" w:hAnsi="Arial"/>
              </w:rPr>
            </w:pPr>
            <w:proofErr w:type="spellStart"/>
            <w:r>
              <w:rPr>
                <w:rFonts w:ascii="Arial" w:eastAsia="Arial" w:hAnsi="Arial"/>
              </w:rPr>
              <w:t>TechNova</w:t>
            </w:r>
            <w:proofErr w:type="spellEnd"/>
            <w:r>
              <w:rPr>
                <w:rFonts w:ascii="Arial" w:eastAsia="Arial" w:hAnsi="Arial"/>
              </w:rPr>
              <w:t xml:space="preserve"> suggested that</w:t>
            </w:r>
            <w:r w:rsidR="00E11A4D" w:rsidRPr="00E11A4D">
              <w:rPr>
                <w:rFonts w:ascii="Arial" w:eastAsia="Arial" w:hAnsi="Arial"/>
              </w:rPr>
              <w:t xml:space="preserve"> universit</w:t>
            </w:r>
            <w:r>
              <w:rPr>
                <w:rFonts w:ascii="Arial" w:eastAsia="Arial" w:hAnsi="Arial"/>
              </w:rPr>
              <w:t>ies</w:t>
            </w:r>
            <w:r w:rsidR="00E11A4D" w:rsidRPr="00E11A4D">
              <w:rPr>
                <w:rFonts w:ascii="Arial" w:eastAsia="Arial" w:hAnsi="Arial"/>
              </w:rPr>
              <w:t xml:space="preserve"> </w:t>
            </w:r>
            <w:r>
              <w:rPr>
                <w:rFonts w:ascii="Arial" w:eastAsia="Arial" w:hAnsi="Arial"/>
              </w:rPr>
              <w:t>make use of</w:t>
            </w:r>
            <w:r w:rsidR="00E11A4D" w:rsidRPr="00E11A4D">
              <w:rPr>
                <w:rFonts w:ascii="Arial" w:eastAsia="Arial" w:hAnsi="Arial"/>
              </w:rPr>
              <w:t xml:space="preserve"> cloud-based servers </w:t>
            </w:r>
            <w:r>
              <w:rPr>
                <w:rFonts w:ascii="Arial" w:eastAsia="Arial" w:hAnsi="Arial"/>
              </w:rPr>
              <w:t xml:space="preserve">that </w:t>
            </w:r>
            <w:r w:rsidR="00E11A4D" w:rsidRPr="00E11A4D">
              <w:rPr>
                <w:rFonts w:ascii="Arial" w:eastAsia="Arial" w:hAnsi="Arial"/>
              </w:rPr>
              <w:t>could be used for the administration department.</w:t>
            </w:r>
          </w:p>
        </w:tc>
        <w:tc>
          <w:tcPr>
            <w:tcW w:w="1053" w:type="dxa"/>
            <w:tcBorders>
              <w:top w:val="nil"/>
              <w:left w:val="nil"/>
              <w:bottom w:val="nil"/>
              <w:right w:val="nil"/>
            </w:tcBorders>
          </w:tcPr>
          <w:p w14:paraId="56BA63C3" w14:textId="77777777" w:rsidR="00E11A4D" w:rsidRDefault="00E11A4D">
            <w:pPr>
              <w:rPr>
                <w:rFonts w:ascii="Arial" w:eastAsia="Arial" w:hAnsi="Arial"/>
              </w:rPr>
            </w:pPr>
          </w:p>
        </w:tc>
      </w:tr>
      <w:tr w:rsidR="00E11A4D" w14:paraId="604DE3BC" w14:textId="77777777" w:rsidTr="008C6689">
        <w:tc>
          <w:tcPr>
            <w:tcW w:w="959" w:type="dxa"/>
            <w:tcBorders>
              <w:top w:val="nil"/>
              <w:left w:val="nil"/>
              <w:bottom w:val="nil"/>
              <w:right w:val="nil"/>
            </w:tcBorders>
          </w:tcPr>
          <w:p w14:paraId="4C4FFE6E" w14:textId="77777777" w:rsidR="00E11A4D" w:rsidRDefault="00E11A4D">
            <w:pPr>
              <w:rPr>
                <w:rFonts w:ascii="Arial" w:eastAsia="Arial" w:hAnsi="Arial"/>
              </w:rPr>
            </w:pPr>
          </w:p>
        </w:tc>
        <w:tc>
          <w:tcPr>
            <w:tcW w:w="8788" w:type="dxa"/>
            <w:gridSpan w:val="2"/>
            <w:tcBorders>
              <w:top w:val="nil"/>
              <w:left w:val="nil"/>
              <w:bottom w:val="nil"/>
              <w:right w:val="nil"/>
            </w:tcBorders>
          </w:tcPr>
          <w:p w14:paraId="33E097C1" w14:textId="77777777" w:rsidR="00E11A4D" w:rsidRDefault="00E11A4D">
            <w:pPr>
              <w:rPr>
                <w:rFonts w:ascii="Arial" w:eastAsia="Arial" w:hAnsi="Arial"/>
              </w:rPr>
            </w:pPr>
          </w:p>
        </w:tc>
        <w:tc>
          <w:tcPr>
            <w:tcW w:w="1053" w:type="dxa"/>
            <w:tcBorders>
              <w:top w:val="nil"/>
              <w:left w:val="nil"/>
              <w:bottom w:val="nil"/>
              <w:right w:val="nil"/>
            </w:tcBorders>
          </w:tcPr>
          <w:p w14:paraId="4A2AA021" w14:textId="77777777" w:rsidR="00E11A4D" w:rsidRDefault="00E11A4D">
            <w:pPr>
              <w:rPr>
                <w:rFonts w:ascii="Arial" w:eastAsia="Arial" w:hAnsi="Arial"/>
              </w:rPr>
            </w:pPr>
          </w:p>
        </w:tc>
      </w:tr>
      <w:tr w:rsidR="00E11A4D" w14:paraId="51A2BE60" w14:textId="77777777" w:rsidTr="008C6689">
        <w:tc>
          <w:tcPr>
            <w:tcW w:w="959" w:type="dxa"/>
            <w:tcBorders>
              <w:top w:val="nil"/>
              <w:left w:val="nil"/>
              <w:bottom w:val="nil"/>
              <w:right w:val="nil"/>
            </w:tcBorders>
          </w:tcPr>
          <w:p w14:paraId="272683A8" w14:textId="77777777" w:rsidR="00E11A4D" w:rsidRDefault="00E11A4D">
            <w:pPr>
              <w:rPr>
                <w:rFonts w:ascii="Arial" w:eastAsia="Arial" w:hAnsi="Arial"/>
              </w:rPr>
            </w:pPr>
          </w:p>
        </w:tc>
        <w:tc>
          <w:tcPr>
            <w:tcW w:w="850" w:type="dxa"/>
            <w:tcBorders>
              <w:top w:val="nil"/>
              <w:left w:val="nil"/>
              <w:bottom w:val="nil"/>
              <w:right w:val="nil"/>
            </w:tcBorders>
            <w:hideMark/>
          </w:tcPr>
          <w:p w14:paraId="0B958E24" w14:textId="77777777" w:rsidR="00E11A4D" w:rsidRDefault="00E11A4D">
            <w:pPr>
              <w:rPr>
                <w:rFonts w:ascii="Arial" w:eastAsia="Arial" w:hAnsi="Arial"/>
              </w:rPr>
            </w:pPr>
            <w:r>
              <w:rPr>
                <w:rFonts w:ascii="Arial" w:eastAsia="Arial" w:hAnsi="Arial"/>
              </w:rPr>
              <w:t>2.</w:t>
            </w:r>
            <w:r w:rsidR="008C6689">
              <w:rPr>
                <w:rFonts w:ascii="Arial" w:eastAsia="Arial" w:hAnsi="Arial"/>
              </w:rPr>
              <w:t>3</w:t>
            </w:r>
            <w:r>
              <w:rPr>
                <w:rFonts w:ascii="Arial" w:eastAsia="Arial" w:hAnsi="Arial"/>
              </w:rPr>
              <w:t>.1</w:t>
            </w:r>
          </w:p>
        </w:tc>
        <w:tc>
          <w:tcPr>
            <w:tcW w:w="7938" w:type="dxa"/>
            <w:tcBorders>
              <w:top w:val="nil"/>
              <w:left w:val="nil"/>
              <w:bottom w:val="nil"/>
              <w:right w:val="nil"/>
            </w:tcBorders>
            <w:hideMark/>
          </w:tcPr>
          <w:p w14:paraId="037AA0D9" w14:textId="77777777" w:rsidR="00E11A4D" w:rsidRDefault="008C6689">
            <w:pPr>
              <w:rPr>
                <w:rFonts w:ascii="Arial" w:eastAsia="Arial" w:hAnsi="Arial"/>
              </w:rPr>
            </w:pPr>
            <w:r w:rsidRPr="008C6689">
              <w:rPr>
                <w:rFonts w:ascii="Arial" w:eastAsia="Arial" w:hAnsi="Arial"/>
              </w:rPr>
              <w:t>Briefly explain what a cloud-based virtual server is.</w:t>
            </w:r>
          </w:p>
        </w:tc>
        <w:tc>
          <w:tcPr>
            <w:tcW w:w="1053" w:type="dxa"/>
            <w:tcBorders>
              <w:top w:val="nil"/>
              <w:left w:val="nil"/>
              <w:bottom w:val="nil"/>
              <w:right w:val="nil"/>
            </w:tcBorders>
            <w:vAlign w:val="bottom"/>
            <w:hideMark/>
          </w:tcPr>
          <w:p w14:paraId="127946ED" w14:textId="77777777" w:rsidR="00E11A4D" w:rsidRDefault="00E11A4D">
            <w:pPr>
              <w:rPr>
                <w:rFonts w:ascii="Arial" w:eastAsia="Arial" w:hAnsi="Arial"/>
              </w:rPr>
            </w:pPr>
            <w:r>
              <w:rPr>
                <w:rFonts w:ascii="Arial" w:eastAsia="Arial" w:hAnsi="Arial"/>
              </w:rPr>
              <w:t>(2)</w:t>
            </w:r>
          </w:p>
        </w:tc>
      </w:tr>
      <w:tr w:rsidR="00E11A4D" w14:paraId="5BAC93FF" w14:textId="77777777" w:rsidTr="008C6689">
        <w:tc>
          <w:tcPr>
            <w:tcW w:w="959" w:type="dxa"/>
            <w:tcBorders>
              <w:top w:val="nil"/>
              <w:left w:val="nil"/>
              <w:bottom w:val="nil"/>
              <w:right w:val="nil"/>
            </w:tcBorders>
          </w:tcPr>
          <w:p w14:paraId="6B6E3F44" w14:textId="77777777" w:rsidR="00E11A4D" w:rsidRDefault="00E11A4D">
            <w:pPr>
              <w:rPr>
                <w:rFonts w:ascii="Arial" w:eastAsia="Arial" w:hAnsi="Arial"/>
              </w:rPr>
            </w:pPr>
          </w:p>
        </w:tc>
        <w:tc>
          <w:tcPr>
            <w:tcW w:w="850" w:type="dxa"/>
            <w:tcBorders>
              <w:top w:val="nil"/>
              <w:left w:val="nil"/>
              <w:bottom w:val="nil"/>
              <w:right w:val="nil"/>
            </w:tcBorders>
          </w:tcPr>
          <w:p w14:paraId="7F7DFE19" w14:textId="77777777" w:rsidR="00E11A4D" w:rsidRDefault="00E11A4D">
            <w:pPr>
              <w:rPr>
                <w:rFonts w:ascii="Arial" w:eastAsia="Arial" w:hAnsi="Arial"/>
              </w:rPr>
            </w:pPr>
          </w:p>
        </w:tc>
        <w:tc>
          <w:tcPr>
            <w:tcW w:w="7938" w:type="dxa"/>
            <w:tcBorders>
              <w:top w:val="nil"/>
              <w:left w:val="nil"/>
              <w:bottom w:val="nil"/>
              <w:right w:val="nil"/>
            </w:tcBorders>
          </w:tcPr>
          <w:p w14:paraId="1F8A0297" w14:textId="77777777" w:rsidR="00E11A4D" w:rsidRDefault="00E11A4D">
            <w:pPr>
              <w:rPr>
                <w:rFonts w:ascii="Arial" w:eastAsia="Arial" w:hAnsi="Arial"/>
              </w:rPr>
            </w:pPr>
          </w:p>
        </w:tc>
        <w:tc>
          <w:tcPr>
            <w:tcW w:w="1053" w:type="dxa"/>
            <w:tcBorders>
              <w:top w:val="nil"/>
              <w:left w:val="nil"/>
              <w:bottom w:val="nil"/>
              <w:right w:val="nil"/>
            </w:tcBorders>
            <w:vAlign w:val="bottom"/>
          </w:tcPr>
          <w:p w14:paraId="0C9217ED" w14:textId="77777777" w:rsidR="00E11A4D" w:rsidRDefault="00E11A4D">
            <w:pPr>
              <w:rPr>
                <w:rFonts w:ascii="Arial" w:eastAsia="Arial" w:hAnsi="Arial"/>
              </w:rPr>
            </w:pPr>
          </w:p>
        </w:tc>
      </w:tr>
      <w:tr w:rsidR="00E11A4D" w14:paraId="4A449251" w14:textId="77777777" w:rsidTr="008C6689">
        <w:tc>
          <w:tcPr>
            <w:tcW w:w="959" w:type="dxa"/>
            <w:tcBorders>
              <w:top w:val="nil"/>
              <w:left w:val="nil"/>
              <w:bottom w:val="nil"/>
              <w:right w:val="nil"/>
            </w:tcBorders>
          </w:tcPr>
          <w:p w14:paraId="06B6809F" w14:textId="77777777" w:rsidR="00E11A4D" w:rsidRDefault="00E11A4D">
            <w:pPr>
              <w:rPr>
                <w:rFonts w:ascii="Arial" w:eastAsia="Arial" w:hAnsi="Arial"/>
              </w:rPr>
            </w:pPr>
          </w:p>
        </w:tc>
        <w:tc>
          <w:tcPr>
            <w:tcW w:w="850" w:type="dxa"/>
            <w:tcBorders>
              <w:top w:val="nil"/>
              <w:left w:val="nil"/>
              <w:bottom w:val="nil"/>
              <w:right w:val="nil"/>
            </w:tcBorders>
            <w:hideMark/>
          </w:tcPr>
          <w:p w14:paraId="22710537" w14:textId="77777777" w:rsidR="00E11A4D" w:rsidRPr="00B2380D" w:rsidRDefault="00E11A4D">
            <w:pPr>
              <w:rPr>
                <w:rFonts w:ascii="Arial" w:eastAsia="Arial" w:hAnsi="Arial"/>
              </w:rPr>
            </w:pPr>
            <w:r w:rsidRPr="00B2380D">
              <w:rPr>
                <w:rFonts w:ascii="Arial" w:eastAsia="Arial" w:hAnsi="Arial"/>
              </w:rPr>
              <w:t>2.</w:t>
            </w:r>
            <w:r w:rsidR="008C6689">
              <w:rPr>
                <w:rFonts w:ascii="Arial" w:eastAsia="Arial" w:hAnsi="Arial"/>
              </w:rPr>
              <w:t>3</w:t>
            </w:r>
            <w:r w:rsidRPr="00B2380D">
              <w:rPr>
                <w:rFonts w:ascii="Arial" w:eastAsia="Arial" w:hAnsi="Arial"/>
              </w:rPr>
              <w:t>.2</w:t>
            </w:r>
          </w:p>
        </w:tc>
        <w:tc>
          <w:tcPr>
            <w:tcW w:w="7938" w:type="dxa"/>
            <w:tcBorders>
              <w:top w:val="nil"/>
              <w:left w:val="nil"/>
              <w:bottom w:val="nil"/>
              <w:right w:val="nil"/>
            </w:tcBorders>
            <w:hideMark/>
          </w:tcPr>
          <w:p w14:paraId="64E1E452" w14:textId="77777777" w:rsidR="00E11A4D" w:rsidRPr="00B2380D" w:rsidRDefault="008C6689">
            <w:pPr>
              <w:rPr>
                <w:rFonts w:ascii="Arial" w:eastAsia="Arial" w:hAnsi="Arial"/>
              </w:rPr>
            </w:pPr>
            <w:r w:rsidRPr="008C6689">
              <w:rPr>
                <w:rFonts w:ascii="Arial" w:eastAsia="Arial" w:hAnsi="Arial"/>
              </w:rPr>
              <w:t>Justify the use of cloud-based virtual servers.</w:t>
            </w:r>
          </w:p>
        </w:tc>
        <w:tc>
          <w:tcPr>
            <w:tcW w:w="1053" w:type="dxa"/>
            <w:tcBorders>
              <w:top w:val="nil"/>
              <w:left w:val="nil"/>
              <w:bottom w:val="nil"/>
              <w:right w:val="nil"/>
            </w:tcBorders>
            <w:vAlign w:val="bottom"/>
            <w:hideMark/>
          </w:tcPr>
          <w:p w14:paraId="490119B8" w14:textId="77777777" w:rsidR="00E11A4D" w:rsidRDefault="00E11A4D">
            <w:pPr>
              <w:rPr>
                <w:rFonts w:ascii="Arial" w:eastAsia="Arial" w:hAnsi="Arial"/>
              </w:rPr>
            </w:pPr>
            <w:r w:rsidRPr="00B2380D">
              <w:rPr>
                <w:rFonts w:ascii="Arial" w:eastAsia="Arial" w:hAnsi="Arial"/>
              </w:rPr>
              <w:t>(2)</w:t>
            </w:r>
          </w:p>
        </w:tc>
      </w:tr>
      <w:tr w:rsidR="008C6689" w14:paraId="4AA48D3F" w14:textId="77777777" w:rsidTr="008C6689">
        <w:tc>
          <w:tcPr>
            <w:tcW w:w="959" w:type="dxa"/>
            <w:tcBorders>
              <w:top w:val="nil"/>
              <w:left w:val="nil"/>
              <w:bottom w:val="nil"/>
              <w:right w:val="nil"/>
            </w:tcBorders>
          </w:tcPr>
          <w:p w14:paraId="43AE0B89" w14:textId="77777777" w:rsidR="008C6689" w:rsidRDefault="008C6689">
            <w:pPr>
              <w:rPr>
                <w:rFonts w:ascii="Arial" w:eastAsia="Arial" w:hAnsi="Arial"/>
              </w:rPr>
            </w:pPr>
          </w:p>
        </w:tc>
        <w:tc>
          <w:tcPr>
            <w:tcW w:w="850" w:type="dxa"/>
            <w:tcBorders>
              <w:top w:val="nil"/>
              <w:left w:val="nil"/>
              <w:bottom w:val="nil"/>
              <w:right w:val="nil"/>
            </w:tcBorders>
          </w:tcPr>
          <w:p w14:paraId="06FD6602" w14:textId="77777777" w:rsidR="008C6689" w:rsidRPr="00B2380D" w:rsidRDefault="008C6689">
            <w:pPr>
              <w:rPr>
                <w:rFonts w:ascii="Arial" w:eastAsia="Arial" w:hAnsi="Arial"/>
              </w:rPr>
            </w:pPr>
          </w:p>
        </w:tc>
        <w:tc>
          <w:tcPr>
            <w:tcW w:w="7938" w:type="dxa"/>
            <w:tcBorders>
              <w:top w:val="nil"/>
              <w:left w:val="nil"/>
              <w:bottom w:val="nil"/>
              <w:right w:val="nil"/>
            </w:tcBorders>
          </w:tcPr>
          <w:p w14:paraId="423F0908" w14:textId="77777777" w:rsidR="008C6689" w:rsidRPr="008C6689" w:rsidRDefault="008C6689">
            <w:pPr>
              <w:rPr>
                <w:rFonts w:ascii="Arial" w:eastAsia="Arial" w:hAnsi="Arial"/>
              </w:rPr>
            </w:pPr>
          </w:p>
        </w:tc>
        <w:tc>
          <w:tcPr>
            <w:tcW w:w="1053" w:type="dxa"/>
            <w:tcBorders>
              <w:top w:val="nil"/>
              <w:left w:val="nil"/>
              <w:bottom w:val="nil"/>
              <w:right w:val="nil"/>
            </w:tcBorders>
            <w:vAlign w:val="bottom"/>
          </w:tcPr>
          <w:p w14:paraId="074A5B7D" w14:textId="77777777" w:rsidR="008C6689" w:rsidRPr="00B2380D" w:rsidRDefault="008C6689">
            <w:pPr>
              <w:rPr>
                <w:rFonts w:ascii="Arial" w:eastAsia="Arial" w:hAnsi="Arial"/>
              </w:rPr>
            </w:pPr>
          </w:p>
        </w:tc>
      </w:tr>
      <w:tr w:rsidR="008C6689" w14:paraId="2455076A" w14:textId="77777777" w:rsidTr="008C6689">
        <w:tc>
          <w:tcPr>
            <w:tcW w:w="959" w:type="dxa"/>
            <w:tcBorders>
              <w:top w:val="nil"/>
              <w:left w:val="nil"/>
              <w:bottom w:val="nil"/>
              <w:right w:val="nil"/>
            </w:tcBorders>
          </w:tcPr>
          <w:p w14:paraId="25CB84A0" w14:textId="77777777" w:rsidR="008C6689" w:rsidRDefault="008C6689">
            <w:pPr>
              <w:rPr>
                <w:rFonts w:ascii="Arial" w:eastAsia="Arial" w:hAnsi="Arial"/>
              </w:rPr>
            </w:pPr>
          </w:p>
        </w:tc>
        <w:tc>
          <w:tcPr>
            <w:tcW w:w="850" w:type="dxa"/>
            <w:tcBorders>
              <w:top w:val="nil"/>
              <w:left w:val="nil"/>
              <w:bottom w:val="nil"/>
              <w:right w:val="nil"/>
            </w:tcBorders>
          </w:tcPr>
          <w:p w14:paraId="0BABC6B2" w14:textId="77777777" w:rsidR="008C6689" w:rsidRPr="00B2380D" w:rsidRDefault="008C6689">
            <w:pPr>
              <w:rPr>
                <w:rFonts w:ascii="Arial" w:eastAsia="Arial" w:hAnsi="Arial"/>
              </w:rPr>
            </w:pPr>
            <w:r>
              <w:rPr>
                <w:rFonts w:ascii="Arial" w:eastAsia="Arial" w:hAnsi="Arial"/>
              </w:rPr>
              <w:t>2.3.3</w:t>
            </w:r>
          </w:p>
        </w:tc>
        <w:tc>
          <w:tcPr>
            <w:tcW w:w="7938" w:type="dxa"/>
            <w:tcBorders>
              <w:top w:val="nil"/>
              <w:left w:val="nil"/>
              <w:bottom w:val="nil"/>
              <w:right w:val="nil"/>
            </w:tcBorders>
          </w:tcPr>
          <w:p w14:paraId="57F2429A" w14:textId="77777777" w:rsidR="008C6689" w:rsidRDefault="008C6689" w:rsidP="008C6689">
            <w:pPr>
              <w:rPr>
                <w:rFonts w:ascii="Arial" w:eastAsia="Arial" w:hAnsi="Arial"/>
              </w:rPr>
            </w:pPr>
            <w:r w:rsidRPr="008C6689">
              <w:rPr>
                <w:rFonts w:ascii="Arial" w:eastAsia="Arial" w:hAnsi="Arial"/>
              </w:rPr>
              <w:t>Software as a Service (SaaS) is currently used on the computers in the administration building.</w:t>
            </w:r>
          </w:p>
          <w:p w14:paraId="03F1E0AC" w14:textId="77777777" w:rsidR="008C6689" w:rsidRPr="008C6689" w:rsidRDefault="008C6689" w:rsidP="008C6689">
            <w:pPr>
              <w:rPr>
                <w:rFonts w:ascii="Arial" w:eastAsia="Arial" w:hAnsi="Arial"/>
              </w:rPr>
            </w:pPr>
          </w:p>
          <w:p w14:paraId="7144C7FA" w14:textId="77777777" w:rsidR="008C6689" w:rsidRPr="008C6689" w:rsidRDefault="008C6689" w:rsidP="008C6689">
            <w:pPr>
              <w:rPr>
                <w:rFonts w:ascii="Arial" w:eastAsia="Arial" w:hAnsi="Arial"/>
              </w:rPr>
            </w:pPr>
            <w:r w:rsidRPr="008C6689">
              <w:rPr>
                <w:rFonts w:ascii="Arial" w:eastAsia="Arial" w:hAnsi="Arial"/>
              </w:rPr>
              <w:t>Except for the benefit of renting instead of buying software, state TWO other benefits of using SaaS.</w:t>
            </w:r>
          </w:p>
        </w:tc>
        <w:tc>
          <w:tcPr>
            <w:tcW w:w="1053" w:type="dxa"/>
            <w:tcBorders>
              <w:top w:val="nil"/>
              <w:left w:val="nil"/>
              <w:bottom w:val="nil"/>
              <w:right w:val="nil"/>
            </w:tcBorders>
            <w:vAlign w:val="bottom"/>
          </w:tcPr>
          <w:p w14:paraId="76B8A313" w14:textId="77777777" w:rsidR="008C6689" w:rsidRPr="00B2380D" w:rsidRDefault="008C6689">
            <w:pPr>
              <w:rPr>
                <w:rFonts w:ascii="Arial" w:eastAsia="Arial" w:hAnsi="Arial"/>
              </w:rPr>
            </w:pPr>
            <w:r>
              <w:rPr>
                <w:rFonts w:ascii="Arial" w:eastAsia="Arial" w:hAnsi="Arial"/>
              </w:rPr>
              <w:t>(2)</w:t>
            </w:r>
          </w:p>
        </w:tc>
      </w:tr>
    </w:tbl>
    <w:p w14:paraId="6D0A3C8E" w14:textId="77777777" w:rsidR="00F44904" w:rsidRDefault="007A72E1" w:rsidP="00C217CC">
      <w:pPr>
        <w:rPr>
          <w:rFonts w:ascii="Arial" w:eastAsia="Arial" w:hAnsi="Arial"/>
          <w:lang w:val="en-US"/>
        </w:rPr>
      </w:pPr>
      <w:r>
        <w:rPr>
          <w:rFonts w:ascii="Arial" w:eastAsia="Arial" w:hAnsi="Arial"/>
          <w:lang w:val="en-US"/>
        </w:rPr>
        <w:br w:type="page"/>
      </w:r>
    </w:p>
    <w:tbl>
      <w:tblPr>
        <w:tblW w:w="10800" w:type="dxa"/>
        <w:tblBorders>
          <w:insideH w:val="nil"/>
          <w:insideV w:val="nil"/>
        </w:tblBorders>
        <w:tblLayout w:type="fixed"/>
        <w:tblLook w:val="0400" w:firstRow="0" w:lastRow="0" w:firstColumn="0" w:lastColumn="0" w:noHBand="0" w:noVBand="1"/>
      </w:tblPr>
      <w:tblGrid>
        <w:gridCol w:w="959"/>
        <w:gridCol w:w="850"/>
        <w:gridCol w:w="7938"/>
        <w:gridCol w:w="1053"/>
      </w:tblGrid>
      <w:tr w:rsidR="002F7564" w14:paraId="5A210C27" w14:textId="77777777">
        <w:tc>
          <w:tcPr>
            <w:tcW w:w="959" w:type="dxa"/>
            <w:tcBorders>
              <w:top w:val="nil"/>
              <w:left w:val="nil"/>
              <w:bottom w:val="nil"/>
              <w:right w:val="nil"/>
            </w:tcBorders>
            <w:hideMark/>
          </w:tcPr>
          <w:p w14:paraId="3CC205A1" w14:textId="77777777" w:rsidR="002F7564" w:rsidRDefault="002F7564">
            <w:pPr>
              <w:rPr>
                <w:rFonts w:ascii="Arial" w:eastAsia="Arial" w:hAnsi="Arial"/>
              </w:rPr>
            </w:pPr>
            <w:r>
              <w:rPr>
                <w:rFonts w:ascii="Arial" w:eastAsia="Arial" w:hAnsi="Arial"/>
              </w:rPr>
              <w:lastRenderedPageBreak/>
              <w:t>2.4</w:t>
            </w:r>
          </w:p>
        </w:tc>
        <w:tc>
          <w:tcPr>
            <w:tcW w:w="8788" w:type="dxa"/>
            <w:gridSpan w:val="2"/>
            <w:tcBorders>
              <w:top w:val="nil"/>
              <w:left w:val="nil"/>
              <w:bottom w:val="nil"/>
              <w:right w:val="nil"/>
            </w:tcBorders>
          </w:tcPr>
          <w:p w14:paraId="7A5EB6A5" w14:textId="77777777" w:rsidR="002F7564" w:rsidRDefault="002F7564">
            <w:pPr>
              <w:rPr>
                <w:rFonts w:ascii="Arial" w:eastAsia="Arial" w:hAnsi="Arial"/>
              </w:rPr>
            </w:pPr>
            <w:r>
              <w:rPr>
                <w:rFonts w:ascii="Arial" w:eastAsia="Arial" w:hAnsi="Arial"/>
              </w:rPr>
              <w:t>The university prints many hard copies every day.</w:t>
            </w:r>
          </w:p>
        </w:tc>
        <w:tc>
          <w:tcPr>
            <w:tcW w:w="1053" w:type="dxa"/>
            <w:tcBorders>
              <w:top w:val="nil"/>
              <w:left w:val="nil"/>
              <w:bottom w:val="nil"/>
              <w:right w:val="nil"/>
            </w:tcBorders>
          </w:tcPr>
          <w:p w14:paraId="1E91CAE2" w14:textId="77777777" w:rsidR="002F7564" w:rsidRDefault="002F7564">
            <w:pPr>
              <w:rPr>
                <w:rFonts w:ascii="Arial" w:eastAsia="Arial" w:hAnsi="Arial"/>
              </w:rPr>
            </w:pPr>
          </w:p>
        </w:tc>
      </w:tr>
      <w:tr w:rsidR="002F7564" w14:paraId="11CFA78F" w14:textId="77777777">
        <w:tc>
          <w:tcPr>
            <w:tcW w:w="959" w:type="dxa"/>
            <w:tcBorders>
              <w:top w:val="nil"/>
              <w:left w:val="nil"/>
              <w:bottom w:val="nil"/>
              <w:right w:val="nil"/>
            </w:tcBorders>
          </w:tcPr>
          <w:p w14:paraId="40DC1C05" w14:textId="77777777" w:rsidR="002F7564" w:rsidRDefault="002F7564">
            <w:pPr>
              <w:rPr>
                <w:rFonts w:ascii="Arial" w:eastAsia="Arial" w:hAnsi="Arial"/>
              </w:rPr>
            </w:pPr>
          </w:p>
        </w:tc>
        <w:tc>
          <w:tcPr>
            <w:tcW w:w="8788" w:type="dxa"/>
            <w:gridSpan w:val="2"/>
            <w:tcBorders>
              <w:top w:val="nil"/>
              <w:left w:val="nil"/>
              <w:bottom w:val="nil"/>
              <w:right w:val="nil"/>
            </w:tcBorders>
          </w:tcPr>
          <w:p w14:paraId="572BBC37" w14:textId="77777777" w:rsidR="002F7564" w:rsidRDefault="002F7564">
            <w:pPr>
              <w:rPr>
                <w:rFonts w:ascii="Arial" w:eastAsia="Arial" w:hAnsi="Arial"/>
              </w:rPr>
            </w:pPr>
          </w:p>
        </w:tc>
        <w:tc>
          <w:tcPr>
            <w:tcW w:w="1053" w:type="dxa"/>
            <w:tcBorders>
              <w:top w:val="nil"/>
              <w:left w:val="nil"/>
              <w:bottom w:val="nil"/>
              <w:right w:val="nil"/>
            </w:tcBorders>
          </w:tcPr>
          <w:p w14:paraId="43E06000" w14:textId="77777777" w:rsidR="002F7564" w:rsidRDefault="002F7564">
            <w:pPr>
              <w:rPr>
                <w:rFonts w:ascii="Arial" w:eastAsia="Arial" w:hAnsi="Arial"/>
              </w:rPr>
            </w:pPr>
          </w:p>
        </w:tc>
      </w:tr>
      <w:tr w:rsidR="002F7564" w14:paraId="4CCF1FE0" w14:textId="77777777">
        <w:tc>
          <w:tcPr>
            <w:tcW w:w="959" w:type="dxa"/>
            <w:tcBorders>
              <w:top w:val="nil"/>
              <w:left w:val="nil"/>
              <w:bottom w:val="nil"/>
              <w:right w:val="nil"/>
            </w:tcBorders>
          </w:tcPr>
          <w:p w14:paraId="665BDE55" w14:textId="77777777" w:rsidR="002F7564" w:rsidRDefault="002F7564">
            <w:pPr>
              <w:rPr>
                <w:rFonts w:ascii="Arial" w:eastAsia="Arial" w:hAnsi="Arial"/>
              </w:rPr>
            </w:pPr>
          </w:p>
        </w:tc>
        <w:tc>
          <w:tcPr>
            <w:tcW w:w="850" w:type="dxa"/>
            <w:tcBorders>
              <w:top w:val="nil"/>
              <w:left w:val="nil"/>
              <w:bottom w:val="nil"/>
              <w:right w:val="nil"/>
            </w:tcBorders>
            <w:hideMark/>
          </w:tcPr>
          <w:p w14:paraId="6D6D445C" w14:textId="77777777" w:rsidR="002F7564" w:rsidRDefault="002F7564">
            <w:pPr>
              <w:rPr>
                <w:rFonts w:ascii="Arial" w:eastAsia="Arial" w:hAnsi="Arial"/>
              </w:rPr>
            </w:pPr>
            <w:r>
              <w:rPr>
                <w:rFonts w:ascii="Arial" w:eastAsia="Arial" w:hAnsi="Arial"/>
              </w:rPr>
              <w:t>2.4.1</w:t>
            </w:r>
          </w:p>
        </w:tc>
        <w:tc>
          <w:tcPr>
            <w:tcW w:w="7938" w:type="dxa"/>
            <w:tcBorders>
              <w:top w:val="nil"/>
              <w:left w:val="nil"/>
              <w:bottom w:val="nil"/>
              <w:right w:val="nil"/>
            </w:tcBorders>
            <w:hideMark/>
          </w:tcPr>
          <w:p w14:paraId="13E46354" w14:textId="77777777" w:rsidR="002F7564" w:rsidRDefault="002F7564">
            <w:pPr>
              <w:rPr>
                <w:rFonts w:ascii="Arial" w:eastAsia="Arial" w:hAnsi="Arial"/>
              </w:rPr>
            </w:pPr>
            <w:r>
              <w:rPr>
                <w:rFonts w:ascii="Arial" w:eastAsia="Arial" w:hAnsi="Arial"/>
              </w:rPr>
              <w:t>If a USB port fails, which other technology can be used to connect a printer to a laptop?</w:t>
            </w:r>
          </w:p>
        </w:tc>
        <w:tc>
          <w:tcPr>
            <w:tcW w:w="1053" w:type="dxa"/>
            <w:tcBorders>
              <w:top w:val="nil"/>
              <w:left w:val="nil"/>
              <w:bottom w:val="nil"/>
              <w:right w:val="nil"/>
            </w:tcBorders>
            <w:vAlign w:val="bottom"/>
            <w:hideMark/>
          </w:tcPr>
          <w:p w14:paraId="3BC34231" w14:textId="77777777" w:rsidR="002F7564" w:rsidRDefault="002F7564">
            <w:pPr>
              <w:rPr>
                <w:rFonts w:ascii="Arial" w:eastAsia="Arial" w:hAnsi="Arial"/>
              </w:rPr>
            </w:pPr>
            <w:r>
              <w:rPr>
                <w:rFonts w:ascii="Arial" w:eastAsia="Arial" w:hAnsi="Arial"/>
              </w:rPr>
              <w:t>(1)</w:t>
            </w:r>
          </w:p>
        </w:tc>
      </w:tr>
      <w:tr w:rsidR="002F7564" w14:paraId="03F4C387" w14:textId="77777777">
        <w:tc>
          <w:tcPr>
            <w:tcW w:w="959" w:type="dxa"/>
            <w:tcBorders>
              <w:top w:val="nil"/>
              <w:left w:val="nil"/>
              <w:bottom w:val="nil"/>
              <w:right w:val="nil"/>
            </w:tcBorders>
          </w:tcPr>
          <w:p w14:paraId="4106B88E" w14:textId="77777777" w:rsidR="002F7564" w:rsidRDefault="002F7564">
            <w:pPr>
              <w:rPr>
                <w:rFonts w:ascii="Arial" w:eastAsia="Arial" w:hAnsi="Arial"/>
              </w:rPr>
            </w:pPr>
          </w:p>
        </w:tc>
        <w:tc>
          <w:tcPr>
            <w:tcW w:w="850" w:type="dxa"/>
            <w:tcBorders>
              <w:top w:val="nil"/>
              <w:left w:val="nil"/>
              <w:bottom w:val="nil"/>
              <w:right w:val="nil"/>
            </w:tcBorders>
          </w:tcPr>
          <w:p w14:paraId="39E2F3CE" w14:textId="77777777" w:rsidR="002F7564" w:rsidRDefault="002F7564">
            <w:pPr>
              <w:rPr>
                <w:rFonts w:ascii="Arial" w:eastAsia="Arial" w:hAnsi="Arial"/>
              </w:rPr>
            </w:pPr>
          </w:p>
        </w:tc>
        <w:tc>
          <w:tcPr>
            <w:tcW w:w="7938" w:type="dxa"/>
            <w:tcBorders>
              <w:top w:val="nil"/>
              <w:left w:val="nil"/>
              <w:bottom w:val="nil"/>
              <w:right w:val="nil"/>
            </w:tcBorders>
          </w:tcPr>
          <w:p w14:paraId="52B005F8" w14:textId="77777777" w:rsidR="002F7564" w:rsidRDefault="002F7564">
            <w:pPr>
              <w:rPr>
                <w:rFonts w:ascii="Arial" w:eastAsia="Arial" w:hAnsi="Arial"/>
              </w:rPr>
            </w:pPr>
          </w:p>
        </w:tc>
        <w:tc>
          <w:tcPr>
            <w:tcW w:w="1053" w:type="dxa"/>
            <w:tcBorders>
              <w:top w:val="nil"/>
              <w:left w:val="nil"/>
              <w:bottom w:val="nil"/>
              <w:right w:val="nil"/>
            </w:tcBorders>
            <w:vAlign w:val="bottom"/>
          </w:tcPr>
          <w:p w14:paraId="45E1D6A8" w14:textId="77777777" w:rsidR="002F7564" w:rsidRDefault="002F7564">
            <w:pPr>
              <w:rPr>
                <w:rFonts w:ascii="Arial" w:eastAsia="Arial" w:hAnsi="Arial"/>
              </w:rPr>
            </w:pPr>
          </w:p>
        </w:tc>
      </w:tr>
      <w:tr w:rsidR="002F7564" w14:paraId="152AFC16" w14:textId="77777777">
        <w:tc>
          <w:tcPr>
            <w:tcW w:w="959" w:type="dxa"/>
            <w:tcBorders>
              <w:top w:val="nil"/>
              <w:left w:val="nil"/>
              <w:bottom w:val="nil"/>
              <w:right w:val="nil"/>
            </w:tcBorders>
          </w:tcPr>
          <w:p w14:paraId="5FFDB303" w14:textId="77777777" w:rsidR="002F7564" w:rsidRDefault="002F7564">
            <w:pPr>
              <w:rPr>
                <w:rFonts w:ascii="Arial" w:eastAsia="Arial" w:hAnsi="Arial"/>
              </w:rPr>
            </w:pPr>
          </w:p>
        </w:tc>
        <w:tc>
          <w:tcPr>
            <w:tcW w:w="850" w:type="dxa"/>
            <w:tcBorders>
              <w:top w:val="nil"/>
              <w:left w:val="nil"/>
              <w:bottom w:val="nil"/>
              <w:right w:val="nil"/>
            </w:tcBorders>
            <w:hideMark/>
          </w:tcPr>
          <w:p w14:paraId="22C950EF" w14:textId="77777777" w:rsidR="002F7564" w:rsidRPr="00B2380D" w:rsidRDefault="002F7564">
            <w:pPr>
              <w:rPr>
                <w:rFonts w:ascii="Arial" w:eastAsia="Arial" w:hAnsi="Arial"/>
              </w:rPr>
            </w:pPr>
            <w:r w:rsidRPr="00B2380D">
              <w:rPr>
                <w:rFonts w:ascii="Arial" w:eastAsia="Arial" w:hAnsi="Arial"/>
              </w:rPr>
              <w:t>2.</w:t>
            </w:r>
            <w:r>
              <w:rPr>
                <w:rFonts w:ascii="Arial" w:eastAsia="Arial" w:hAnsi="Arial"/>
              </w:rPr>
              <w:t>4</w:t>
            </w:r>
            <w:r w:rsidRPr="00B2380D">
              <w:rPr>
                <w:rFonts w:ascii="Arial" w:eastAsia="Arial" w:hAnsi="Arial"/>
              </w:rPr>
              <w:t>.2</w:t>
            </w:r>
          </w:p>
        </w:tc>
        <w:tc>
          <w:tcPr>
            <w:tcW w:w="7938" w:type="dxa"/>
            <w:tcBorders>
              <w:top w:val="nil"/>
              <w:left w:val="nil"/>
              <w:bottom w:val="nil"/>
              <w:right w:val="nil"/>
            </w:tcBorders>
            <w:hideMark/>
          </w:tcPr>
          <w:p w14:paraId="2032A84F" w14:textId="77777777" w:rsidR="002F7564" w:rsidRDefault="002F7564">
            <w:pPr>
              <w:rPr>
                <w:rFonts w:ascii="Arial" w:eastAsia="Arial" w:hAnsi="Arial"/>
              </w:rPr>
            </w:pPr>
            <w:r>
              <w:rPr>
                <w:rFonts w:ascii="Arial" w:eastAsia="Arial" w:hAnsi="Arial"/>
              </w:rPr>
              <w:t>Many documents at the university are still only available as hard copies</w:t>
            </w:r>
            <w:r w:rsidR="007A72E1">
              <w:rPr>
                <w:rFonts w:ascii="Arial" w:eastAsia="Arial" w:hAnsi="Arial"/>
              </w:rPr>
              <w:t>, but still need to be scanned and edited on a computer.</w:t>
            </w:r>
          </w:p>
          <w:p w14:paraId="526F9D1D" w14:textId="77777777" w:rsidR="007A72E1" w:rsidRDefault="007A72E1">
            <w:pPr>
              <w:rPr>
                <w:rFonts w:ascii="Arial" w:eastAsia="Arial" w:hAnsi="Arial"/>
              </w:rPr>
            </w:pPr>
          </w:p>
          <w:p w14:paraId="1EEB4724" w14:textId="77777777" w:rsidR="002F7564" w:rsidRPr="00B2380D" w:rsidRDefault="007A72E1">
            <w:pPr>
              <w:rPr>
                <w:rFonts w:ascii="Arial" w:eastAsia="Arial" w:hAnsi="Arial"/>
              </w:rPr>
            </w:pPr>
            <w:r>
              <w:rPr>
                <w:rFonts w:ascii="Arial" w:eastAsia="Arial" w:hAnsi="Arial"/>
              </w:rPr>
              <w:t>Which type of software would you suggest they use for this purpose?</w:t>
            </w:r>
          </w:p>
        </w:tc>
        <w:tc>
          <w:tcPr>
            <w:tcW w:w="1053" w:type="dxa"/>
            <w:tcBorders>
              <w:top w:val="nil"/>
              <w:left w:val="nil"/>
              <w:bottom w:val="nil"/>
              <w:right w:val="nil"/>
            </w:tcBorders>
            <w:vAlign w:val="bottom"/>
            <w:hideMark/>
          </w:tcPr>
          <w:p w14:paraId="4314EF3E" w14:textId="77777777" w:rsidR="002F7564" w:rsidRDefault="002F7564">
            <w:pPr>
              <w:rPr>
                <w:rFonts w:ascii="Arial" w:eastAsia="Arial" w:hAnsi="Arial"/>
              </w:rPr>
            </w:pPr>
            <w:r w:rsidRPr="00B2380D">
              <w:rPr>
                <w:rFonts w:ascii="Arial" w:eastAsia="Arial" w:hAnsi="Arial"/>
              </w:rPr>
              <w:t>(</w:t>
            </w:r>
            <w:r w:rsidR="007A72E1">
              <w:rPr>
                <w:rFonts w:ascii="Arial" w:eastAsia="Arial" w:hAnsi="Arial"/>
              </w:rPr>
              <w:t>1</w:t>
            </w:r>
            <w:r w:rsidRPr="00B2380D">
              <w:rPr>
                <w:rFonts w:ascii="Arial" w:eastAsia="Arial" w:hAnsi="Arial"/>
              </w:rPr>
              <w:t>)</w:t>
            </w:r>
          </w:p>
        </w:tc>
      </w:tr>
    </w:tbl>
    <w:p w14:paraId="2D159450" w14:textId="77777777" w:rsidR="00F44904" w:rsidRDefault="00F44904" w:rsidP="00C217CC">
      <w:pPr>
        <w:rPr>
          <w:rFonts w:ascii="Arial" w:eastAsia="Arial" w:hAnsi="Arial"/>
          <w:lang w:val="en-US"/>
        </w:rPr>
      </w:pPr>
    </w:p>
    <w:p w14:paraId="2FE77D02" w14:textId="77777777" w:rsidR="00970DAF" w:rsidRDefault="00970DAF" w:rsidP="003A7690">
      <w:pPr>
        <w:pStyle w:val="Header"/>
        <w:tabs>
          <w:tab w:val="clear" w:pos="4153"/>
          <w:tab w:val="clear" w:pos="8306"/>
          <w:tab w:val="left" w:pos="3147"/>
        </w:tabs>
        <w:jc w:val="both"/>
        <w:rPr>
          <w:rFonts w:ascii="Arial" w:hAnsi="Arial"/>
          <w:lang w:val="en-GB"/>
        </w:rPr>
      </w:pPr>
    </w:p>
    <w:tbl>
      <w:tblPr>
        <w:tblW w:w="10344" w:type="dxa"/>
        <w:tblBorders>
          <w:insideH w:val="single" w:sz="4" w:space="0" w:color="auto"/>
        </w:tblBorders>
        <w:tblLayout w:type="fixed"/>
        <w:tblLook w:val="0000" w:firstRow="0" w:lastRow="0" w:firstColumn="0" w:lastColumn="0" w:noHBand="0" w:noVBand="0"/>
      </w:tblPr>
      <w:tblGrid>
        <w:gridCol w:w="9747"/>
        <w:gridCol w:w="597"/>
      </w:tblGrid>
      <w:tr w:rsidR="00696E66" w:rsidRPr="00C37CD0" w14:paraId="132BB936" w14:textId="77777777" w:rsidTr="008D113D">
        <w:tc>
          <w:tcPr>
            <w:tcW w:w="9747" w:type="dxa"/>
          </w:tcPr>
          <w:p w14:paraId="5EB37530" w14:textId="77777777" w:rsidR="00696E66" w:rsidRPr="00C37CD0" w:rsidRDefault="00696E66" w:rsidP="00B66192">
            <w:pPr>
              <w:pStyle w:val="Heading1"/>
              <w:jc w:val="right"/>
              <w:rPr>
                <w:lang w:val="en-GB"/>
              </w:rPr>
            </w:pPr>
            <w:r w:rsidRPr="00C37CD0">
              <w:rPr>
                <w:bCs w:val="0"/>
                <w:lang w:val="en-GB"/>
              </w:rPr>
              <w:t>TOTAL SECTION B:</w:t>
            </w:r>
          </w:p>
        </w:tc>
        <w:tc>
          <w:tcPr>
            <w:tcW w:w="597" w:type="dxa"/>
          </w:tcPr>
          <w:p w14:paraId="25A3ACDF" w14:textId="77777777" w:rsidR="00696E66" w:rsidRPr="00C37CD0" w:rsidRDefault="00696E66" w:rsidP="006F0CB2">
            <w:pPr>
              <w:pStyle w:val="Header"/>
              <w:tabs>
                <w:tab w:val="clear" w:pos="4153"/>
                <w:tab w:val="clear" w:pos="8306"/>
              </w:tabs>
              <w:jc w:val="both"/>
              <w:rPr>
                <w:rFonts w:ascii="Arial" w:hAnsi="Arial"/>
                <w:b/>
                <w:lang w:val="en-GB"/>
              </w:rPr>
            </w:pPr>
            <w:r w:rsidRPr="00C37CD0">
              <w:rPr>
                <w:rFonts w:ascii="Arial" w:hAnsi="Arial"/>
                <w:b/>
                <w:lang w:val="en-GB"/>
              </w:rPr>
              <w:t>2</w:t>
            </w:r>
            <w:r w:rsidR="008D113D">
              <w:rPr>
                <w:rFonts w:ascii="Arial" w:hAnsi="Arial"/>
                <w:b/>
                <w:lang w:val="en-GB"/>
              </w:rPr>
              <w:t>0</w:t>
            </w:r>
          </w:p>
        </w:tc>
      </w:tr>
      <w:bookmarkEnd w:id="2"/>
    </w:tbl>
    <w:p w14:paraId="0F6D0A10" w14:textId="77777777" w:rsidR="00A00D9A" w:rsidRPr="00C37CD0" w:rsidRDefault="00A00D9A" w:rsidP="004139D7">
      <w:pPr>
        <w:pStyle w:val="Header"/>
        <w:tabs>
          <w:tab w:val="clear" w:pos="4153"/>
          <w:tab w:val="clear" w:pos="8306"/>
        </w:tabs>
        <w:jc w:val="both"/>
        <w:rPr>
          <w:rFonts w:ascii="Arial" w:hAnsi="Arial"/>
          <w:lang w:val="en-GB"/>
        </w:rPr>
      </w:pPr>
    </w:p>
    <w:p w14:paraId="6527B930" w14:textId="77777777" w:rsidR="00231F5B" w:rsidRPr="00C37CD0" w:rsidRDefault="00231F5B" w:rsidP="004139D7">
      <w:pPr>
        <w:pStyle w:val="Heading1"/>
        <w:jc w:val="both"/>
        <w:rPr>
          <w:lang w:val="en-GB"/>
        </w:rPr>
      </w:pPr>
    </w:p>
    <w:p w14:paraId="3FF85B2D" w14:textId="77777777" w:rsidR="00F95E77" w:rsidRPr="00C37CD0" w:rsidRDefault="00F95E77" w:rsidP="00F95E77">
      <w:pPr>
        <w:rPr>
          <w:rFonts w:ascii="Arial" w:hAnsi="Arial"/>
          <w:lang w:val="en-GB"/>
        </w:rPr>
        <w:sectPr w:rsidR="00F95E77" w:rsidRPr="00C37CD0" w:rsidSect="009D40B9">
          <w:headerReference w:type="default" r:id="rId12"/>
          <w:footerReference w:type="default" r:id="rId13"/>
          <w:headerReference w:type="first" r:id="rId14"/>
          <w:footerReference w:type="first" r:id="rId15"/>
          <w:pgSz w:w="11907" w:h="16840" w:code="9"/>
          <w:pgMar w:top="720" w:right="850" w:bottom="720" w:left="1077" w:header="720" w:footer="720" w:gutter="0"/>
          <w:cols w:space="720"/>
          <w:titlePg/>
        </w:sectPr>
      </w:pPr>
    </w:p>
    <w:p w14:paraId="35CEA70A" w14:textId="77777777" w:rsidR="00314B95" w:rsidRPr="00C37CD0" w:rsidRDefault="00314B95">
      <w:pPr>
        <w:rPr>
          <w:rFonts w:ascii="Arial" w:hAnsi="Arial"/>
          <w:lang w:val="en-GB"/>
        </w:rPr>
      </w:pPr>
    </w:p>
    <w:p w14:paraId="53EAEE5E" w14:textId="77777777" w:rsidR="001748EF" w:rsidRPr="00C37CD0" w:rsidRDefault="001748EF">
      <w:pPr>
        <w:rPr>
          <w:rFonts w:ascii="Arial" w:hAnsi="Arial"/>
          <w:lang w:val="en-GB"/>
        </w:rPr>
      </w:pPr>
    </w:p>
    <w:tbl>
      <w:tblPr>
        <w:tblW w:w="10598" w:type="dxa"/>
        <w:tblLook w:val="04A0" w:firstRow="1" w:lastRow="0" w:firstColumn="1" w:lastColumn="0" w:noHBand="0" w:noVBand="1"/>
      </w:tblPr>
      <w:tblGrid>
        <w:gridCol w:w="9464"/>
        <w:gridCol w:w="251"/>
        <w:gridCol w:w="883"/>
      </w:tblGrid>
      <w:tr w:rsidR="00766416" w:rsidRPr="00C37CD0" w14:paraId="324D365F" w14:textId="77777777" w:rsidTr="00C7244C">
        <w:tc>
          <w:tcPr>
            <w:tcW w:w="9464" w:type="dxa"/>
            <w:shd w:val="clear" w:color="auto" w:fill="auto"/>
          </w:tcPr>
          <w:p w14:paraId="76C76DC7" w14:textId="77777777" w:rsidR="00766416" w:rsidRPr="00C37CD0" w:rsidRDefault="00766416" w:rsidP="00766416">
            <w:pPr>
              <w:rPr>
                <w:rFonts w:ascii="Arial" w:hAnsi="Arial"/>
                <w:b/>
                <w:lang w:val="en-GB"/>
              </w:rPr>
            </w:pPr>
            <w:r w:rsidRPr="00C37CD0">
              <w:rPr>
                <w:rFonts w:ascii="Arial" w:hAnsi="Arial"/>
                <w:b/>
                <w:bCs/>
                <w:lang w:val="en-GB"/>
              </w:rPr>
              <w:t>SECTION C:</w:t>
            </w:r>
            <w:r>
              <w:rPr>
                <w:rFonts w:ascii="Arial" w:hAnsi="Arial"/>
                <w:b/>
                <w:bCs/>
                <w:lang w:val="en-GB"/>
              </w:rPr>
              <w:t xml:space="preserve">  </w:t>
            </w:r>
            <w:r w:rsidRPr="00C37CD0">
              <w:rPr>
                <w:rFonts w:ascii="Arial" w:hAnsi="Arial"/>
                <w:b/>
                <w:bCs/>
                <w:lang w:val="en-GB"/>
              </w:rPr>
              <w:t>COMMUNICATION AND NETWORK TECHNOLOGIES</w:t>
            </w:r>
          </w:p>
        </w:tc>
        <w:tc>
          <w:tcPr>
            <w:tcW w:w="251" w:type="dxa"/>
            <w:shd w:val="clear" w:color="auto" w:fill="auto"/>
          </w:tcPr>
          <w:p w14:paraId="5BCB5F21" w14:textId="77777777" w:rsidR="00766416" w:rsidRPr="00C37CD0" w:rsidRDefault="00766416">
            <w:pPr>
              <w:rPr>
                <w:rFonts w:ascii="Arial" w:hAnsi="Arial"/>
                <w:b/>
                <w:lang w:val="en-GB"/>
              </w:rPr>
            </w:pPr>
          </w:p>
        </w:tc>
        <w:tc>
          <w:tcPr>
            <w:tcW w:w="883" w:type="dxa"/>
            <w:shd w:val="clear" w:color="auto" w:fill="auto"/>
          </w:tcPr>
          <w:p w14:paraId="240D6E4D" w14:textId="77777777" w:rsidR="00766416" w:rsidRPr="00C37CD0" w:rsidRDefault="00766416">
            <w:pPr>
              <w:rPr>
                <w:rFonts w:ascii="Arial" w:hAnsi="Arial"/>
                <w:b/>
                <w:lang w:val="en-GB"/>
              </w:rPr>
            </w:pPr>
          </w:p>
        </w:tc>
      </w:tr>
    </w:tbl>
    <w:p w14:paraId="572BAF68" w14:textId="77777777" w:rsidR="00276E12" w:rsidRPr="00C37CD0" w:rsidRDefault="00276E12"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276E12" w:rsidRPr="00C37CD0" w14:paraId="535B3BF8" w14:textId="77777777">
        <w:tc>
          <w:tcPr>
            <w:tcW w:w="9464" w:type="dxa"/>
          </w:tcPr>
          <w:p w14:paraId="41F4FAE7" w14:textId="77777777" w:rsidR="00276E12" w:rsidRPr="00C37CD0" w:rsidRDefault="00276E12" w:rsidP="000F6788">
            <w:pPr>
              <w:pStyle w:val="Heading1"/>
              <w:jc w:val="both"/>
              <w:rPr>
                <w:lang w:val="en-GB"/>
              </w:rPr>
            </w:pPr>
            <w:r w:rsidRPr="00C37CD0">
              <w:rPr>
                <w:lang w:val="en-GB"/>
              </w:rPr>
              <w:t>QUESTION 3</w:t>
            </w:r>
          </w:p>
        </w:tc>
        <w:tc>
          <w:tcPr>
            <w:tcW w:w="254" w:type="dxa"/>
          </w:tcPr>
          <w:p w14:paraId="6E4A4CC0" w14:textId="77777777" w:rsidR="00276E12" w:rsidRPr="00C37CD0" w:rsidRDefault="00276E12" w:rsidP="004139D7">
            <w:pPr>
              <w:pStyle w:val="Header"/>
              <w:tabs>
                <w:tab w:val="clear" w:pos="4153"/>
                <w:tab w:val="clear" w:pos="8306"/>
              </w:tabs>
              <w:jc w:val="both"/>
              <w:rPr>
                <w:rFonts w:ascii="Arial" w:hAnsi="Arial"/>
                <w:lang w:val="en-GB"/>
              </w:rPr>
            </w:pPr>
          </w:p>
        </w:tc>
        <w:tc>
          <w:tcPr>
            <w:tcW w:w="880" w:type="dxa"/>
          </w:tcPr>
          <w:p w14:paraId="336F63FA" w14:textId="77777777" w:rsidR="00276E12" w:rsidRPr="00C37CD0" w:rsidRDefault="00276E12" w:rsidP="004139D7">
            <w:pPr>
              <w:pStyle w:val="Header"/>
              <w:tabs>
                <w:tab w:val="clear" w:pos="4153"/>
                <w:tab w:val="clear" w:pos="8306"/>
              </w:tabs>
              <w:jc w:val="both"/>
              <w:rPr>
                <w:rFonts w:ascii="Arial" w:hAnsi="Arial"/>
                <w:lang w:val="en-GB"/>
              </w:rPr>
            </w:pPr>
          </w:p>
        </w:tc>
      </w:tr>
    </w:tbl>
    <w:p w14:paraId="6E18843D" w14:textId="77777777" w:rsidR="00C00D24" w:rsidRDefault="00C00D24" w:rsidP="00C00D24">
      <w:pPr>
        <w:pStyle w:val="Header"/>
        <w:tabs>
          <w:tab w:val="clear" w:pos="4153"/>
          <w:tab w:val="clear" w:pos="8306"/>
        </w:tabs>
        <w:jc w:val="both"/>
        <w:rPr>
          <w:rFonts w:ascii="Arial" w:hAnsi="Arial"/>
          <w:lang w:val="en-GB"/>
        </w:rPr>
      </w:pPr>
    </w:p>
    <w:tbl>
      <w:tblPr>
        <w:tblW w:w="10598" w:type="dxa"/>
        <w:tblLayout w:type="fixed"/>
        <w:tblLook w:val="0000" w:firstRow="0" w:lastRow="0" w:firstColumn="0" w:lastColumn="0" w:noHBand="0" w:noVBand="0"/>
      </w:tblPr>
      <w:tblGrid>
        <w:gridCol w:w="9464"/>
        <w:gridCol w:w="254"/>
        <w:gridCol w:w="880"/>
      </w:tblGrid>
      <w:tr w:rsidR="00B24E2E" w14:paraId="7F510CF2" w14:textId="77777777" w:rsidTr="00477C61">
        <w:tc>
          <w:tcPr>
            <w:tcW w:w="9464" w:type="dxa"/>
            <w:shd w:val="clear" w:color="auto" w:fill="auto"/>
          </w:tcPr>
          <w:p w14:paraId="3D960E9F" w14:textId="77777777" w:rsidR="00B24E2E" w:rsidRDefault="007F74F5" w:rsidP="006554E1">
            <w:pPr>
              <w:pStyle w:val="Header"/>
              <w:tabs>
                <w:tab w:val="clear" w:pos="4153"/>
                <w:tab w:val="clear" w:pos="8306"/>
                <w:tab w:val="right" w:pos="9213"/>
              </w:tabs>
              <w:jc w:val="both"/>
              <w:rPr>
                <w:rFonts w:ascii="Arial" w:hAnsi="Arial"/>
                <w:lang w:val="en-GB"/>
              </w:rPr>
            </w:pPr>
            <w:r w:rsidRPr="007F74F5">
              <w:rPr>
                <w:rFonts w:ascii="Arial" w:hAnsi="Arial"/>
                <w:lang w:val="en-GB"/>
              </w:rPr>
              <w:t>At Nexus Institute, students are tasked with designing and implementing a secure network system for a</w:t>
            </w:r>
            <w:r>
              <w:rPr>
                <w:rFonts w:ascii="Arial" w:hAnsi="Arial"/>
                <w:lang w:val="en-GB"/>
              </w:rPr>
              <w:t>n</w:t>
            </w:r>
            <w:r w:rsidRPr="007F74F5">
              <w:rPr>
                <w:rFonts w:ascii="Arial" w:hAnsi="Arial"/>
                <w:lang w:val="en-GB"/>
              </w:rPr>
              <w:t xml:space="preserve"> institution, where they must protect sensitive customer data from potential cyber threats.</w:t>
            </w:r>
          </w:p>
        </w:tc>
        <w:tc>
          <w:tcPr>
            <w:tcW w:w="254" w:type="dxa"/>
            <w:tcBorders>
              <w:left w:val="nil"/>
            </w:tcBorders>
            <w:shd w:val="clear" w:color="auto" w:fill="auto"/>
          </w:tcPr>
          <w:p w14:paraId="40BBCA58" w14:textId="77777777" w:rsidR="00B24E2E" w:rsidRDefault="00B24E2E" w:rsidP="00C00D24">
            <w:pPr>
              <w:pStyle w:val="Header"/>
              <w:tabs>
                <w:tab w:val="clear" w:pos="4153"/>
                <w:tab w:val="clear" w:pos="8306"/>
              </w:tabs>
              <w:jc w:val="both"/>
              <w:rPr>
                <w:rFonts w:ascii="Arial" w:hAnsi="Arial"/>
                <w:lang w:val="en-GB"/>
              </w:rPr>
            </w:pPr>
          </w:p>
        </w:tc>
        <w:tc>
          <w:tcPr>
            <w:tcW w:w="880" w:type="dxa"/>
            <w:shd w:val="clear" w:color="auto" w:fill="auto"/>
          </w:tcPr>
          <w:p w14:paraId="7F4E70F9" w14:textId="77777777" w:rsidR="00B24E2E" w:rsidRDefault="00B24E2E" w:rsidP="00C00D24">
            <w:pPr>
              <w:pStyle w:val="Header"/>
              <w:tabs>
                <w:tab w:val="clear" w:pos="4153"/>
                <w:tab w:val="clear" w:pos="8306"/>
              </w:tabs>
              <w:jc w:val="both"/>
              <w:rPr>
                <w:rFonts w:ascii="Arial" w:hAnsi="Arial"/>
                <w:lang w:val="en-GB"/>
              </w:rPr>
            </w:pPr>
          </w:p>
        </w:tc>
      </w:tr>
    </w:tbl>
    <w:p w14:paraId="636A8FEE" w14:textId="77777777" w:rsidR="00B24E2E" w:rsidRPr="00C37CD0" w:rsidRDefault="00B24E2E" w:rsidP="00C00D24">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B24E2E" w:rsidRPr="00C37CD0" w14:paraId="17649C5C" w14:textId="77777777" w:rsidTr="007F74F5">
        <w:tc>
          <w:tcPr>
            <w:tcW w:w="959" w:type="dxa"/>
            <w:tcBorders>
              <w:top w:val="nil"/>
              <w:bottom w:val="nil"/>
            </w:tcBorders>
          </w:tcPr>
          <w:p w14:paraId="0A208C95" w14:textId="77777777" w:rsidR="00B24E2E" w:rsidRPr="00C37CD0" w:rsidRDefault="00B24E2E" w:rsidP="00B24E2E">
            <w:pPr>
              <w:pStyle w:val="Header"/>
              <w:tabs>
                <w:tab w:val="clear" w:pos="4153"/>
                <w:tab w:val="clear" w:pos="8306"/>
              </w:tabs>
              <w:jc w:val="both"/>
              <w:rPr>
                <w:rFonts w:ascii="Arial" w:hAnsi="Arial"/>
                <w:lang w:val="en-GB"/>
              </w:rPr>
            </w:pPr>
            <w:r w:rsidRPr="00C37CD0">
              <w:rPr>
                <w:rFonts w:ascii="Arial" w:hAnsi="Arial"/>
                <w:lang w:val="en-GB"/>
              </w:rPr>
              <w:t>3.1</w:t>
            </w:r>
          </w:p>
        </w:tc>
        <w:tc>
          <w:tcPr>
            <w:tcW w:w="8505" w:type="dxa"/>
            <w:tcBorders>
              <w:top w:val="nil"/>
              <w:bottom w:val="nil"/>
            </w:tcBorders>
          </w:tcPr>
          <w:p w14:paraId="1DBDF1EB" w14:textId="77777777" w:rsidR="00B24E2E" w:rsidRDefault="00AB62E9" w:rsidP="006554E1">
            <w:pPr>
              <w:jc w:val="both"/>
              <w:rPr>
                <w:rFonts w:ascii="Arial" w:hAnsi="Arial"/>
              </w:rPr>
            </w:pPr>
            <w:r>
              <w:rPr>
                <w:rFonts w:ascii="Arial" w:hAnsi="Arial"/>
              </w:rPr>
              <w:t xml:space="preserve">Networks are fundamental </w:t>
            </w:r>
            <w:r w:rsidR="00976487">
              <w:rPr>
                <w:rFonts w:ascii="Arial" w:hAnsi="Arial"/>
              </w:rPr>
              <w:t>to</w:t>
            </w:r>
            <w:r>
              <w:rPr>
                <w:rFonts w:ascii="Arial" w:hAnsi="Arial"/>
              </w:rPr>
              <w:t xml:space="preserve"> communication.</w:t>
            </w:r>
          </w:p>
        </w:tc>
        <w:tc>
          <w:tcPr>
            <w:tcW w:w="236" w:type="dxa"/>
            <w:tcBorders>
              <w:top w:val="nil"/>
              <w:bottom w:val="nil"/>
            </w:tcBorders>
          </w:tcPr>
          <w:p w14:paraId="1AF68A48" w14:textId="77777777" w:rsidR="00B24E2E" w:rsidRPr="00C37CD0" w:rsidRDefault="00B24E2E" w:rsidP="00B24E2E">
            <w:pPr>
              <w:pStyle w:val="Header"/>
              <w:tabs>
                <w:tab w:val="clear" w:pos="4153"/>
                <w:tab w:val="clear" w:pos="8306"/>
              </w:tabs>
              <w:jc w:val="both"/>
              <w:rPr>
                <w:rFonts w:ascii="Arial" w:hAnsi="Arial"/>
                <w:lang w:val="en-GB"/>
              </w:rPr>
            </w:pPr>
          </w:p>
        </w:tc>
        <w:tc>
          <w:tcPr>
            <w:tcW w:w="898" w:type="dxa"/>
            <w:tcBorders>
              <w:top w:val="nil"/>
              <w:bottom w:val="nil"/>
            </w:tcBorders>
          </w:tcPr>
          <w:p w14:paraId="7F23B1B0" w14:textId="77777777" w:rsidR="00B24E2E" w:rsidRPr="00C37CD0" w:rsidRDefault="00B24E2E" w:rsidP="00B24E2E">
            <w:pPr>
              <w:jc w:val="both"/>
              <w:rPr>
                <w:rFonts w:ascii="Arial" w:hAnsi="Arial"/>
                <w:lang w:val="en-GB"/>
              </w:rPr>
            </w:pPr>
          </w:p>
        </w:tc>
      </w:tr>
    </w:tbl>
    <w:p w14:paraId="09CF2CCC" w14:textId="77777777" w:rsidR="00202891" w:rsidRDefault="00202891" w:rsidP="00C00D24">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AB62E9" w:rsidRPr="00C37CD0" w14:paraId="7D4A3F03" w14:textId="77777777">
        <w:tc>
          <w:tcPr>
            <w:tcW w:w="959" w:type="dxa"/>
          </w:tcPr>
          <w:p w14:paraId="6BF64A80" w14:textId="77777777" w:rsidR="00AB62E9" w:rsidRPr="00C37CD0" w:rsidRDefault="00AB62E9">
            <w:pPr>
              <w:jc w:val="both"/>
              <w:rPr>
                <w:rFonts w:ascii="Arial" w:hAnsi="Arial"/>
                <w:lang w:val="en-GB"/>
              </w:rPr>
            </w:pPr>
          </w:p>
        </w:tc>
        <w:tc>
          <w:tcPr>
            <w:tcW w:w="992" w:type="dxa"/>
          </w:tcPr>
          <w:p w14:paraId="6294F9C6" w14:textId="77777777" w:rsidR="00AB62E9" w:rsidRPr="00C37CD0" w:rsidRDefault="00AB62E9">
            <w:pPr>
              <w:jc w:val="both"/>
              <w:rPr>
                <w:rFonts w:ascii="Arial" w:hAnsi="Arial"/>
                <w:lang w:val="en-GB"/>
              </w:rPr>
            </w:pPr>
            <w:r w:rsidRPr="00C37CD0">
              <w:rPr>
                <w:rFonts w:ascii="Arial" w:hAnsi="Arial"/>
                <w:lang w:val="en-GB"/>
              </w:rPr>
              <w:t>3.</w:t>
            </w:r>
            <w:r>
              <w:rPr>
                <w:rFonts w:ascii="Arial" w:hAnsi="Arial"/>
                <w:lang w:val="en-GB"/>
              </w:rPr>
              <w:t>1</w:t>
            </w:r>
            <w:r w:rsidRPr="00C37CD0">
              <w:rPr>
                <w:rFonts w:ascii="Arial" w:hAnsi="Arial"/>
                <w:lang w:val="en-GB"/>
              </w:rPr>
              <w:t>.</w:t>
            </w:r>
            <w:r w:rsidR="00976487">
              <w:rPr>
                <w:rFonts w:ascii="Arial" w:hAnsi="Arial"/>
                <w:lang w:val="en-GB"/>
              </w:rPr>
              <w:t>1</w:t>
            </w:r>
          </w:p>
        </w:tc>
        <w:tc>
          <w:tcPr>
            <w:tcW w:w="7513" w:type="dxa"/>
          </w:tcPr>
          <w:p w14:paraId="083F02B7" w14:textId="77777777" w:rsidR="00AB62E9" w:rsidRPr="003A42AA" w:rsidRDefault="00AB62E9">
            <w:pPr>
              <w:jc w:val="both"/>
              <w:rPr>
                <w:rFonts w:ascii="Arial" w:hAnsi="Arial"/>
              </w:rPr>
            </w:pPr>
            <w:r w:rsidRPr="00AB62E9">
              <w:rPr>
                <w:rFonts w:ascii="Arial" w:hAnsi="Arial"/>
              </w:rPr>
              <w:t>Identify and motivate the need for at least TWO components used in a LAN.</w:t>
            </w:r>
          </w:p>
        </w:tc>
        <w:tc>
          <w:tcPr>
            <w:tcW w:w="236" w:type="dxa"/>
          </w:tcPr>
          <w:p w14:paraId="7457DB87" w14:textId="77777777" w:rsidR="00AB62E9" w:rsidRPr="00C37CD0" w:rsidRDefault="00AB62E9">
            <w:pPr>
              <w:jc w:val="both"/>
              <w:rPr>
                <w:rFonts w:ascii="Arial" w:hAnsi="Arial"/>
                <w:lang w:val="en-GB"/>
              </w:rPr>
            </w:pPr>
          </w:p>
        </w:tc>
        <w:tc>
          <w:tcPr>
            <w:tcW w:w="898" w:type="dxa"/>
            <w:vAlign w:val="bottom"/>
          </w:tcPr>
          <w:p w14:paraId="698DBAF5" w14:textId="77777777" w:rsidR="00AB62E9" w:rsidRPr="00C37CD0" w:rsidRDefault="00AB62E9">
            <w:pPr>
              <w:rPr>
                <w:rFonts w:ascii="Arial" w:hAnsi="Arial"/>
                <w:lang w:val="en-GB"/>
              </w:rPr>
            </w:pPr>
            <w:r w:rsidRPr="00C37CD0">
              <w:rPr>
                <w:rFonts w:ascii="Arial" w:hAnsi="Arial"/>
                <w:lang w:val="en-GB"/>
              </w:rPr>
              <w:t>(</w:t>
            </w:r>
            <w:r>
              <w:rPr>
                <w:rFonts w:ascii="Arial" w:hAnsi="Arial"/>
                <w:lang w:val="en-GB"/>
              </w:rPr>
              <w:t>4</w:t>
            </w:r>
            <w:r w:rsidRPr="00C37CD0">
              <w:rPr>
                <w:rFonts w:ascii="Arial" w:hAnsi="Arial"/>
                <w:lang w:val="en-GB"/>
              </w:rPr>
              <w:t>)</w:t>
            </w:r>
          </w:p>
        </w:tc>
      </w:tr>
    </w:tbl>
    <w:p w14:paraId="24605984" w14:textId="77777777" w:rsidR="00AB62E9" w:rsidRDefault="00AB62E9" w:rsidP="00AB62E9">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AB62E9" w:rsidRPr="00C37CD0" w14:paraId="55983206" w14:textId="77777777">
        <w:tc>
          <w:tcPr>
            <w:tcW w:w="959" w:type="dxa"/>
          </w:tcPr>
          <w:p w14:paraId="1F56E782" w14:textId="77777777" w:rsidR="00AB62E9" w:rsidRPr="00C37CD0" w:rsidRDefault="00AB62E9">
            <w:pPr>
              <w:jc w:val="both"/>
              <w:rPr>
                <w:rFonts w:ascii="Arial" w:hAnsi="Arial"/>
                <w:lang w:val="en-GB"/>
              </w:rPr>
            </w:pPr>
          </w:p>
        </w:tc>
        <w:tc>
          <w:tcPr>
            <w:tcW w:w="992" w:type="dxa"/>
          </w:tcPr>
          <w:p w14:paraId="63FC35CC" w14:textId="77777777" w:rsidR="00AB62E9" w:rsidRPr="00C37CD0" w:rsidRDefault="00AB62E9">
            <w:pPr>
              <w:jc w:val="both"/>
              <w:rPr>
                <w:rFonts w:ascii="Arial" w:hAnsi="Arial"/>
                <w:lang w:val="en-GB"/>
              </w:rPr>
            </w:pPr>
            <w:r w:rsidRPr="00C37CD0">
              <w:rPr>
                <w:rFonts w:ascii="Arial" w:hAnsi="Arial"/>
                <w:lang w:val="en-GB"/>
              </w:rPr>
              <w:t>3.</w:t>
            </w:r>
            <w:r>
              <w:rPr>
                <w:rFonts w:ascii="Arial" w:hAnsi="Arial"/>
                <w:lang w:val="en-GB"/>
              </w:rPr>
              <w:t>1</w:t>
            </w:r>
            <w:r w:rsidRPr="00C37CD0">
              <w:rPr>
                <w:rFonts w:ascii="Arial" w:hAnsi="Arial"/>
                <w:lang w:val="en-GB"/>
              </w:rPr>
              <w:t>.</w:t>
            </w:r>
            <w:r w:rsidR="00976487">
              <w:rPr>
                <w:rFonts w:ascii="Arial" w:hAnsi="Arial"/>
                <w:lang w:val="en-GB"/>
              </w:rPr>
              <w:t>2</w:t>
            </w:r>
          </w:p>
        </w:tc>
        <w:tc>
          <w:tcPr>
            <w:tcW w:w="7513" w:type="dxa"/>
          </w:tcPr>
          <w:p w14:paraId="5DA8CF90" w14:textId="77777777" w:rsidR="00AB62E9" w:rsidRPr="003A42AA" w:rsidRDefault="00AB62E9">
            <w:pPr>
              <w:jc w:val="both"/>
              <w:rPr>
                <w:rFonts w:ascii="Arial" w:hAnsi="Arial"/>
              </w:rPr>
            </w:pPr>
            <w:r>
              <w:rPr>
                <w:rFonts w:ascii="Arial" w:hAnsi="Arial"/>
              </w:rPr>
              <w:t>List TWO technologies that use radio waves to transfer data.</w:t>
            </w:r>
          </w:p>
        </w:tc>
        <w:tc>
          <w:tcPr>
            <w:tcW w:w="236" w:type="dxa"/>
          </w:tcPr>
          <w:p w14:paraId="302FBC34" w14:textId="77777777" w:rsidR="00AB62E9" w:rsidRPr="00C37CD0" w:rsidRDefault="00AB62E9">
            <w:pPr>
              <w:jc w:val="both"/>
              <w:rPr>
                <w:rFonts w:ascii="Arial" w:hAnsi="Arial"/>
                <w:lang w:val="en-GB"/>
              </w:rPr>
            </w:pPr>
          </w:p>
        </w:tc>
        <w:tc>
          <w:tcPr>
            <w:tcW w:w="898" w:type="dxa"/>
            <w:vAlign w:val="bottom"/>
          </w:tcPr>
          <w:p w14:paraId="3253D828" w14:textId="77777777" w:rsidR="00AB62E9" w:rsidRPr="00C37CD0" w:rsidRDefault="00AB62E9">
            <w:pPr>
              <w:rPr>
                <w:rFonts w:ascii="Arial" w:hAnsi="Arial"/>
                <w:lang w:val="en-GB"/>
              </w:rPr>
            </w:pPr>
            <w:r w:rsidRPr="00C37CD0">
              <w:rPr>
                <w:rFonts w:ascii="Arial" w:hAnsi="Arial"/>
                <w:lang w:val="en-GB"/>
              </w:rPr>
              <w:t>(</w:t>
            </w:r>
            <w:r>
              <w:rPr>
                <w:rFonts w:ascii="Arial" w:hAnsi="Arial"/>
                <w:lang w:val="en-GB"/>
              </w:rPr>
              <w:t>2</w:t>
            </w:r>
            <w:r w:rsidRPr="00C37CD0">
              <w:rPr>
                <w:rFonts w:ascii="Arial" w:hAnsi="Arial"/>
                <w:lang w:val="en-GB"/>
              </w:rPr>
              <w:t>)</w:t>
            </w:r>
          </w:p>
        </w:tc>
      </w:tr>
    </w:tbl>
    <w:p w14:paraId="4AC3F28F" w14:textId="77777777" w:rsidR="00AB62E9" w:rsidRPr="00C37CD0" w:rsidRDefault="00AB62E9" w:rsidP="00C00D24">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065B35" w:rsidRPr="00C37CD0" w14:paraId="068CD2CA" w14:textId="77777777" w:rsidTr="00694512">
        <w:tc>
          <w:tcPr>
            <w:tcW w:w="959" w:type="dxa"/>
          </w:tcPr>
          <w:p w14:paraId="5A3D44BE" w14:textId="77777777" w:rsidR="00065B35" w:rsidRPr="00C37CD0" w:rsidRDefault="00B24E2E" w:rsidP="00694512">
            <w:pPr>
              <w:pStyle w:val="Header"/>
              <w:tabs>
                <w:tab w:val="clear" w:pos="4153"/>
                <w:tab w:val="clear" w:pos="8306"/>
              </w:tabs>
              <w:jc w:val="both"/>
              <w:rPr>
                <w:rFonts w:ascii="Arial" w:hAnsi="Arial"/>
                <w:lang w:val="en-GB"/>
              </w:rPr>
            </w:pPr>
            <w:r>
              <w:rPr>
                <w:rFonts w:ascii="Arial" w:hAnsi="Arial"/>
                <w:lang w:val="en-GB"/>
              </w:rPr>
              <w:t>3.2</w:t>
            </w:r>
          </w:p>
        </w:tc>
        <w:tc>
          <w:tcPr>
            <w:tcW w:w="8505" w:type="dxa"/>
          </w:tcPr>
          <w:p w14:paraId="7B832355" w14:textId="77777777" w:rsidR="00065B35" w:rsidRPr="00C37CD0" w:rsidRDefault="00FD4085" w:rsidP="00061658">
            <w:pPr>
              <w:pStyle w:val="Header"/>
              <w:tabs>
                <w:tab w:val="clear" w:pos="4153"/>
                <w:tab w:val="clear" w:pos="8306"/>
              </w:tabs>
              <w:autoSpaceDE w:val="0"/>
              <w:autoSpaceDN w:val="0"/>
              <w:adjustRightInd w:val="0"/>
              <w:jc w:val="both"/>
              <w:rPr>
                <w:rFonts w:ascii="Arial" w:hAnsi="Arial"/>
                <w:lang w:val="en-GB"/>
              </w:rPr>
            </w:pPr>
            <w:r>
              <w:rPr>
                <w:rFonts w:ascii="Arial" w:hAnsi="Arial"/>
              </w:rPr>
              <w:t>The company distributes their software using BitTorrent.</w:t>
            </w:r>
          </w:p>
        </w:tc>
        <w:tc>
          <w:tcPr>
            <w:tcW w:w="236" w:type="dxa"/>
          </w:tcPr>
          <w:p w14:paraId="70EF6CCF" w14:textId="77777777" w:rsidR="00065B35" w:rsidRPr="00C37CD0" w:rsidRDefault="00065B35" w:rsidP="00694512">
            <w:pPr>
              <w:pStyle w:val="Header"/>
              <w:tabs>
                <w:tab w:val="clear" w:pos="4153"/>
                <w:tab w:val="clear" w:pos="8306"/>
              </w:tabs>
              <w:jc w:val="both"/>
              <w:rPr>
                <w:rFonts w:ascii="Arial" w:hAnsi="Arial"/>
                <w:lang w:val="en-GB"/>
              </w:rPr>
            </w:pPr>
          </w:p>
        </w:tc>
        <w:tc>
          <w:tcPr>
            <w:tcW w:w="898" w:type="dxa"/>
          </w:tcPr>
          <w:p w14:paraId="2C2E47FF" w14:textId="77777777" w:rsidR="00065B35" w:rsidRPr="00C37CD0" w:rsidRDefault="00065B35" w:rsidP="00694512">
            <w:pPr>
              <w:jc w:val="both"/>
              <w:rPr>
                <w:rFonts w:ascii="Arial" w:hAnsi="Arial"/>
                <w:lang w:val="en-GB"/>
              </w:rPr>
            </w:pPr>
          </w:p>
        </w:tc>
      </w:tr>
    </w:tbl>
    <w:p w14:paraId="637F37FE" w14:textId="77777777" w:rsidR="00065B35" w:rsidRPr="00C37CD0" w:rsidRDefault="00065B35"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065B35" w:rsidRPr="00C37CD0" w14:paraId="1F1E7956" w14:textId="77777777" w:rsidTr="00CC154B">
        <w:tc>
          <w:tcPr>
            <w:tcW w:w="959" w:type="dxa"/>
          </w:tcPr>
          <w:p w14:paraId="2293F659" w14:textId="77777777" w:rsidR="00065B35" w:rsidRPr="00C37CD0" w:rsidRDefault="00065B35" w:rsidP="00694512">
            <w:pPr>
              <w:jc w:val="both"/>
              <w:rPr>
                <w:rFonts w:ascii="Arial" w:hAnsi="Arial"/>
                <w:lang w:val="en-GB"/>
              </w:rPr>
            </w:pPr>
          </w:p>
        </w:tc>
        <w:tc>
          <w:tcPr>
            <w:tcW w:w="992" w:type="dxa"/>
          </w:tcPr>
          <w:p w14:paraId="215E7D77" w14:textId="77777777" w:rsidR="00065B35" w:rsidRPr="00C37CD0" w:rsidRDefault="00065B35" w:rsidP="00E1439A">
            <w:pPr>
              <w:jc w:val="both"/>
              <w:rPr>
                <w:rFonts w:ascii="Arial" w:hAnsi="Arial"/>
                <w:lang w:val="en-GB"/>
              </w:rPr>
            </w:pPr>
            <w:r w:rsidRPr="00C37CD0">
              <w:rPr>
                <w:rFonts w:ascii="Arial" w:hAnsi="Arial"/>
                <w:lang w:val="en-GB"/>
              </w:rPr>
              <w:t>3.</w:t>
            </w:r>
            <w:r w:rsidR="00E1439A">
              <w:rPr>
                <w:rFonts w:ascii="Arial" w:hAnsi="Arial"/>
                <w:lang w:val="en-GB"/>
              </w:rPr>
              <w:t>2</w:t>
            </w:r>
            <w:r w:rsidRPr="00C37CD0">
              <w:rPr>
                <w:rFonts w:ascii="Arial" w:hAnsi="Arial"/>
                <w:lang w:val="en-GB"/>
              </w:rPr>
              <w:t>.1</w:t>
            </w:r>
          </w:p>
        </w:tc>
        <w:tc>
          <w:tcPr>
            <w:tcW w:w="7513" w:type="dxa"/>
          </w:tcPr>
          <w:p w14:paraId="40FFFC7F" w14:textId="77777777" w:rsidR="004B3287" w:rsidRPr="009B210B" w:rsidRDefault="00FD4085" w:rsidP="009B210B">
            <w:pPr>
              <w:rPr>
                <w:rFonts w:ascii="Arial" w:hAnsi="Arial"/>
              </w:rPr>
            </w:pPr>
            <w:r>
              <w:rPr>
                <w:rFonts w:ascii="Arial" w:hAnsi="Arial"/>
              </w:rPr>
              <w:t>Explain what BitTorrent is.</w:t>
            </w:r>
            <w:r w:rsidR="00061658">
              <w:rPr>
                <w:rFonts w:ascii="Arial" w:hAnsi="Arial"/>
              </w:rPr>
              <w:t xml:space="preserve"> </w:t>
            </w:r>
          </w:p>
        </w:tc>
        <w:tc>
          <w:tcPr>
            <w:tcW w:w="236" w:type="dxa"/>
          </w:tcPr>
          <w:p w14:paraId="37866BCE" w14:textId="77777777" w:rsidR="00065B35" w:rsidRPr="00C37CD0" w:rsidRDefault="00065B35" w:rsidP="00694512">
            <w:pPr>
              <w:jc w:val="both"/>
              <w:rPr>
                <w:rFonts w:ascii="Arial" w:hAnsi="Arial"/>
                <w:lang w:val="en-GB"/>
              </w:rPr>
            </w:pPr>
          </w:p>
        </w:tc>
        <w:tc>
          <w:tcPr>
            <w:tcW w:w="898" w:type="dxa"/>
            <w:vAlign w:val="bottom"/>
          </w:tcPr>
          <w:p w14:paraId="3AE2853E" w14:textId="77777777" w:rsidR="00065B35" w:rsidRPr="00C37CD0" w:rsidRDefault="00065B35" w:rsidP="004B3287">
            <w:pPr>
              <w:rPr>
                <w:rFonts w:ascii="Arial" w:hAnsi="Arial"/>
                <w:lang w:val="en-GB"/>
              </w:rPr>
            </w:pPr>
            <w:r w:rsidRPr="00C37CD0">
              <w:rPr>
                <w:rFonts w:ascii="Arial" w:hAnsi="Arial"/>
                <w:lang w:val="en-GB"/>
              </w:rPr>
              <w:t>(</w:t>
            </w:r>
            <w:r w:rsidR="004B3287">
              <w:rPr>
                <w:rFonts w:ascii="Arial" w:hAnsi="Arial"/>
                <w:lang w:val="en-GB"/>
              </w:rPr>
              <w:t>2</w:t>
            </w:r>
            <w:r w:rsidRPr="00C37CD0">
              <w:rPr>
                <w:rFonts w:ascii="Arial" w:hAnsi="Arial"/>
                <w:lang w:val="en-GB"/>
              </w:rPr>
              <w:t>)</w:t>
            </w:r>
          </w:p>
        </w:tc>
      </w:tr>
    </w:tbl>
    <w:p w14:paraId="6F219B9A" w14:textId="77777777" w:rsidR="00065B35" w:rsidRPr="00C37CD0" w:rsidRDefault="00065B35" w:rsidP="00065B35">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065B35" w:rsidRPr="00C37CD0" w14:paraId="7BF44CE6" w14:textId="77777777" w:rsidTr="00CC154B">
        <w:tc>
          <w:tcPr>
            <w:tcW w:w="959" w:type="dxa"/>
          </w:tcPr>
          <w:p w14:paraId="775B4818" w14:textId="77777777" w:rsidR="00065B35" w:rsidRPr="00C37CD0" w:rsidRDefault="00065B35" w:rsidP="00694512">
            <w:pPr>
              <w:jc w:val="both"/>
              <w:rPr>
                <w:rFonts w:ascii="Arial" w:hAnsi="Arial"/>
                <w:lang w:val="en-GB"/>
              </w:rPr>
            </w:pPr>
          </w:p>
        </w:tc>
        <w:tc>
          <w:tcPr>
            <w:tcW w:w="992" w:type="dxa"/>
          </w:tcPr>
          <w:p w14:paraId="03E9C951" w14:textId="77777777" w:rsidR="00065B35" w:rsidRPr="00C37CD0" w:rsidRDefault="00065B35" w:rsidP="00E1439A">
            <w:pPr>
              <w:jc w:val="both"/>
              <w:rPr>
                <w:rFonts w:ascii="Arial" w:hAnsi="Arial"/>
                <w:lang w:val="en-GB"/>
              </w:rPr>
            </w:pPr>
            <w:r w:rsidRPr="00C37CD0">
              <w:rPr>
                <w:rFonts w:ascii="Arial" w:hAnsi="Arial"/>
                <w:lang w:val="en-GB"/>
              </w:rPr>
              <w:t>3.</w:t>
            </w:r>
            <w:r w:rsidR="00E1439A">
              <w:rPr>
                <w:rFonts w:ascii="Arial" w:hAnsi="Arial"/>
                <w:lang w:val="en-GB"/>
              </w:rPr>
              <w:t>2</w:t>
            </w:r>
            <w:r w:rsidRPr="00C37CD0">
              <w:rPr>
                <w:rFonts w:ascii="Arial" w:hAnsi="Arial"/>
                <w:lang w:val="en-GB"/>
              </w:rPr>
              <w:t>.2</w:t>
            </w:r>
          </w:p>
        </w:tc>
        <w:tc>
          <w:tcPr>
            <w:tcW w:w="7513" w:type="dxa"/>
          </w:tcPr>
          <w:p w14:paraId="3ADCE0FF" w14:textId="77777777" w:rsidR="00065B35" w:rsidRPr="003A42AA" w:rsidRDefault="00FD4085" w:rsidP="00FC0FFC">
            <w:pPr>
              <w:jc w:val="both"/>
              <w:rPr>
                <w:rFonts w:ascii="Arial" w:hAnsi="Arial"/>
              </w:rPr>
            </w:pPr>
            <w:r>
              <w:rPr>
                <w:rFonts w:ascii="Arial" w:hAnsi="Arial"/>
              </w:rPr>
              <w:t>Is it illegal for the company to make use of BitTorrent? Motivate your answer.</w:t>
            </w:r>
          </w:p>
        </w:tc>
        <w:tc>
          <w:tcPr>
            <w:tcW w:w="236" w:type="dxa"/>
          </w:tcPr>
          <w:p w14:paraId="46B075CC" w14:textId="77777777" w:rsidR="00065B35" w:rsidRPr="00C37CD0" w:rsidRDefault="00065B35" w:rsidP="00694512">
            <w:pPr>
              <w:jc w:val="both"/>
              <w:rPr>
                <w:rFonts w:ascii="Arial" w:hAnsi="Arial"/>
                <w:lang w:val="en-GB"/>
              </w:rPr>
            </w:pPr>
          </w:p>
        </w:tc>
        <w:tc>
          <w:tcPr>
            <w:tcW w:w="898" w:type="dxa"/>
            <w:vAlign w:val="bottom"/>
          </w:tcPr>
          <w:p w14:paraId="7AA3E0CF" w14:textId="77777777" w:rsidR="00065B35" w:rsidRPr="00C37CD0" w:rsidRDefault="00065B35" w:rsidP="00694512">
            <w:pPr>
              <w:rPr>
                <w:rFonts w:ascii="Arial" w:hAnsi="Arial"/>
                <w:lang w:val="en-GB"/>
              </w:rPr>
            </w:pPr>
            <w:r w:rsidRPr="00C37CD0">
              <w:rPr>
                <w:rFonts w:ascii="Arial" w:hAnsi="Arial"/>
                <w:lang w:val="en-GB"/>
              </w:rPr>
              <w:t>(</w:t>
            </w:r>
            <w:r w:rsidR="00FD4085">
              <w:rPr>
                <w:rFonts w:ascii="Arial" w:hAnsi="Arial"/>
                <w:lang w:val="en-GB"/>
              </w:rPr>
              <w:t>2</w:t>
            </w:r>
            <w:r w:rsidRPr="00C37CD0">
              <w:rPr>
                <w:rFonts w:ascii="Arial" w:hAnsi="Arial"/>
                <w:lang w:val="en-GB"/>
              </w:rPr>
              <w:t>)</w:t>
            </w:r>
          </w:p>
        </w:tc>
      </w:tr>
    </w:tbl>
    <w:p w14:paraId="6636FC61" w14:textId="77777777" w:rsidR="00FD4085" w:rsidRPr="00C37CD0" w:rsidRDefault="00FD4085"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00534D" w:rsidRPr="00C37CD0" w14:paraId="6AB7042A" w14:textId="77777777" w:rsidTr="00D451F2">
        <w:tc>
          <w:tcPr>
            <w:tcW w:w="959" w:type="dxa"/>
          </w:tcPr>
          <w:p w14:paraId="667CF392" w14:textId="77777777" w:rsidR="0000534D" w:rsidRPr="00C37CD0" w:rsidRDefault="0000534D" w:rsidP="00E1439A">
            <w:pPr>
              <w:pStyle w:val="Header"/>
              <w:tabs>
                <w:tab w:val="clear" w:pos="4153"/>
                <w:tab w:val="clear" w:pos="8306"/>
              </w:tabs>
              <w:jc w:val="both"/>
              <w:rPr>
                <w:rFonts w:ascii="Arial" w:hAnsi="Arial"/>
                <w:lang w:val="en-GB"/>
              </w:rPr>
            </w:pPr>
            <w:r w:rsidRPr="00C37CD0">
              <w:rPr>
                <w:rFonts w:ascii="Arial" w:hAnsi="Arial"/>
                <w:lang w:val="en-GB"/>
              </w:rPr>
              <w:t>3.</w:t>
            </w:r>
            <w:r w:rsidR="00E1439A">
              <w:rPr>
                <w:rFonts w:ascii="Arial" w:hAnsi="Arial"/>
                <w:lang w:val="en-GB"/>
              </w:rPr>
              <w:t>3</w:t>
            </w:r>
          </w:p>
        </w:tc>
        <w:tc>
          <w:tcPr>
            <w:tcW w:w="8505" w:type="dxa"/>
          </w:tcPr>
          <w:p w14:paraId="62991C2D" w14:textId="77777777" w:rsidR="0000534D" w:rsidRPr="00C37CD0" w:rsidRDefault="00AD4F56" w:rsidP="00061658">
            <w:pPr>
              <w:pStyle w:val="Header"/>
              <w:tabs>
                <w:tab w:val="clear" w:pos="4153"/>
                <w:tab w:val="clear" w:pos="8306"/>
              </w:tabs>
              <w:autoSpaceDE w:val="0"/>
              <w:autoSpaceDN w:val="0"/>
              <w:adjustRightInd w:val="0"/>
              <w:jc w:val="both"/>
              <w:rPr>
                <w:rFonts w:ascii="Arial" w:hAnsi="Arial"/>
                <w:lang w:val="en-GB"/>
              </w:rPr>
            </w:pPr>
            <w:r>
              <w:rPr>
                <w:rFonts w:ascii="Arial" w:hAnsi="Arial"/>
              </w:rPr>
              <w:t>Employees of the company must be able to access the secure network from remote locations.</w:t>
            </w:r>
          </w:p>
        </w:tc>
        <w:tc>
          <w:tcPr>
            <w:tcW w:w="236" w:type="dxa"/>
          </w:tcPr>
          <w:p w14:paraId="26DAD905" w14:textId="77777777" w:rsidR="0000534D" w:rsidRPr="00C37CD0" w:rsidRDefault="0000534D" w:rsidP="00694512">
            <w:pPr>
              <w:pStyle w:val="Header"/>
              <w:tabs>
                <w:tab w:val="clear" w:pos="4153"/>
                <w:tab w:val="clear" w:pos="8306"/>
              </w:tabs>
              <w:jc w:val="both"/>
              <w:rPr>
                <w:rFonts w:ascii="Arial" w:hAnsi="Arial"/>
                <w:lang w:val="en-GB"/>
              </w:rPr>
            </w:pPr>
          </w:p>
        </w:tc>
        <w:tc>
          <w:tcPr>
            <w:tcW w:w="898" w:type="dxa"/>
            <w:vAlign w:val="bottom"/>
          </w:tcPr>
          <w:p w14:paraId="34C45328" w14:textId="77777777" w:rsidR="0000534D" w:rsidRPr="00C37CD0" w:rsidRDefault="0000534D" w:rsidP="00D451F2">
            <w:pPr>
              <w:rPr>
                <w:rFonts w:ascii="Arial" w:hAnsi="Arial"/>
                <w:lang w:val="en-GB"/>
              </w:rPr>
            </w:pPr>
          </w:p>
        </w:tc>
      </w:tr>
    </w:tbl>
    <w:p w14:paraId="0A27A8E9" w14:textId="77777777" w:rsidR="0000534D" w:rsidRPr="00C37CD0" w:rsidRDefault="0000534D"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00534D" w:rsidRPr="00C37CD0" w14:paraId="3E2CAC47" w14:textId="77777777" w:rsidTr="00CC154B">
        <w:tc>
          <w:tcPr>
            <w:tcW w:w="959" w:type="dxa"/>
            <w:tcBorders>
              <w:top w:val="nil"/>
              <w:bottom w:val="nil"/>
            </w:tcBorders>
          </w:tcPr>
          <w:p w14:paraId="2E87AA78" w14:textId="77777777" w:rsidR="0000534D" w:rsidRPr="00C37CD0" w:rsidRDefault="0000534D" w:rsidP="00694512">
            <w:pPr>
              <w:jc w:val="both"/>
              <w:rPr>
                <w:rFonts w:ascii="Arial" w:hAnsi="Arial"/>
                <w:lang w:val="en-GB"/>
              </w:rPr>
            </w:pPr>
          </w:p>
        </w:tc>
        <w:tc>
          <w:tcPr>
            <w:tcW w:w="992" w:type="dxa"/>
            <w:tcBorders>
              <w:top w:val="nil"/>
              <w:bottom w:val="nil"/>
            </w:tcBorders>
          </w:tcPr>
          <w:p w14:paraId="25A37D6F" w14:textId="77777777" w:rsidR="0000534D" w:rsidRPr="00C37CD0" w:rsidRDefault="0000534D" w:rsidP="00E1439A">
            <w:pPr>
              <w:jc w:val="both"/>
              <w:rPr>
                <w:rFonts w:ascii="Arial" w:hAnsi="Arial"/>
                <w:lang w:val="en-GB"/>
              </w:rPr>
            </w:pPr>
            <w:r w:rsidRPr="00C37CD0">
              <w:rPr>
                <w:rFonts w:ascii="Arial" w:hAnsi="Arial"/>
                <w:lang w:val="en-GB"/>
              </w:rPr>
              <w:t>3.</w:t>
            </w:r>
            <w:r w:rsidR="00E1439A">
              <w:rPr>
                <w:rFonts w:ascii="Arial" w:hAnsi="Arial"/>
                <w:lang w:val="en-GB"/>
              </w:rPr>
              <w:t>3</w:t>
            </w:r>
            <w:r w:rsidRPr="00C37CD0">
              <w:rPr>
                <w:rFonts w:ascii="Arial" w:hAnsi="Arial"/>
                <w:lang w:val="en-GB"/>
              </w:rPr>
              <w:t>.1</w:t>
            </w:r>
          </w:p>
        </w:tc>
        <w:tc>
          <w:tcPr>
            <w:tcW w:w="7513" w:type="dxa"/>
            <w:tcBorders>
              <w:top w:val="nil"/>
              <w:bottom w:val="nil"/>
            </w:tcBorders>
          </w:tcPr>
          <w:p w14:paraId="0C0FDBE0" w14:textId="77777777" w:rsidR="0000534D" w:rsidRPr="009B210B" w:rsidRDefault="00AD4F56" w:rsidP="00FC0FFC">
            <w:pPr>
              <w:jc w:val="both"/>
              <w:rPr>
                <w:rFonts w:ascii="Arial" w:hAnsi="Arial"/>
              </w:rPr>
            </w:pPr>
            <w:r>
              <w:rPr>
                <w:rFonts w:ascii="Arial" w:hAnsi="Arial"/>
              </w:rPr>
              <w:t>Give an example of a third</w:t>
            </w:r>
            <w:r w:rsidR="0006684E">
              <w:rPr>
                <w:rFonts w:ascii="Arial" w:hAnsi="Arial"/>
              </w:rPr>
              <w:t>-</w:t>
            </w:r>
            <w:r>
              <w:rPr>
                <w:rFonts w:ascii="Arial" w:hAnsi="Arial"/>
              </w:rPr>
              <w:t>party program that can be used for remote desktop access.</w:t>
            </w:r>
          </w:p>
        </w:tc>
        <w:tc>
          <w:tcPr>
            <w:tcW w:w="236" w:type="dxa"/>
            <w:tcBorders>
              <w:top w:val="nil"/>
              <w:bottom w:val="nil"/>
            </w:tcBorders>
          </w:tcPr>
          <w:p w14:paraId="5772DDF7" w14:textId="77777777" w:rsidR="0000534D" w:rsidRPr="00C37CD0" w:rsidRDefault="0000534D" w:rsidP="00694512">
            <w:pPr>
              <w:jc w:val="both"/>
              <w:rPr>
                <w:rFonts w:ascii="Arial" w:hAnsi="Arial"/>
                <w:lang w:val="en-GB"/>
              </w:rPr>
            </w:pPr>
          </w:p>
        </w:tc>
        <w:tc>
          <w:tcPr>
            <w:tcW w:w="898" w:type="dxa"/>
            <w:tcBorders>
              <w:top w:val="nil"/>
              <w:bottom w:val="nil"/>
            </w:tcBorders>
            <w:vAlign w:val="bottom"/>
          </w:tcPr>
          <w:p w14:paraId="6CBA3268" w14:textId="77777777" w:rsidR="0000534D" w:rsidRPr="00C37CD0" w:rsidRDefault="0000534D" w:rsidP="00694512">
            <w:pPr>
              <w:rPr>
                <w:rFonts w:ascii="Arial" w:hAnsi="Arial"/>
                <w:lang w:val="en-GB"/>
              </w:rPr>
            </w:pPr>
            <w:r w:rsidRPr="00C37CD0">
              <w:rPr>
                <w:rFonts w:ascii="Arial" w:hAnsi="Arial"/>
                <w:lang w:val="en-GB"/>
              </w:rPr>
              <w:t>(</w:t>
            </w:r>
            <w:r w:rsidR="00AD4F56">
              <w:rPr>
                <w:rFonts w:ascii="Arial" w:hAnsi="Arial"/>
                <w:lang w:val="en-GB"/>
              </w:rPr>
              <w:t>1</w:t>
            </w:r>
            <w:r w:rsidRPr="00C37CD0">
              <w:rPr>
                <w:rFonts w:ascii="Arial" w:hAnsi="Arial"/>
                <w:lang w:val="en-GB"/>
              </w:rPr>
              <w:t>)</w:t>
            </w:r>
          </w:p>
        </w:tc>
      </w:tr>
      <w:tr w:rsidR="005D417E" w:rsidRPr="00C37CD0" w14:paraId="35C91F3C" w14:textId="77777777" w:rsidTr="00CC154B">
        <w:tc>
          <w:tcPr>
            <w:tcW w:w="959" w:type="dxa"/>
            <w:tcBorders>
              <w:top w:val="nil"/>
              <w:bottom w:val="nil"/>
            </w:tcBorders>
          </w:tcPr>
          <w:p w14:paraId="52D9FA3B" w14:textId="77777777" w:rsidR="005D417E" w:rsidRPr="00C37CD0" w:rsidRDefault="005D417E" w:rsidP="00694512">
            <w:pPr>
              <w:jc w:val="both"/>
              <w:rPr>
                <w:rFonts w:ascii="Arial" w:hAnsi="Arial"/>
                <w:lang w:val="en-GB"/>
              </w:rPr>
            </w:pPr>
          </w:p>
        </w:tc>
        <w:tc>
          <w:tcPr>
            <w:tcW w:w="992" w:type="dxa"/>
            <w:tcBorders>
              <w:top w:val="nil"/>
              <w:bottom w:val="nil"/>
            </w:tcBorders>
          </w:tcPr>
          <w:p w14:paraId="0F618C7E" w14:textId="77777777" w:rsidR="005D417E" w:rsidRPr="00C37CD0" w:rsidRDefault="005D417E" w:rsidP="00982EA7">
            <w:pPr>
              <w:jc w:val="both"/>
              <w:rPr>
                <w:rFonts w:ascii="Arial" w:hAnsi="Arial"/>
                <w:lang w:val="en-GB"/>
              </w:rPr>
            </w:pPr>
          </w:p>
        </w:tc>
        <w:tc>
          <w:tcPr>
            <w:tcW w:w="7513" w:type="dxa"/>
            <w:tcBorders>
              <w:top w:val="nil"/>
              <w:bottom w:val="nil"/>
            </w:tcBorders>
          </w:tcPr>
          <w:p w14:paraId="2C577632" w14:textId="77777777" w:rsidR="005D417E" w:rsidRDefault="005D417E" w:rsidP="00982EA7">
            <w:pPr>
              <w:rPr>
                <w:rFonts w:ascii="Arial" w:hAnsi="Arial"/>
              </w:rPr>
            </w:pPr>
          </w:p>
        </w:tc>
        <w:tc>
          <w:tcPr>
            <w:tcW w:w="236" w:type="dxa"/>
            <w:tcBorders>
              <w:top w:val="nil"/>
              <w:bottom w:val="nil"/>
            </w:tcBorders>
          </w:tcPr>
          <w:p w14:paraId="325E2D63" w14:textId="77777777" w:rsidR="005D417E" w:rsidRPr="00C37CD0" w:rsidRDefault="005D417E" w:rsidP="00694512">
            <w:pPr>
              <w:jc w:val="both"/>
              <w:rPr>
                <w:rFonts w:ascii="Arial" w:hAnsi="Arial"/>
                <w:lang w:val="en-GB"/>
              </w:rPr>
            </w:pPr>
          </w:p>
        </w:tc>
        <w:tc>
          <w:tcPr>
            <w:tcW w:w="898" w:type="dxa"/>
            <w:tcBorders>
              <w:top w:val="nil"/>
              <w:bottom w:val="nil"/>
            </w:tcBorders>
            <w:vAlign w:val="bottom"/>
          </w:tcPr>
          <w:p w14:paraId="620004E8" w14:textId="77777777" w:rsidR="005D417E" w:rsidRPr="00C37CD0" w:rsidRDefault="005D417E" w:rsidP="00694512">
            <w:pPr>
              <w:rPr>
                <w:rFonts w:ascii="Arial" w:hAnsi="Arial"/>
                <w:lang w:val="en-GB"/>
              </w:rPr>
            </w:pPr>
          </w:p>
        </w:tc>
      </w:tr>
      <w:tr w:rsidR="005D417E" w:rsidRPr="00C37CD0" w14:paraId="0C79584E" w14:textId="77777777" w:rsidTr="00CC154B">
        <w:tc>
          <w:tcPr>
            <w:tcW w:w="959" w:type="dxa"/>
            <w:tcBorders>
              <w:top w:val="nil"/>
              <w:bottom w:val="nil"/>
            </w:tcBorders>
          </w:tcPr>
          <w:p w14:paraId="7FC00A4C" w14:textId="77777777" w:rsidR="005D417E" w:rsidRPr="00C37CD0" w:rsidRDefault="005D417E" w:rsidP="00694512">
            <w:pPr>
              <w:jc w:val="both"/>
              <w:rPr>
                <w:rFonts w:ascii="Arial" w:hAnsi="Arial"/>
                <w:lang w:val="en-GB"/>
              </w:rPr>
            </w:pPr>
          </w:p>
        </w:tc>
        <w:tc>
          <w:tcPr>
            <w:tcW w:w="992" w:type="dxa"/>
            <w:tcBorders>
              <w:top w:val="nil"/>
              <w:bottom w:val="nil"/>
            </w:tcBorders>
          </w:tcPr>
          <w:p w14:paraId="05580D15" w14:textId="77777777" w:rsidR="005D417E" w:rsidRPr="00C37CD0" w:rsidRDefault="005D417E" w:rsidP="00E1439A">
            <w:pPr>
              <w:jc w:val="both"/>
              <w:rPr>
                <w:rFonts w:ascii="Arial" w:hAnsi="Arial"/>
                <w:lang w:val="en-GB"/>
              </w:rPr>
            </w:pPr>
            <w:r>
              <w:rPr>
                <w:rFonts w:ascii="Arial" w:hAnsi="Arial"/>
                <w:lang w:val="en-GB"/>
              </w:rPr>
              <w:t>3.</w:t>
            </w:r>
            <w:r w:rsidR="00E1439A">
              <w:rPr>
                <w:rFonts w:ascii="Arial" w:hAnsi="Arial"/>
                <w:lang w:val="en-GB"/>
              </w:rPr>
              <w:t>3</w:t>
            </w:r>
            <w:r>
              <w:rPr>
                <w:rFonts w:ascii="Arial" w:hAnsi="Arial"/>
                <w:lang w:val="en-GB"/>
              </w:rPr>
              <w:t>.2</w:t>
            </w:r>
          </w:p>
        </w:tc>
        <w:tc>
          <w:tcPr>
            <w:tcW w:w="7513" w:type="dxa"/>
            <w:tcBorders>
              <w:top w:val="nil"/>
              <w:bottom w:val="nil"/>
            </w:tcBorders>
          </w:tcPr>
          <w:p w14:paraId="1DFAA1B1" w14:textId="77777777" w:rsidR="005D417E" w:rsidRDefault="00200E1B" w:rsidP="00FC0FFC">
            <w:pPr>
              <w:jc w:val="both"/>
              <w:rPr>
                <w:rFonts w:ascii="Arial" w:hAnsi="Arial"/>
              </w:rPr>
            </w:pPr>
            <w:r>
              <w:rPr>
                <w:rFonts w:ascii="Arial" w:hAnsi="Arial"/>
              </w:rPr>
              <w:t>Justify i</w:t>
            </w:r>
            <w:r w:rsidR="00AD4F56">
              <w:rPr>
                <w:rFonts w:ascii="Arial" w:hAnsi="Arial"/>
              </w:rPr>
              <w:t xml:space="preserve">n which circumstance would a person rather make use </w:t>
            </w:r>
            <w:r w:rsidR="0006684E">
              <w:rPr>
                <w:rFonts w:ascii="Arial" w:hAnsi="Arial"/>
              </w:rPr>
              <w:t>of remote access instead of a VPN?</w:t>
            </w:r>
          </w:p>
        </w:tc>
        <w:tc>
          <w:tcPr>
            <w:tcW w:w="236" w:type="dxa"/>
            <w:tcBorders>
              <w:top w:val="nil"/>
              <w:bottom w:val="nil"/>
            </w:tcBorders>
          </w:tcPr>
          <w:p w14:paraId="3319CC95" w14:textId="77777777" w:rsidR="005D417E" w:rsidRPr="00C37CD0" w:rsidRDefault="005D417E" w:rsidP="00694512">
            <w:pPr>
              <w:jc w:val="both"/>
              <w:rPr>
                <w:rFonts w:ascii="Arial" w:hAnsi="Arial"/>
                <w:lang w:val="en-GB"/>
              </w:rPr>
            </w:pPr>
          </w:p>
        </w:tc>
        <w:tc>
          <w:tcPr>
            <w:tcW w:w="898" w:type="dxa"/>
            <w:tcBorders>
              <w:top w:val="nil"/>
              <w:bottom w:val="nil"/>
            </w:tcBorders>
            <w:vAlign w:val="bottom"/>
          </w:tcPr>
          <w:p w14:paraId="7FCA3C54" w14:textId="77777777" w:rsidR="005D417E" w:rsidRPr="00C37CD0" w:rsidRDefault="0006684E" w:rsidP="00694512">
            <w:pPr>
              <w:rPr>
                <w:rFonts w:ascii="Arial" w:hAnsi="Arial"/>
                <w:lang w:val="en-GB"/>
              </w:rPr>
            </w:pPr>
            <w:r>
              <w:rPr>
                <w:rFonts w:ascii="Arial" w:hAnsi="Arial"/>
                <w:lang w:val="en-GB"/>
              </w:rPr>
              <w:t>(2)</w:t>
            </w:r>
          </w:p>
        </w:tc>
      </w:tr>
    </w:tbl>
    <w:p w14:paraId="263D707E" w14:textId="77777777" w:rsidR="00F55313" w:rsidRDefault="00F55313" w:rsidP="00F55313">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F55313" w:rsidRPr="00C37CD0" w14:paraId="1936D6D3" w14:textId="77777777" w:rsidTr="00D914EB">
        <w:tc>
          <w:tcPr>
            <w:tcW w:w="959" w:type="dxa"/>
          </w:tcPr>
          <w:p w14:paraId="1E11688B" w14:textId="77777777" w:rsidR="00F55313" w:rsidRPr="00B231A3" w:rsidRDefault="00F55313" w:rsidP="00073834">
            <w:pPr>
              <w:pStyle w:val="Header"/>
              <w:tabs>
                <w:tab w:val="clear" w:pos="4153"/>
                <w:tab w:val="clear" w:pos="8306"/>
              </w:tabs>
              <w:jc w:val="both"/>
              <w:rPr>
                <w:rFonts w:ascii="Arial" w:hAnsi="Arial"/>
                <w:lang w:val="en-GB"/>
              </w:rPr>
            </w:pPr>
            <w:r w:rsidRPr="00B231A3">
              <w:rPr>
                <w:rFonts w:ascii="Arial" w:hAnsi="Arial"/>
                <w:lang w:val="en-GB"/>
              </w:rPr>
              <w:t>3.</w:t>
            </w:r>
            <w:r w:rsidR="006A412B" w:rsidRPr="00B231A3">
              <w:rPr>
                <w:rFonts w:ascii="Arial" w:hAnsi="Arial"/>
                <w:lang w:val="en-GB"/>
              </w:rPr>
              <w:t>4</w:t>
            </w:r>
          </w:p>
        </w:tc>
        <w:tc>
          <w:tcPr>
            <w:tcW w:w="8505" w:type="dxa"/>
          </w:tcPr>
          <w:p w14:paraId="1CE45D03" w14:textId="77777777" w:rsidR="0012667B" w:rsidRPr="00B231A3" w:rsidRDefault="00F476E2" w:rsidP="00333149">
            <w:pPr>
              <w:pStyle w:val="Header"/>
              <w:tabs>
                <w:tab w:val="clear" w:pos="4153"/>
                <w:tab w:val="clear" w:pos="8306"/>
              </w:tabs>
              <w:autoSpaceDE w:val="0"/>
              <w:autoSpaceDN w:val="0"/>
              <w:adjustRightInd w:val="0"/>
              <w:jc w:val="both"/>
              <w:rPr>
                <w:rFonts w:ascii="Arial" w:hAnsi="Arial"/>
              </w:rPr>
            </w:pPr>
            <w:r w:rsidRPr="00F476E2">
              <w:rPr>
                <w:rFonts w:ascii="Arial" w:hAnsi="Arial"/>
              </w:rPr>
              <w:t xml:space="preserve">The school would like to incorporate VoIP technology in the </w:t>
            </w:r>
            <w:r>
              <w:rPr>
                <w:rFonts w:ascii="Arial" w:hAnsi="Arial"/>
              </w:rPr>
              <w:t>offices</w:t>
            </w:r>
            <w:r w:rsidRPr="00F476E2">
              <w:rPr>
                <w:rFonts w:ascii="Arial" w:hAnsi="Arial"/>
              </w:rPr>
              <w:t>.</w:t>
            </w:r>
          </w:p>
        </w:tc>
        <w:tc>
          <w:tcPr>
            <w:tcW w:w="236" w:type="dxa"/>
          </w:tcPr>
          <w:p w14:paraId="7FD0FE9F" w14:textId="77777777" w:rsidR="00F55313" w:rsidRPr="009F26CE" w:rsidRDefault="00F55313" w:rsidP="00073834">
            <w:pPr>
              <w:pStyle w:val="Header"/>
              <w:tabs>
                <w:tab w:val="clear" w:pos="4153"/>
                <w:tab w:val="clear" w:pos="8306"/>
              </w:tabs>
              <w:jc w:val="both"/>
              <w:rPr>
                <w:rFonts w:ascii="Arial" w:hAnsi="Arial"/>
                <w:highlight w:val="yellow"/>
                <w:lang w:val="en-GB"/>
              </w:rPr>
            </w:pPr>
          </w:p>
        </w:tc>
        <w:tc>
          <w:tcPr>
            <w:tcW w:w="898" w:type="dxa"/>
            <w:shd w:val="clear" w:color="auto" w:fill="auto"/>
            <w:vAlign w:val="bottom"/>
          </w:tcPr>
          <w:p w14:paraId="0FC5255B" w14:textId="77777777" w:rsidR="00F55313" w:rsidRPr="00C37CD0" w:rsidRDefault="00F55313" w:rsidP="0012667B">
            <w:pPr>
              <w:rPr>
                <w:rFonts w:ascii="Arial" w:hAnsi="Arial"/>
                <w:lang w:val="en-GB"/>
              </w:rPr>
            </w:pPr>
          </w:p>
        </w:tc>
      </w:tr>
    </w:tbl>
    <w:p w14:paraId="67DC0A0F" w14:textId="77777777" w:rsidR="00D940AC" w:rsidRDefault="00D940AC">
      <w:pPr>
        <w:rPr>
          <w:rFonts w:ascii="Arial" w:hAnsi="Arial"/>
        </w:rPr>
      </w:pPr>
    </w:p>
    <w:tbl>
      <w:tblPr>
        <w:tblW w:w="10598" w:type="dxa"/>
        <w:tblBorders>
          <w:insideH w:val="single" w:sz="4" w:space="0" w:color="auto"/>
        </w:tblBorders>
        <w:tblLayout w:type="fixed"/>
        <w:tblLook w:val="0000" w:firstRow="0" w:lastRow="0" w:firstColumn="0" w:lastColumn="0" w:noHBand="0" w:noVBand="0"/>
      </w:tblPr>
      <w:tblGrid>
        <w:gridCol w:w="959"/>
        <w:gridCol w:w="992"/>
        <w:gridCol w:w="7513"/>
        <w:gridCol w:w="236"/>
        <w:gridCol w:w="898"/>
      </w:tblGrid>
      <w:tr w:rsidR="00F476E2" w:rsidRPr="00C37CD0" w14:paraId="58FF9EF5" w14:textId="77777777">
        <w:tc>
          <w:tcPr>
            <w:tcW w:w="959" w:type="dxa"/>
            <w:tcBorders>
              <w:top w:val="nil"/>
              <w:bottom w:val="nil"/>
            </w:tcBorders>
          </w:tcPr>
          <w:p w14:paraId="7F7ABE22" w14:textId="77777777" w:rsidR="00F476E2" w:rsidRPr="00C37CD0" w:rsidRDefault="00F476E2">
            <w:pPr>
              <w:jc w:val="both"/>
              <w:rPr>
                <w:rFonts w:ascii="Arial" w:hAnsi="Arial"/>
                <w:lang w:val="en-GB"/>
              </w:rPr>
            </w:pPr>
          </w:p>
        </w:tc>
        <w:tc>
          <w:tcPr>
            <w:tcW w:w="992" w:type="dxa"/>
            <w:tcBorders>
              <w:top w:val="nil"/>
              <w:bottom w:val="nil"/>
            </w:tcBorders>
          </w:tcPr>
          <w:p w14:paraId="22DD12A4" w14:textId="77777777" w:rsidR="00F476E2" w:rsidRPr="00C37CD0" w:rsidRDefault="00F476E2">
            <w:pPr>
              <w:jc w:val="both"/>
              <w:rPr>
                <w:rFonts w:ascii="Arial" w:hAnsi="Arial"/>
                <w:lang w:val="en-GB"/>
              </w:rPr>
            </w:pPr>
            <w:r w:rsidRPr="00C37CD0">
              <w:rPr>
                <w:rFonts w:ascii="Arial" w:hAnsi="Arial"/>
                <w:lang w:val="en-GB"/>
              </w:rPr>
              <w:t>3.</w:t>
            </w:r>
            <w:r>
              <w:rPr>
                <w:rFonts w:ascii="Arial" w:hAnsi="Arial"/>
                <w:lang w:val="en-GB"/>
              </w:rPr>
              <w:t>4</w:t>
            </w:r>
            <w:r w:rsidRPr="00C37CD0">
              <w:rPr>
                <w:rFonts w:ascii="Arial" w:hAnsi="Arial"/>
                <w:lang w:val="en-GB"/>
              </w:rPr>
              <w:t>.1</w:t>
            </w:r>
          </w:p>
        </w:tc>
        <w:tc>
          <w:tcPr>
            <w:tcW w:w="7513" w:type="dxa"/>
            <w:tcBorders>
              <w:top w:val="nil"/>
              <w:bottom w:val="nil"/>
            </w:tcBorders>
          </w:tcPr>
          <w:p w14:paraId="1620F3D3" w14:textId="77777777" w:rsidR="00F476E2" w:rsidRPr="009B210B" w:rsidRDefault="00F476E2">
            <w:pPr>
              <w:jc w:val="both"/>
              <w:rPr>
                <w:rFonts w:ascii="Arial" w:hAnsi="Arial"/>
              </w:rPr>
            </w:pPr>
            <w:r w:rsidRPr="00F476E2">
              <w:rPr>
                <w:rFonts w:ascii="Arial" w:hAnsi="Arial"/>
              </w:rPr>
              <w:t>Write out the acronym VoIP.</w:t>
            </w:r>
          </w:p>
        </w:tc>
        <w:tc>
          <w:tcPr>
            <w:tcW w:w="236" w:type="dxa"/>
            <w:tcBorders>
              <w:top w:val="nil"/>
              <w:bottom w:val="nil"/>
            </w:tcBorders>
          </w:tcPr>
          <w:p w14:paraId="09369BC1" w14:textId="77777777" w:rsidR="00F476E2" w:rsidRPr="00C37CD0" w:rsidRDefault="00F476E2">
            <w:pPr>
              <w:jc w:val="both"/>
              <w:rPr>
                <w:rFonts w:ascii="Arial" w:hAnsi="Arial"/>
                <w:lang w:val="en-GB"/>
              </w:rPr>
            </w:pPr>
          </w:p>
        </w:tc>
        <w:tc>
          <w:tcPr>
            <w:tcW w:w="898" w:type="dxa"/>
            <w:tcBorders>
              <w:top w:val="nil"/>
              <w:bottom w:val="nil"/>
            </w:tcBorders>
            <w:vAlign w:val="bottom"/>
          </w:tcPr>
          <w:p w14:paraId="0F01F423" w14:textId="77777777" w:rsidR="00F476E2" w:rsidRPr="00C37CD0" w:rsidRDefault="00F476E2">
            <w:pPr>
              <w:rPr>
                <w:rFonts w:ascii="Arial" w:hAnsi="Arial"/>
                <w:lang w:val="en-GB"/>
              </w:rPr>
            </w:pPr>
            <w:r w:rsidRPr="00C37CD0">
              <w:rPr>
                <w:rFonts w:ascii="Arial" w:hAnsi="Arial"/>
                <w:lang w:val="en-GB"/>
              </w:rPr>
              <w:t>(</w:t>
            </w:r>
            <w:r>
              <w:rPr>
                <w:rFonts w:ascii="Arial" w:hAnsi="Arial"/>
                <w:lang w:val="en-GB"/>
              </w:rPr>
              <w:t>1</w:t>
            </w:r>
            <w:r w:rsidRPr="00C37CD0">
              <w:rPr>
                <w:rFonts w:ascii="Arial" w:hAnsi="Arial"/>
                <w:lang w:val="en-GB"/>
              </w:rPr>
              <w:t>)</w:t>
            </w:r>
          </w:p>
        </w:tc>
      </w:tr>
      <w:tr w:rsidR="00F476E2" w:rsidRPr="00C37CD0" w14:paraId="5AC1551A" w14:textId="77777777">
        <w:tc>
          <w:tcPr>
            <w:tcW w:w="959" w:type="dxa"/>
            <w:tcBorders>
              <w:top w:val="nil"/>
              <w:bottom w:val="nil"/>
            </w:tcBorders>
          </w:tcPr>
          <w:p w14:paraId="6181F857" w14:textId="77777777" w:rsidR="00F476E2" w:rsidRPr="00C37CD0" w:rsidRDefault="00F476E2">
            <w:pPr>
              <w:jc w:val="both"/>
              <w:rPr>
                <w:rFonts w:ascii="Arial" w:hAnsi="Arial"/>
                <w:lang w:val="en-GB"/>
              </w:rPr>
            </w:pPr>
          </w:p>
        </w:tc>
        <w:tc>
          <w:tcPr>
            <w:tcW w:w="992" w:type="dxa"/>
            <w:tcBorders>
              <w:top w:val="nil"/>
              <w:bottom w:val="nil"/>
            </w:tcBorders>
          </w:tcPr>
          <w:p w14:paraId="52210B8E" w14:textId="77777777" w:rsidR="00F476E2" w:rsidRPr="00C37CD0" w:rsidRDefault="00F476E2">
            <w:pPr>
              <w:jc w:val="both"/>
              <w:rPr>
                <w:rFonts w:ascii="Arial" w:hAnsi="Arial"/>
                <w:lang w:val="en-GB"/>
              </w:rPr>
            </w:pPr>
          </w:p>
        </w:tc>
        <w:tc>
          <w:tcPr>
            <w:tcW w:w="7513" w:type="dxa"/>
            <w:tcBorders>
              <w:top w:val="nil"/>
              <w:bottom w:val="nil"/>
            </w:tcBorders>
          </w:tcPr>
          <w:p w14:paraId="58C51A48" w14:textId="77777777" w:rsidR="00F476E2" w:rsidRDefault="00F476E2">
            <w:pPr>
              <w:rPr>
                <w:rFonts w:ascii="Arial" w:hAnsi="Arial"/>
              </w:rPr>
            </w:pPr>
          </w:p>
        </w:tc>
        <w:tc>
          <w:tcPr>
            <w:tcW w:w="236" w:type="dxa"/>
            <w:tcBorders>
              <w:top w:val="nil"/>
              <w:bottom w:val="nil"/>
            </w:tcBorders>
          </w:tcPr>
          <w:p w14:paraId="1C8E11E0" w14:textId="77777777" w:rsidR="00F476E2" w:rsidRPr="00C37CD0" w:rsidRDefault="00F476E2">
            <w:pPr>
              <w:jc w:val="both"/>
              <w:rPr>
                <w:rFonts w:ascii="Arial" w:hAnsi="Arial"/>
                <w:lang w:val="en-GB"/>
              </w:rPr>
            </w:pPr>
          </w:p>
        </w:tc>
        <w:tc>
          <w:tcPr>
            <w:tcW w:w="898" w:type="dxa"/>
            <w:tcBorders>
              <w:top w:val="nil"/>
              <w:bottom w:val="nil"/>
            </w:tcBorders>
            <w:vAlign w:val="bottom"/>
          </w:tcPr>
          <w:p w14:paraId="1150906D" w14:textId="77777777" w:rsidR="00F476E2" w:rsidRPr="00C37CD0" w:rsidRDefault="00F476E2">
            <w:pPr>
              <w:rPr>
                <w:rFonts w:ascii="Arial" w:hAnsi="Arial"/>
                <w:lang w:val="en-GB"/>
              </w:rPr>
            </w:pPr>
          </w:p>
        </w:tc>
      </w:tr>
      <w:tr w:rsidR="00F476E2" w:rsidRPr="00C37CD0" w14:paraId="10A762EB" w14:textId="77777777">
        <w:tc>
          <w:tcPr>
            <w:tcW w:w="959" w:type="dxa"/>
            <w:tcBorders>
              <w:top w:val="nil"/>
              <w:bottom w:val="nil"/>
            </w:tcBorders>
          </w:tcPr>
          <w:p w14:paraId="45EAA66E" w14:textId="77777777" w:rsidR="00F476E2" w:rsidRPr="00C37CD0" w:rsidRDefault="00F476E2">
            <w:pPr>
              <w:jc w:val="both"/>
              <w:rPr>
                <w:rFonts w:ascii="Arial" w:hAnsi="Arial"/>
                <w:lang w:val="en-GB"/>
              </w:rPr>
            </w:pPr>
          </w:p>
        </w:tc>
        <w:tc>
          <w:tcPr>
            <w:tcW w:w="992" w:type="dxa"/>
            <w:tcBorders>
              <w:top w:val="nil"/>
              <w:bottom w:val="nil"/>
            </w:tcBorders>
          </w:tcPr>
          <w:p w14:paraId="55FF9796" w14:textId="77777777" w:rsidR="00F476E2" w:rsidRPr="00C37CD0" w:rsidRDefault="00F476E2">
            <w:pPr>
              <w:jc w:val="both"/>
              <w:rPr>
                <w:rFonts w:ascii="Arial" w:hAnsi="Arial"/>
                <w:lang w:val="en-GB"/>
              </w:rPr>
            </w:pPr>
            <w:r>
              <w:rPr>
                <w:rFonts w:ascii="Arial" w:hAnsi="Arial"/>
                <w:lang w:val="en-GB"/>
              </w:rPr>
              <w:t>3.4.2</w:t>
            </w:r>
          </w:p>
        </w:tc>
        <w:tc>
          <w:tcPr>
            <w:tcW w:w="7513" w:type="dxa"/>
            <w:tcBorders>
              <w:top w:val="nil"/>
              <w:bottom w:val="nil"/>
            </w:tcBorders>
          </w:tcPr>
          <w:p w14:paraId="49673639" w14:textId="77777777" w:rsidR="00F476E2" w:rsidRDefault="00F476E2">
            <w:pPr>
              <w:jc w:val="both"/>
              <w:rPr>
                <w:rFonts w:ascii="Arial" w:hAnsi="Arial"/>
              </w:rPr>
            </w:pPr>
            <w:r w:rsidRPr="00F476E2">
              <w:rPr>
                <w:rFonts w:ascii="Arial" w:hAnsi="Arial"/>
              </w:rPr>
              <w:t>How does VoIP differ from traditional telephone calls?</w:t>
            </w:r>
          </w:p>
        </w:tc>
        <w:tc>
          <w:tcPr>
            <w:tcW w:w="236" w:type="dxa"/>
            <w:tcBorders>
              <w:top w:val="nil"/>
              <w:bottom w:val="nil"/>
            </w:tcBorders>
          </w:tcPr>
          <w:p w14:paraId="179815A8" w14:textId="77777777" w:rsidR="00F476E2" w:rsidRPr="00C37CD0" w:rsidRDefault="00F476E2">
            <w:pPr>
              <w:jc w:val="both"/>
              <w:rPr>
                <w:rFonts w:ascii="Arial" w:hAnsi="Arial"/>
                <w:lang w:val="en-GB"/>
              </w:rPr>
            </w:pPr>
          </w:p>
        </w:tc>
        <w:tc>
          <w:tcPr>
            <w:tcW w:w="898" w:type="dxa"/>
            <w:tcBorders>
              <w:top w:val="nil"/>
              <w:bottom w:val="nil"/>
            </w:tcBorders>
            <w:vAlign w:val="bottom"/>
          </w:tcPr>
          <w:p w14:paraId="4083858E" w14:textId="77777777" w:rsidR="00F476E2" w:rsidRPr="00C37CD0" w:rsidRDefault="00F476E2">
            <w:pPr>
              <w:rPr>
                <w:rFonts w:ascii="Arial" w:hAnsi="Arial"/>
                <w:lang w:val="en-GB"/>
              </w:rPr>
            </w:pPr>
            <w:r>
              <w:rPr>
                <w:rFonts w:ascii="Arial" w:hAnsi="Arial"/>
                <w:lang w:val="en-GB"/>
              </w:rPr>
              <w:t>(2)</w:t>
            </w:r>
          </w:p>
        </w:tc>
      </w:tr>
      <w:tr w:rsidR="00F476E2" w:rsidRPr="00C37CD0" w14:paraId="0A14AE31" w14:textId="77777777">
        <w:tc>
          <w:tcPr>
            <w:tcW w:w="959" w:type="dxa"/>
            <w:tcBorders>
              <w:top w:val="nil"/>
              <w:bottom w:val="nil"/>
            </w:tcBorders>
          </w:tcPr>
          <w:p w14:paraId="008A8C0B" w14:textId="77777777" w:rsidR="00F476E2" w:rsidRPr="00C37CD0" w:rsidRDefault="00F476E2">
            <w:pPr>
              <w:jc w:val="both"/>
              <w:rPr>
                <w:rFonts w:ascii="Arial" w:hAnsi="Arial"/>
                <w:lang w:val="en-GB"/>
              </w:rPr>
            </w:pPr>
          </w:p>
        </w:tc>
        <w:tc>
          <w:tcPr>
            <w:tcW w:w="992" w:type="dxa"/>
            <w:tcBorders>
              <w:top w:val="nil"/>
              <w:bottom w:val="nil"/>
            </w:tcBorders>
          </w:tcPr>
          <w:p w14:paraId="5E2B3E16" w14:textId="77777777" w:rsidR="00F476E2" w:rsidRDefault="00F476E2">
            <w:pPr>
              <w:jc w:val="both"/>
              <w:rPr>
                <w:rFonts w:ascii="Arial" w:hAnsi="Arial"/>
                <w:lang w:val="en-GB"/>
              </w:rPr>
            </w:pPr>
          </w:p>
        </w:tc>
        <w:tc>
          <w:tcPr>
            <w:tcW w:w="7513" w:type="dxa"/>
            <w:tcBorders>
              <w:top w:val="nil"/>
              <w:bottom w:val="nil"/>
            </w:tcBorders>
          </w:tcPr>
          <w:p w14:paraId="3BF9C5C2" w14:textId="77777777" w:rsidR="00F476E2" w:rsidRPr="00F476E2" w:rsidRDefault="00F476E2">
            <w:pPr>
              <w:jc w:val="both"/>
              <w:rPr>
                <w:rFonts w:ascii="Arial" w:hAnsi="Arial"/>
              </w:rPr>
            </w:pPr>
          </w:p>
        </w:tc>
        <w:tc>
          <w:tcPr>
            <w:tcW w:w="236" w:type="dxa"/>
            <w:tcBorders>
              <w:top w:val="nil"/>
              <w:bottom w:val="nil"/>
            </w:tcBorders>
          </w:tcPr>
          <w:p w14:paraId="78247AC4" w14:textId="77777777" w:rsidR="00F476E2" w:rsidRPr="00C37CD0" w:rsidRDefault="00F476E2">
            <w:pPr>
              <w:jc w:val="both"/>
              <w:rPr>
                <w:rFonts w:ascii="Arial" w:hAnsi="Arial"/>
                <w:lang w:val="en-GB"/>
              </w:rPr>
            </w:pPr>
          </w:p>
        </w:tc>
        <w:tc>
          <w:tcPr>
            <w:tcW w:w="898" w:type="dxa"/>
            <w:tcBorders>
              <w:top w:val="nil"/>
              <w:bottom w:val="nil"/>
            </w:tcBorders>
            <w:vAlign w:val="bottom"/>
          </w:tcPr>
          <w:p w14:paraId="2A86A27F" w14:textId="77777777" w:rsidR="00F476E2" w:rsidRDefault="00F476E2">
            <w:pPr>
              <w:rPr>
                <w:rFonts w:ascii="Arial" w:hAnsi="Arial"/>
                <w:lang w:val="en-GB"/>
              </w:rPr>
            </w:pPr>
          </w:p>
        </w:tc>
      </w:tr>
      <w:tr w:rsidR="00F476E2" w:rsidRPr="00C37CD0" w14:paraId="6A8C673D" w14:textId="77777777">
        <w:tc>
          <w:tcPr>
            <w:tcW w:w="959" w:type="dxa"/>
            <w:tcBorders>
              <w:top w:val="nil"/>
              <w:bottom w:val="nil"/>
            </w:tcBorders>
          </w:tcPr>
          <w:p w14:paraId="566B4F49" w14:textId="77777777" w:rsidR="00F476E2" w:rsidRPr="00C37CD0" w:rsidRDefault="00F476E2">
            <w:pPr>
              <w:jc w:val="both"/>
              <w:rPr>
                <w:rFonts w:ascii="Arial" w:hAnsi="Arial"/>
                <w:lang w:val="en-GB"/>
              </w:rPr>
            </w:pPr>
          </w:p>
        </w:tc>
        <w:tc>
          <w:tcPr>
            <w:tcW w:w="992" w:type="dxa"/>
            <w:tcBorders>
              <w:top w:val="nil"/>
              <w:bottom w:val="nil"/>
            </w:tcBorders>
          </w:tcPr>
          <w:p w14:paraId="6DCD9A47" w14:textId="77777777" w:rsidR="00F476E2" w:rsidRDefault="00F476E2">
            <w:pPr>
              <w:jc w:val="both"/>
              <w:rPr>
                <w:rFonts w:ascii="Arial" w:hAnsi="Arial"/>
                <w:lang w:val="en-GB"/>
              </w:rPr>
            </w:pPr>
            <w:r>
              <w:rPr>
                <w:rFonts w:ascii="Arial" w:hAnsi="Arial"/>
                <w:lang w:val="en-GB"/>
              </w:rPr>
              <w:t>3.4.3</w:t>
            </w:r>
          </w:p>
        </w:tc>
        <w:tc>
          <w:tcPr>
            <w:tcW w:w="7513" w:type="dxa"/>
            <w:tcBorders>
              <w:top w:val="nil"/>
              <w:bottom w:val="nil"/>
            </w:tcBorders>
          </w:tcPr>
          <w:p w14:paraId="03A4922E" w14:textId="77777777" w:rsidR="00F476E2" w:rsidRPr="00F476E2" w:rsidRDefault="00F476E2">
            <w:pPr>
              <w:jc w:val="both"/>
              <w:rPr>
                <w:rFonts w:ascii="Arial" w:hAnsi="Arial"/>
              </w:rPr>
            </w:pPr>
            <w:r w:rsidRPr="00F476E2">
              <w:rPr>
                <w:rFonts w:ascii="Arial" w:hAnsi="Arial"/>
              </w:rPr>
              <w:t xml:space="preserve">Assess the possible technical challenges that might be faced when using VoIP at </w:t>
            </w:r>
            <w:r>
              <w:rPr>
                <w:rFonts w:ascii="Arial" w:hAnsi="Arial"/>
              </w:rPr>
              <w:t>the company</w:t>
            </w:r>
            <w:r w:rsidRPr="00F476E2">
              <w:rPr>
                <w:rFonts w:ascii="Arial" w:hAnsi="Arial"/>
              </w:rPr>
              <w:t>. Discuss at least TWO challenges.</w:t>
            </w:r>
          </w:p>
        </w:tc>
        <w:tc>
          <w:tcPr>
            <w:tcW w:w="236" w:type="dxa"/>
            <w:tcBorders>
              <w:top w:val="nil"/>
              <w:bottom w:val="nil"/>
            </w:tcBorders>
          </w:tcPr>
          <w:p w14:paraId="5B888FE7" w14:textId="77777777" w:rsidR="00F476E2" w:rsidRPr="00C37CD0" w:rsidRDefault="00F476E2">
            <w:pPr>
              <w:jc w:val="both"/>
              <w:rPr>
                <w:rFonts w:ascii="Arial" w:hAnsi="Arial"/>
                <w:lang w:val="en-GB"/>
              </w:rPr>
            </w:pPr>
          </w:p>
        </w:tc>
        <w:tc>
          <w:tcPr>
            <w:tcW w:w="898" w:type="dxa"/>
            <w:tcBorders>
              <w:top w:val="nil"/>
              <w:bottom w:val="nil"/>
            </w:tcBorders>
            <w:vAlign w:val="bottom"/>
          </w:tcPr>
          <w:p w14:paraId="21057CAB" w14:textId="77777777" w:rsidR="00F476E2" w:rsidRDefault="00F476E2">
            <w:pPr>
              <w:rPr>
                <w:rFonts w:ascii="Arial" w:hAnsi="Arial"/>
                <w:lang w:val="en-GB"/>
              </w:rPr>
            </w:pPr>
            <w:r>
              <w:rPr>
                <w:rFonts w:ascii="Arial" w:hAnsi="Arial"/>
                <w:lang w:val="en-GB"/>
              </w:rPr>
              <w:t>(4)</w:t>
            </w:r>
          </w:p>
        </w:tc>
      </w:tr>
    </w:tbl>
    <w:p w14:paraId="27617511" w14:textId="77777777" w:rsidR="00F476E2" w:rsidRPr="0006684E" w:rsidRDefault="00F476E2">
      <w:pPr>
        <w:rPr>
          <w:rFonts w:ascii="Arial" w:hAnsi="Arial"/>
        </w:rPr>
      </w:pPr>
    </w:p>
    <w:p w14:paraId="60D4C1D9" w14:textId="77777777" w:rsidR="0006684E" w:rsidRPr="0006684E" w:rsidRDefault="0006684E">
      <w:pPr>
        <w:rPr>
          <w:rFonts w:ascii="Arial" w:hAnsi="Arial"/>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4C7B63" w:rsidRPr="00C37CD0" w14:paraId="41F63DF1" w14:textId="77777777" w:rsidTr="00DD3AC2">
        <w:tc>
          <w:tcPr>
            <w:tcW w:w="9464" w:type="dxa"/>
            <w:tcBorders>
              <w:top w:val="nil"/>
              <w:bottom w:val="nil"/>
            </w:tcBorders>
          </w:tcPr>
          <w:p w14:paraId="5D1D9645" w14:textId="77777777" w:rsidR="004C7B63" w:rsidRPr="00C37CD0" w:rsidRDefault="00DD3AC2" w:rsidP="004C7B63">
            <w:pPr>
              <w:pStyle w:val="Heading1"/>
              <w:jc w:val="right"/>
              <w:rPr>
                <w:lang w:val="en-GB"/>
              </w:rPr>
            </w:pPr>
            <w:r>
              <w:rPr>
                <w:bCs w:val="0"/>
                <w:lang w:val="en-GB"/>
              </w:rPr>
              <w:t>T</w:t>
            </w:r>
            <w:r w:rsidR="004C7B63" w:rsidRPr="00C37CD0">
              <w:rPr>
                <w:bCs w:val="0"/>
                <w:lang w:val="en-GB"/>
              </w:rPr>
              <w:t>OTAL SECTION C:</w:t>
            </w:r>
          </w:p>
        </w:tc>
        <w:tc>
          <w:tcPr>
            <w:tcW w:w="254" w:type="dxa"/>
            <w:tcBorders>
              <w:top w:val="nil"/>
              <w:bottom w:val="nil"/>
            </w:tcBorders>
          </w:tcPr>
          <w:p w14:paraId="531AB93F" w14:textId="77777777" w:rsidR="004C7B63" w:rsidRPr="00C37CD0" w:rsidRDefault="004C7B63" w:rsidP="00DC24CF">
            <w:pPr>
              <w:pStyle w:val="Header"/>
              <w:tabs>
                <w:tab w:val="clear" w:pos="4153"/>
                <w:tab w:val="clear" w:pos="8306"/>
              </w:tabs>
              <w:jc w:val="both"/>
              <w:rPr>
                <w:rFonts w:ascii="Arial" w:hAnsi="Arial"/>
                <w:lang w:val="en-GB"/>
              </w:rPr>
            </w:pPr>
          </w:p>
        </w:tc>
        <w:tc>
          <w:tcPr>
            <w:tcW w:w="880" w:type="dxa"/>
            <w:tcBorders>
              <w:top w:val="nil"/>
              <w:bottom w:val="nil"/>
            </w:tcBorders>
          </w:tcPr>
          <w:p w14:paraId="43417A1B" w14:textId="77777777" w:rsidR="004C7B63" w:rsidRPr="00C37CD0" w:rsidRDefault="00976487" w:rsidP="00F55313">
            <w:pPr>
              <w:pStyle w:val="Header"/>
              <w:tabs>
                <w:tab w:val="clear" w:pos="4153"/>
                <w:tab w:val="clear" w:pos="8306"/>
              </w:tabs>
              <w:jc w:val="both"/>
              <w:rPr>
                <w:rFonts w:ascii="Arial" w:hAnsi="Arial"/>
                <w:b/>
                <w:lang w:val="en-GB"/>
              </w:rPr>
            </w:pPr>
            <w:r>
              <w:rPr>
                <w:rFonts w:ascii="Arial" w:hAnsi="Arial"/>
                <w:b/>
                <w:lang w:val="en-GB"/>
              </w:rPr>
              <w:t>2</w:t>
            </w:r>
            <w:r w:rsidR="00D940AC">
              <w:rPr>
                <w:rFonts w:ascii="Arial" w:hAnsi="Arial"/>
                <w:b/>
                <w:lang w:val="en-GB"/>
              </w:rPr>
              <w:t>0</w:t>
            </w:r>
          </w:p>
        </w:tc>
      </w:tr>
    </w:tbl>
    <w:p w14:paraId="1EB3221E" w14:textId="77777777" w:rsidR="00231F5B" w:rsidRPr="00C37CD0" w:rsidRDefault="00231F5B" w:rsidP="004139D7">
      <w:pPr>
        <w:pStyle w:val="Heading1"/>
        <w:jc w:val="both"/>
        <w:rPr>
          <w:lang w:val="en-GB"/>
        </w:rPr>
        <w:sectPr w:rsidR="00231F5B" w:rsidRPr="00C37CD0" w:rsidSect="00231F5B">
          <w:pgSz w:w="11907" w:h="16840" w:code="9"/>
          <w:pgMar w:top="720" w:right="1276" w:bottom="720" w:left="1077" w:header="720" w:footer="720" w:gutter="0"/>
          <w:cols w:space="720"/>
          <w:titlePg/>
        </w:sectPr>
      </w:pPr>
    </w:p>
    <w:p w14:paraId="59308B06" w14:textId="77777777" w:rsidR="00314B95" w:rsidRPr="00C37CD0" w:rsidRDefault="00314B95">
      <w:pPr>
        <w:rPr>
          <w:rFonts w:ascii="Arial" w:hAnsi="Arial"/>
          <w:lang w:val="en-GB"/>
        </w:rPr>
      </w:pPr>
    </w:p>
    <w:p w14:paraId="365252E0" w14:textId="77777777" w:rsidR="002C5004" w:rsidRPr="00C37CD0" w:rsidRDefault="002C5004">
      <w:pPr>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0F6788" w:rsidRPr="00C37CD0" w14:paraId="4873B5A3" w14:textId="77777777" w:rsidTr="00A76C47">
        <w:tc>
          <w:tcPr>
            <w:tcW w:w="9464" w:type="dxa"/>
          </w:tcPr>
          <w:p w14:paraId="0F423238" w14:textId="77777777" w:rsidR="000F6788" w:rsidRPr="00C37CD0" w:rsidRDefault="000F6788" w:rsidP="000F6788">
            <w:pPr>
              <w:pStyle w:val="Heading1"/>
              <w:jc w:val="both"/>
              <w:rPr>
                <w:lang w:val="en-GB"/>
              </w:rPr>
            </w:pPr>
            <w:r w:rsidRPr="00C37CD0">
              <w:rPr>
                <w:lang w:val="en-GB"/>
              </w:rPr>
              <w:br w:type="page"/>
              <w:t>SECTION D:  DATA AND INFORMATION MANAGEMENT</w:t>
            </w:r>
          </w:p>
        </w:tc>
        <w:tc>
          <w:tcPr>
            <w:tcW w:w="254" w:type="dxa"/>
          </w:tcPr>
          <w:p w14:paraId="798D55D2" w14:textId="77777777" w:rsidR="000F6788" w:rsidRPr="00C37CD0" w:rsidRDefault="000F6788" w:rsidP="00A76C47">
            <w:pPr>
              <w:pStyle w:val="Header"/>
              <w:tabs>
                <w:tab w:val="clear" w:pos="4153"/>
                <w:tab w:val="clear" w:pos="8306"/>
              </w:tabs>
              <w:jc w:val="both"/>
              <w:rPr>
                <w:rFonts w:ascii="Arial" w:hAnsi="Arial"/>
                <w:lang w:val="en-GB"/>
              </w:rPr>
            </w:pPr>
          </w:p>
        </w:tc>
        <w:tc>
          <w:tcPr>
            <w:tcW w:w="880" w:type="dxa"/>
          </w:tcPr>
          <w:p w14:paraId="3E22646E" w14:textId="77777777" w:rsidR="000F6788" w:rsidRPr="00C37CD0" w:rsidRDefault="000F6788" w:rsidP="00A76C47">
            <w:pPr>
              <w:pStyle w:val="Header"/>
              <w:tabs>
                <w:tab w:val="clear" w:pos="4153"/>
                <w:tab w:val="clear" w:pos="8306"/>
              </w:tabs>
              <w:jc w:val="both"/>
              <w:rPr>
                <w:rFonts w:ascii="Arial" w:hAnsi="Arial"/>
                <w:lang w:val="en-GB"/>
              </w:rPr>
            </w:pPr>
          </w:p>
        </w:tc>
      </w:tr>
    </w:tbl>
    <w:p w14:paraId="1A0C1AB7" w14:textId="77777777" w:rsidR="000F6788" w:rsidRPr="00C37CD0" w:rsidRDefault="000F6788">
      <w:pPr>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276E12" w:rsidRPr="00C37CD0" w14:paraId="0695FF03" w14:textId="77777777">
        <w:tc>
          <w:tcPr>
            <w:tcW w:w="9464" w:type="dxa"/>
          </w:tcPr>
          <w:p w14:paraId="5D69928E" w14:textId="77777777" w:rsidR="00276E12" w:rsidRPr="00C37CD0" w:rsidRDefault="00276E12" w:rsidP="000F6788">
            <w:pPr>
              <w:pStyle w:val="Heading1"/>
              <w:jc w:val="both"/>
              <w:rPr>
                <w:lang w:val="en-GB"/>
              </w:rPr>
            </w:pPr>
            <w:r w:rsidRPr="00C37CD0">
              <w:rPr>
                <w:lang w:val="en-GB"/>
              </w:rPr>
              <w:br w:type="page"/>
              <w:t>QUESTION 4</w:t>
            </w:r>
          </w:p>
        </w:tc>
        <w:tc>
          <w:tcPr>
            <w:tcW w:w="254" w:type="dxa"/>
          </w:tcPr>
          <w:p w14:paraId="362834A4" w14:textId="77777777" w:rsidR="00276E12" w:rsidRPr="00C37CD0" w:rsidRDefault="00276E12" w:rsidP="004139D7">
            <w:pPr>
              <w:pStyle w:val="Header"/>
              <w:tabs>
                <w:tab w:val="clear" w:pos="4153"/>
                <w:tab w:val="clear" w:pos="8306"/>
              </w:tabs>
              <w:jc w:val="both"/>
              <w:rPr>
                <w:rFonts w:ascii="Arial" w:hAnsi="Arial"/>
                <w:lang w:val="en-GB"/>
              </w:rPr>
            </w:pPr>
          </w:p>
        </w:tc>
        <w:tc>
          <w:tcPr>
            <w:tcW w:w="880" w:type="dxa"/>
          </w:tcPr>
          <w:p w14:paraId="3F78565D" w14:textId="77777777" w:rsidR="00276E12" w:rsidRPr="00C37CD0" w:rsidRDefault="00276E12" w:rsidP="004139D7">
            <w:pPr>
              <w:pStyle w:val="Header"/>
              <w:tabs>
                <w:tab w:val="clear" w:pos="4153"/>
                <w:tab w:val="clear" w:pos="8306"/>
              </w:tabs>
              <w:jc w:val="both"/>
              <w:rPr>
                <w:rFonts w:ascii="Arial" w:hAnsi="Arial"/>
                <w:lang w:val="en-GB"/>
              </w:rPr>
            </w:pPr>
          </w:p>
        </w:tc>
      </w:tr>
    </w:tbl>
    <w:p w14:paraId="4364C5AB" w14:textId="77777777" w:rsidR="00ED69F5" w:rsidRDefault="00ED69F5" w:rsidP="004139D7">
      <w:pPr>
        <w:pStyle w:val="Header"/>
        <w:tabs>
          <w:tab w:val="clear" w:pos="4153"/>
          <w:tab w:val="clear" w:pos="8306"/>
        </w:tabs>
        <w:jc w:val="both"/>
        <w:rPr>
          <w:rFonts w:ascii="Arial" w:hAnsi="Arial"/>
          <w:lang w:val="en-GB"/>
        </w:rPr>
      </w:pPr>
    </w:p>
    <w:p w14:paraId="0C001813" w14:textId="77777777" w:rsidR="00ED69F5" w:rsidRDefault="007370A4" w:rsidP="007370A4">
      <w:pPr>
        <w:pStyle w:val="Header"/>
        <w:pBdr>
          <w:top w:val="single" w:sz="4" w:space="1" w:color="auto"/>
          <w:left w:val="single" w:sz="4" w:space="4" w:color="auto"/>
          <w:bottom w:val="single" w:sz="4" w:space="1" w:color="auto"/>
          <w:right w:val="single" w:sz="4" w:space="4" w:color="auto"/>
        </w:pBdr>
        <w:tabs>
          <w:tab w:val="clear" w:pos="4153"/>
          <w:tab w:val="clear" w:pos="8306"/>
        </w:tabs>
        <w:jc w:val="both"/>
        <w:rPr>
          <w:rFonts w:ascii="Arial" w:hAnsi="Arial"/>
          <w:lang w:val="en-GB"/>
        </w:rPr>
      </w:pPr>
      <w:r w:rsidRPr="007370A4">
        <w:rPr>
          <w:rFonts w:ascii="Arial" w:hAnsi="Arial"/>
          <w:lang w:val="en-GB"/>
        </w:rPr>
        <w:t>A small, local business has decided to take their business online with the use of an e-Commerce website. Potential clients will be able to use the website to order stocked goods online.</w:t>
      </w:r>
    </w:p>
    <w:p w14:paraId="7AA85A67" w14:textId="77777777" w:rsidR="007370A4" w:rsidRDefault="007370A4" w:rsidP="004139D7">
      <w:pPr>
        <w:pStyle w:val="Header"/>
        <w:tabs>
          <w:tab w:val="clear" w:pos="4153"/>
          <w:tab w:val="clear" w:pos="8306"/>
        </w:tabs>
        <w:jc w:val="both"/>
        <w:rPr>
          <w:rFonts w:ascii="Arial" w:hAnsi="Arial"/>
          <w:lang w:val="en-GB"/>
        </w:rPr>
      </w:pPr>
    </w:p>
    <w:p w14:paraId="27A128E4" w14:textId="77777777" w:rsidR="007370A4" w:rsidRDefault="007370A4" w:rsidP="007370A4">
      <w:pPr>
        <w:rPr>
          <w:rFonts w:ascii="Arial" w:hAnsi="Arial"/>
        </w:rPr>
      </w:pPr>
      <w:r>
        <w:rPr>
          <w:rFonts w:ascii="Arial" w:hAnsi="Arial"/>
        </w:rPr>
        <w:t>The webserver of the above-mentioned site will be connected to a database with the following design and structure:</w:t>
      </w:r>
    </w:p>
    <w:p w14:paraId="6CAA75E3" w14:textId="77777777" w:rsidR="007370A4" w:rsidRDefault="007370A4" w:rsidP="004139D7">
      <w:pPr>
        <w:pStyle w:val="Header"/>
        <w:tabs>
          <w:tab w:val="clear" w:pos="4153"/>
          <w:tab w:val="clear" w:pos="8306"/>
        </w:tabs>
        <w:jc w:val="both"/>
        <w:rPr>
          <w:rFonts w:ascii="Arial" w:hAnsi="Arial"/>
          <w:lang w:val="en-GB"/>
        </w:rPr>
      </w:pPr>
    </w:p>
    <w:p w14:paraId="6279751B" w14:textId="10534E01" w:rsidR="007370A4" w:rsidRDefault="007528B1" w:rsidP="007370A4">
      <w:pPr>
        <w:pStyle w:val="Header"/>
        <w:tabs>
          <w:tab w:val="clear" w:pos="4153"/>
          <w:tab w:val="clear" w:pos="8306"/>
        </w:tabs>
        <w:jc w:val="center"/>
        <w:rPr>
          <w:rFonts w:ascii="Arial" w:hAnsi="Arial"/>
          <w:lang w:val="en-GB"/>
        </w:rPr>
      </w:pPr>
      <w:r w:rsidRPr="007528B1">
        <w:rPr>
          <w:noProof/>
        </w:rPr>
        <w:drawing>
          <wp:inline distT="0" distB="0" distL="0" distR="0" wp14:anchorId="7950A86A" wp14:editId="631253EA">
            <wp:extent cx="4134427" cy="2381582"/>
            <wp:effectExtent l="0" t="0" r="0" b="0"/>
            <wp:docPr id="6508744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74445" name="Picture 1" descr="A screenshot of a computer screen&#10;&#10;Description automatically generated"/>
                    <pic:cNvPicPr/>
                  </pic:nvPicPr>
                  <pic:blipFill>
                    <a:blip r:embed="rId16"/>
                    <a:stretch>
                      <a:fillRect/>
                    </a:stretch>
                  </pic:blipFill>
                  <pic:spPr>
                    <a:xfrm>
                      <a:off x="0" y="0"/>
                      <a:ext cx="4134427" cy="2381582"/>
                    </a:xfrm>
                    <a:prstGeom prst="rect">
                      <a:avLst/>
                    </a:prstGeom>
                  </pic:spPr>
                </pic:pic>
              </a:graphicData>
            </a:graphic>
          </wp:inline>
        </w:drawing>
      </w:r>
    </w:p>
    <w:p w14:paraId="2E0AAC82" w14:textId="77777777" w:rsidR="007370A4" w:rsidRDefault="007370A4" w:rsidP="004139D7">
      <w:pPr>
        <w:pStyle w:val="Header"/>
        <w:tabs>
          <w:tab w:val="clear" w:pos="4153"/>
          <w:tab w:val="clear" w:pos="8306"/>
        </w:tabs>
        <w:jc w:val="both"/>
        <w:rPr>
          <w:rFonts w:ascii="Arial" w:hAnsi="Arial"/>
          <w:lang w:val="en-GB"/>
        </w:rPr>
      </w:pPr>
    </w:p>
    <w:p w14:paraId="6A88BA6F" w14:textId="77777777" w:rsidR="007370A4" w:rsidRDefault="007370A4" w:rsidP="007370A4">
      <w:pPr>
        <w:rPr>
          <w:rFonts w:ascii="Arial" w:hAnsi="Arial"/>
        </w:rPr>
      </w:pPr>
      <w:r>
        <w:rPr>
          <w:rFonts w:ascii="Arial" w:hAnsi="Arial"/>
        </w:rPr>
        <w:t>This design is severely problematic. Answer the questions below to identify the possible issues and suggest a better solution:</w:t>
      </w:r>
    </w:p>
    <w:p w14:paraId="1A6531E8" w14:textId="77777777" w:rsidR="007370A4" w:rsidRPr="00C37CD0" w:rsidRDefault="007370A4" w:rsidP="004139D7">
      <w:pPr>
        <w:pStyle w:val="Header"/>
        <w:tabs>
          <w:tab w:val="clear" w:pos="4153"/>
          <w:tab w:val="clear" w:pos="8306"/>
        </w:tabs>
        <w:jc w:val="both"/>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7370A4" w:rsidRPr="00C37CD0" w14:paraId="34679443" w14:textId="77777777" w:rsidTr="00694512">
        <w:tc>
          <w:tcPr>
            <w:tcW w:w="959" w:type="dxa"/>
          </w:tcPr>
          <w:p w14:paraId="3738553E" w14:textId="77777777" w:rsidR="007370A4" w:rsidRPr="008318CC" w:rsidRDefault="007370A4" w:rsidP="007370A4">
            <w:pPr>
              <w:jc w:val="both"/>
              <w:rPr>
                <w:rFonts w:ascii="Arial" w:hAnsi="Arial"/>
                <w:lang w:val="en-GB"/>
              </w:rPr>
            </w:pPr>
            <w:r w:rsidRPr="008318CC">
              <w:rPr>
                <w:rFonts w:ascii="Arial" w:hAnsi="Arial"/>
                <w:lang w:val="en-GB"/>
              </w:rPr>
              <w:t>4.1</w:t>
            </w:r>
          </w:p>
        </w:tc>
        <w:tc>
          <w:tcPr>
            <w:tcW w:w="8505" w:type="dxa"/>
          </w:tcPr>
          <w:p w14:paraId="072AFBB3" w14:textId="77777777" w:rsidR="007370A4" w:rsidRPr="008318CC" w:rsidRDefault="007370A4" w:rsidP="007370A4">
            <w:pPr>
              <w:rPr>
                <w:rFonts w:ascii="Arial" w:hAnsi="Arial"/>
              </w:rPr>
            </w:pPr>
            <w:r>
              <w:rPr>
                <w:rFonts w:ascii="Arial" w:hAnsi="Arial"/>
              </w:rPr>
              <w:t xml:space="preserve">Identify the possible </w:t>
            </w:r>
            <w:r w:rsidRPr="00200E1B">
              <w:rPr>
                <w:rFonts w:ascii="Arial" w:hAnsi="Arial"/>
              </w:rPr>
              <w:t>anomaly</w:t>
            </w:r>
            <w:r>
              <w:rPr>
                <w:rFonts w:ascii="Arial" w:hAnsi="Arial"/>
              </w:rPr>
              <w:t xml:space="preserve"> in </w:t>
            </w:r>
            <w:proofErr w:type="spellStart"/>
            <w:r w:rsidRPr="007370A4">
              <w:rPr>
                <w:rFonts w:ascii="Arial" w:hAnsi="Arial"/>
                <w:b/>
                <w:bCs/>
              </w:rPr>
              <w:t>tblStock</w:t>
            </w:r>
            <w:proofErr w:type="spellEnd"/>
            <w:r>
              <w:rPr>
                <w:rFonts w:ascii="Arial" w:hAnsi="Arial"/>
              </w:rPr>
              <w:t xml:space="preserve"> and describe how this anomaly will occur. </w:t>
            </w:r>
          </w:p>
        </w:tc>
        <w:tc>
          <w:tcPr>
            <w:tcW w:w="236" w:type="dxa"/>
          </w:tcPr>
          <w:p w14:paraId="1706C325" w14:textId="77777777" w:rsidR="007370A4" w:rsidRPr="009F26CE" w:rsidRDefault="007370A4" w:rsidP="007370A4">
            <w:pPr>
              <w:jc w:val="both"/>
              <w:rPr>
                <w:rFonts w:ascii="Arial" w:hAnsi="Arial"/>
                <w:highlight w:val="yellow"/>
                <w:lang w:val="en-GB"/>
              </w:rPr>
            </w:pPr>
          </w:p>
        </w:tc>
        <w:tc>
          <w:tcPr>
            <w:tcW w:w="898" w:type="dxa"/>
            <w:vAlign w:val="bottom"/>
          </w:tcPr>
          <w:p w14:paraId="79790FFF" w14:textId="77777777" w:rsidR="007370A4" w:rsidRPr="00C37CD0" w:rsidRDefault="007370A4" w:rsidP="007370A4">
            <w:pPr>
              <w:jc w:val="both"/>
              <w:rPr>
                <w:rFonts w:ascii="Arial" w:hAnsi="Arial"/>
                <w:lang w:val="en-GB"/>
              </w:rPr>
            </w:pPr>
            <w:r>
              <w:rPr>
                <w:rFonts w:ascii="Arial" w:hAnsi="Arial"/>
                <w:lang w:val="en-GB"/>
              </w:rPr>
              <w:t>(3)</w:t>
            </w:r>
          </w:p>
        </w:tc>
      </w:tr>
    </w:tbl>
    <w:p w14:paraId="04AF941A" w14:textId="77777777" w:rsidR="00081301" w:rsidRDefault="00081301">
      <w:pPr>
        <w:rPr>
          <w:rFonts w:ascii="Arial" w:hAnsi="Arial"/>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7370A4" w:rsidRPr="00C37CD0" w14:paraId="65B264BD" w14:textId="77777777">
        <w:tc>
          <w:tcPr>
            <w:tcW w:w="959" w:type="dxa"/>
          </w:tcPr>
          <w:p w14:paraId="5ED1610A" w14:textId="77777777" w:rsidR="007370A4" w:rsidRPr="008318CC" w:rsidRDefault="007370A4">
            <w:pPr>
              <w:jc w:val="both"/>
              <w:rPr>
                <w:rFonts w:ascii="Arial" w:hAnsi="Arial"/>
                <w:lang w:val="en-GB"/>
              </w:rPr>
            </w:pPr>
            <w:r w:rsidRPr="008318CC">
              <w:rPr>
                <w:rFonts w:ascii="Arial" w:hAnsi="Arial"/>
                <w:lang w:val="en-GB"/>
              </w:rPr>
              <w:t>4.</w:t>
            </w:r>
            <w:r>
              <w:rPr>
                <w:rFonts w:ascii="Arial" w:hAnsi="Arial"/>
                <w:lang w:val="en-GB"/>
              </w:rPr>
              <w:t>2</w:t>
            </w:r>
          </w:p>
        </w:tc>
        <w:tc>
          <w:tcPr>
            <w:tcW w:w="8505" w:type="dxa"/>
          </w:tcPr>
          <w:p w14:paraId="2184B44C" w14:textId="77777777" w:rsidR="007370A4" w:rsidRPr="008318CC" w:rsidRDefault="007370A4">
            <w:pPr>
              <w:rPr>
                <w:rFonts w:ascii="Arial" w:hAnsi="Arial"/>
              </w:rPr>
            </w:pPr>
            <w:r>
              <w:rPr>
                <w:rFonts w:ascii="Arial" w:hAnsi="Arial"/>
              </w:rPr>
              <w:t>The current design only allows for a single client to order a single stock item.</w:t>
            </w:r>
          </w:p>
        </w:tc>
        <w:tc>
          <w:tcPr>
            <w:tcW w:w="236" w:type="dxa"/>
          </w:tcPr>
          <w:p w14:paraId="7B057E27" w14:textId="77777777" w:rsidR="007370A4" w:rsidRPr="009F26CE" w:rsidRDefault="007370A4">
            <w:pPr>
              <w:jc w:val="both"/>
              <w:rPr>
                <w:rFonts w:ascii="Arial" w:hAnsi="Arial"/>
                <w:highlight w:val="yellow"/>
                <w:lang w:val="en-GB"/>
              </w:rPr>
            </w:pPr>
          </w:p>
        </w:tc>
        <w:tc>
          <w:tcPr>
            <w:tcW w:w="898" w:type="dxa"/>
            <w:vAlign w:val="bottom"/>
          </w:tcPr>
          <w:p w14:paraId="1CC5A75D" w14:textId="77777777" w:rsidR="007370A4" w:rsidRPr="00C37CD0" w:rsidRDefault="007370A4">
            <w:pPr>
              <w:jc w:val="both"/>
              <w:rPr>
                <w:rFonts w:ascii="Arial" w:hAnsi="Arial"/>
                <w:lang w:val="en-GB"/>
              </w:rPr>
            </w:pPr>
          </w:p>
        </w:tc>
      </w:tr>
    </w:tbl>
    <w:p w14:paraId="07CF8B38" w14:textId="77777777" w:rsidR="007370A4" w:rsidRDefault="007370A4">
      <w:pPr>
        <w:rPr>
          <w:rFonts w:ascii="Arial" w:hAnsi="Arial"/>
        </w:rPr>
      </w:pPr>
    </w:p>
    <w:tbl>
      <w:tblPr>
        <w:tblW w:w="10598" w:type="dxa"/>
        <w:tblLook w:val="04A0" w:firstRow="1" w:lastRow="0" w:firstColumn="1" w:lastColumn="0" w:noHBand="0" w:noVBand="1"/>
      </w:tblPr>
      <w:tblGrid>
        <w:gridCol w:w="933"/>
        <w:gridCol w:w="984"/>
        <w:gridCol w:w="7560"/>
        <w:gridCol w:w="236"/>
        <w:gridCol w:w="885"/>
      </w:tblGrid>
      <w:tr w:rsidR="00DF37FA" w:rsidRPr="00EC7A00" w14:paraId="0A95EAD6" w14:textId="77777777" w:rsidTr="00561AA0">
        <w:tc>
          <w:tcPr>
            <w:tcW w:w="933" w:type="dxa"/>
            <w:shd w:val="clear" w:color="auto" w:fill="auto"/>
          </w:tcPr>
          <w:p w14:paraId="401C8DAE" w14:textId="77777777" w:rsidR="00DF37FA" w:rsidRPr="00EC7A00" w:rsidRDefault="00DF37FA">
            <w:pPr>
              <w:jc w:val="both"/>
              <w:rPr>
                <w:rFonts w:ascii="Arial" w:hAnsi="Arial"/>
                <w:lang w:val="en-GB"/>
              </w:rPr>
            </w:pPr>
          </w:p>
        </w:tc>
        <w:tc>
          <w:tcPr>
            <w:tcW w:w="984" w:type="dxa"/>
            <w:shd w:val="clear" w:color="auto" w:fill="auto"/>
          </w:tcPr>
          <w:p w14:paraId="227417BE" w14:textId="77777777" w:rsidR="00DF37FA" w:rsidRPr="00EC7A00" w:rsidRDefault="00DF37FA">
            <w:pPr>
              <w:jc w:val="both"/>
              <w:rPr>
                <w:rFonts w:ascii="Arial" w:hAnsi="Arial"/>
                <w:lang w:val="en-GB"/>
              </w:rPr>
            </w:pPr>
            <w:r w:rsidRPr="00EC7A00">
              <w:rPr>
                <w:rFonts w:ascii="Arial" w:hAnsi="Arial"/>
                <w:lang w:val="en-GB"/>
              </w:rPr>
              <w:t>4.</w:t>
            </w:r>
            <w:r w:rsidR="007370A4">
              <w:rPr>
                <w:rFonts w:ascii="Arial" w:hAnsi="Arial"/>
                <w:lang w:val="en-GB"/>
              </w:rPr>
              <w:t>2</w:t>
            </w:r>
            <w:r w:rsidRPr="00EC7A00">
              <w:rPr>
                <w:rFonts w:ascii="Arial" w:hAnsi="Arial"/>
                <w:lang w:val="en-GB"/>
              </w:rPr>
              <w:t>.1</w:t>
            </w:r>
          </w:p>
        </w:tc>
        <w:tc>
          <w:tcPr>
            <w:tcW w:w="7560" w:type="dxa"/>
            <w:shd w:val="clear" w:color="auto" w:fill="auto"/>
          </w:tcPr>
          <w:p w14:paraId="5ABF8B18" w14:textId="77777777" w:rsidR="00DF37FA" w:rsidRPr="00EC7A00" w:rsidRDefault="007370A4" w:rsidP="007370A4">
            <w:pPr>
              <w:rPr>
                <w:rFonts w:ascii="Arial" w:hAnsi="Arial"/>
              </w:rPr>
            </w:pPr>
            <w:r>
              <w:rPr>
                <w:rFonts w:ascii="Arial" w:hAnsi="Arial"/>
              </w:rPr>
              <w:t>Draw an ERD (Entity Relationship Diagram) to describe a better relationship between the multiple clients who can order multiple items of stock.</w:t>
            </w:r>
          </w:p>
        </w:tc>
        <w:tc>
          <w:tcPr>
            <w:tcW w:w="236" w:type="dxa"/>
            <w:shd w:val="clear" w:color="auto" w:fill="auto"/>
          </w:tcPr>
          <w:p w14:paraId="014804F8" w14:textId="77777777" w:rsidR="00DF37FA" w:rsidRPr="00EC7A00" w:rsidRDefault="00DF37FA">
            <w:pPr>
              <w:jc w:val="both"/>
              <w:rPr>
                <w:rFonts w:ascii="Arial" w:hAnsi="Arial"/>
                <w:lang w:val="en-GB"/>
              </w:rPr>
            </w:pPr>
          </w:p>
        </w:tc>
        <w:tc>
          <w:tcPr>
            <w:tcW w:w="885" w:type="dxa"/>
            <w:shd w:val="clear" w:color="auto" w:fill="auto"/>
            <w:vAlign w:val="bottom"/>
          </w:tcPr>
          <w:p w14:paraId="42F34B20" w14:textId="77777777" w:rsidR="00DF37FA" w:rsidRPr="00EC7A00" w:rsidRDefault="00DF37FA">
            <w:pPr>
              <w:rPr>
                <w:rFonts w:ascii="Arial" w:hAnsi="Arial"/>
                <w:lang w:val="en-GB"/>
              </w:rPr>
            </w:pPr>
            <w:r w:rsidRPr="00EC7A00">
              <w:rPr>
                <w:rFonts w:ascii="Arial" w:hAnsi="Arial"/>
                <w:lang w:val="en-GB"/>
              </w:rPr>
              <w:t>(</w:t>
            </w:r>
            <w:r w:rsidR="007370A4">
              <w:rPr>
                <w:rFonts w:ascii="Arial" w:hAnsi="Arial"/>
                <w:lang w:val="en-GB"/>
              </w:rPr>
              <w:t>5</w:t>
            </w:r>
            <w:r w:rsidRPr="00EC7A00">
              <w:rPr>
                <w:rFonts w:ascii="Arial" w:hAnsi="Arial"/>
                <w:lang w:val="en-GB"/>
              </w:rPr>
              <w:t>)</w:t>
            </w:r>
          </w:p>
        </w:tc>
      </w:tr>
      <w:tr w:rsidR="00DF37FA" w:rsidRPr="00EC7A00" w14:paraId="26EBD1AF" w14:textId="77777777" w:rsidTr="00561AA0">
        <w:tc>
          <w:tcPr>
            <w:tcW w:w="933" w:type="dxa"/>
            <w:shd w:val="clear" w:color="auto" w:fill="auto"/>
          </w:tcPr>
          <w:p w14:paraId="345EDB60" w14:textId="77777777" w:rsidR="00DF37FA" w:rsidRPr="00EC7A00" w:rsidRDefault="00DF37FA">
            <w:pPr>
              <w:jc w:val="both"/>
              <w:rPr>
                <w:rFonts w:ascii="Arial" w:hAnsi="Arial"/>
                <w:lang w:val="en-GB"/>
              </w:rPr>
            </w:pPr>
          </w:p>
        </w:tc>
        <w:tc>
          <w:tcPr>
            <w:tcW w:w="984" w:type="dxa"/>
            <w:shd w:val="clear" w:color="auto" w:fill="auto"/>
          </w:tcPr>
          <w:p w14:paraId="3612BE3A" w14:textId="77777777" w:rsidR="00DF37FA" w:rsidRPr="00EC7A00" w:rsidRDefault="00DF37FA">
            <w:pPr>
              <w:jc w:val="both"/>
              <w:rPr>
                <w:rFonts w:ascii="Arial" w:hAnsi="Arial"/>
                <w:lang w:val="en-GB"/>
              </w:rPr>
            </w:pPr>
          </w:p>
        </w:tc>
        <w:tc>
          <w:tcPr>
            <w:tcW w:w="7560" w:type="dxa"/>
            <w:shd w:val="clear" w:color="auto" w:fill="auto"/>
          </w:tcPr>
          <w:p w14:paraId="0818946F" w14:textId="77777777" w:rsidR="00DF37FA" w:rsidRPr="00EC7A00" w:rsidRDefault="00DF37FA">
            <w:pPr>
              <w:rPr>
                <w:rFonts w:ascii="Arial" w:hAnsi="Arial"/>
              </w:rPr>
            </w:pPr>
          </w:p>
        </w:tc>
        <w:tc>
          <w:tcPr>
            <w:tcW w:w="236" w:type="dxa"/>
            <w:shd w:val="clear" w:color="auto" w:fill="auto"/>
          </w:tcPr>
          <w:p w14:paraId="3203263D" w14:textId="77777777" w:rsidR="00DF37FA" w:rsidRPr="00EC7A00" w:rsidRDefault="00DF37FA">
            <w:pPr>
              <w:jc w:val="both"/>
              <w:rPr>
                <w:rFonts w:ascii="Arial" w:hAnsi="Arial"/>
                <w:lang w:val="en-GB"/>
              </w:rPr>
            </w:pPr>
          </w:p>
        </w:tc>
        <w:tc>
          <w:tcPr>
            <w:tcW w:w="885" w:type="dxa"/>
            <w:shd w:val="clear" w:color="auto" w:fill="auto"/>
            <w:vAlign w:val="bottom"/>
          </w:tcPr>
          <w:p w14:paraId="3DDEC9AD" w14:textId="77777777" w:rsidR="00DF37FA" w:rsidRPr="00EC7A00" w:rsidRDefault="00DF37FA">
            <w:pPr>
              <w:rPr>
                <w:rFonts w:ascii="Arial" w:hAnsi="Arial"/>
                <w:lang w:val="en-GB"/>
              </w:rPr>
            </w:pPr>
          </w:p>
        </w:tc>
      </w:tr>
      <w:tr w:rsidR="00DF37FA" w:rsidRPr="00EC7A00" w14:paraId="1CB67E25" w14:textId="77777777" w:rsidTr="00561AA0">
        <w:tc>
          <w:tcPr>
            <w:tcW w:w="933" w:type="dxa"/>
            <w:shd w:val="clear" w:color="auto" w:fill="auto"/>
          </w:tcPr>
          <w:p w14:paraId="3FD7E643" w14:textId="77777777" w:rsidR="00DF37FA" w:rsidRPr="00EC7A00" w:rsidRDefault="00DF37FA">
            <w:pPr>
              <w:jc w:val="both"/>
              <w:rPr>
                <w:rFonts w:ascii="Arial" w:hAnsi="Arial"/>
                <w:lang w:val="en-GB"/>
              </w:rPr>
            </w:pPr>
          </w:p>
        </w:tc>
        <w:tc>
          <w:tcPr>
            <w:tcW w:w="984" w:type="dxa"/>
            <w:shd w:val="clear" w:color="auto" w:fill="auto"/>
          </w:tcPr>
          <w:p w14:paraId="58A98150" w14:textId="77777777" w:rsidR="00DF37FA" w:rsidRPr="00EC7A00" w:rsidRDefault="00DF37FA">
            <w:pPr>
              <w:jc w:val="both"/>
              <w:rPr>
                <w:rFonts w:ascii="Arial" w:hAnsi="Arial"/>
                <w:lang w:val="en-GB"/>
              </w:rPr>
            </w:pPr>
            <w:r w:rsidRPr="00EC7A00">
              <w:rPr>
                <w:rFonts w:ascii="Arial" w:hAnsi="Arial"/>
                <w:lang w:val="en-GB"/>
              </w:rPr>
              <w:t>4.</w:t>
            </w:r>
            <w:r w:rsidR="007370A4">
              <w:rPr>
                <w:rFonts w:ascii="Arial" w:hAnsi="Arial"/>
                <w:lang w:val="en-GB"/>
              </w:rPr>
              <w:t>2</w:t>
            </w:r>
            <w:r w:rsidRPr="00EC7A00">
              <w:rPr>
                <w:rFonts w:ascii="Arial" w:hAnsi="Arial"/>
                <w:lang w:val="en-GB"/>
              </w:rPr>
              <w:t>.2</w:t>
            </w:r>
          </w:p>
        </w:tc>
        <w:tc>
          <w:tcPr>
            <w:tcW w:w="7560" w:type="dxa"/>
            <w:shd w:val="clear" w:color="auto" w:fill="auto"/>
          </w:tcPr>
          <w:p w14:paraId="79D2C641" w14:textId="77777777" w:rsidR="0047068A" w:rsidRDefault="007370A4" w:rsidP="007370A4">
            <w:pPr>
              <w:rPr>
                <w:rFonts w:ascii="Arial" w:hAnsi="Arial"/>
              </w:rPr>
            </w:pPr>
            <w:r>
              <w:rPr>
                <w:rFonts w:ascii="Arial" w:hAnsi="Arial"/>
              </w:rPr>
              <w:t>The issue is easily corrected using a third table (</w:t>
            </w:r>
            <w:proofErr w:type="spellStart"/>
            <w:r>
              <w:rPr>
                <w:rFonts w:ascii="Arial" w:hAnsi="Arial"/>
                <w:b/>
                <w:bCs/>
              </w:rPr>
              <w:t>tblOrders</w:t>
            </w:r>
            <w:proofErr w:type="spellEnd"/>
            <w:r>
              <w:rPr>
                <w:rFonts w:ascii="Arial" w:hAnsi="Arial"/>
                <w:b/>
                <w:bCs/>
              </w:rPr>
              <w:t>)</w:t>
            </w:r>
            <w:r>
              <w:rPr>
                <w:rFonts w:ascii="Arial" w:hAnsi="Arial"/>
              </w:rPr>
              <w:t xml:space="preserve">. </w:t>
            </w:r>
          </w:p>
          <w:p w14:paraId="260CB6E8" w14:textId="77777777" w:rsidR="0047068A" w:rsidRDefault="0047068A" w:rsidP="007370A4">
            <w:pPr>
              <w:rPr>
                <w:rFonts w:ascii="Arial" w:hAnsi="Arial"/>
              </w:rPr>
            </w:pPr>
          </w:p>
          <w:p w14:paraId="50D1AF88" w14:textId="77777777" w:rsidR="00DF37FA" w:rsidRPr="00EC7A00" w:rsidRDefault="007370A4" w:rsidP="007370A4">
            <w:pPr>
              <w:rPr>
                <w:rFonts w:ascii="Arial" w:hAnsi="Arial"/>
              </w:rPr>
            </w:pPr>
            <w:r>
              <w:rPr>
                <w:rFonts w:ascii="Arial" w:hAnsi="Arial"/>
              </w:rPr>
              <w:t>Suggest at least 3 compulsory fields for this table.</w:t>
            </w:r>
          </w:p>
        </w:tc>
        <w:tc>
          <w:tcPr>
            <w:tcW w:w="236" w:type="dxa"/>
            <w:shd w:val="clear" w:color="auto" w:fill="auto"/>
          </w:tcPr>
          <w:p w14:paraId="1747D8AA" w14:textId="77777777" w:rsidR="00DF37FA" w:rsidRPr="00EC7A00" w:rsidRDefault="00DF37FA">
            <w:pPr>
              <w:jc w:val="both"/>
              <w:rPr>
                <w:rFonts w:ascii="Arial" w:hAnsi="Arial"/>
                <w:lang w:val="en-GB"/>
              </w:rPr>
            </w:pPr>
          </w:p>
        </w:tc>
        <w:tc>
          <w:tcPr>
            <w:tcW w:w="885" w:type="dxa"/>
            <w:shd w:val="clear" w:color="auto" w:fill="auto"/>
            <w:vAlign w:val="bottom"/>
          </w:tcPr>
          <w:p w14:paraId="3A4FA695" w14:textId="77777777" w:rsidR="00DF37FA" w:rsidRPr="00EC7A00" w:rsidRDefault="0044022E">
            <w:pPr>
              <w:rPr>
                <w:rFonts w:ascii="Arial" w:hAnsi="Arial"/>
                <w:lang w:val="en-GB"/>
              </w:rPr>
            </w:pPr>
            <w:r>
              <w:rPr>
                <w:rFonts w:ascii="Arial" w:hAnsi="Arial"/>
                <w:lang w:val="en-GB"/>
              </w:rPr>
              <w:t>(3)</w:t>
            </w:r>
          </w:p>
        </w:tc>
      </w:tr>
    </w:tbl>
    <w:p w14:paraId="20120704" w14:textId="77777777" w:rsidR="00561AA0" w:rsidRDefault="00561AA0"/>
    <w:tbl>
      <w:tblPr>
        <w:tblW w:w="10598" w:type="dxa"/>
        <w:tblLook w:val="04A0" w:firstRow="1" w:lastRow="0" w:firstColumn="1" w:lastColumn="0" w:noHBand="0" w:noVBand="1"/>
      </w:tblPr>
      <w:tblGrid>
        <w:gridCol w:w="959"/>
        <w:gridCol w:w="8505"/>
        <w:gridCol w:w="251"/>
        <w:gridCol w:w="883"/>
      </w:tblGrid>
      <w:tr w:rsidR="0044022E" w:rsidRPr="00EC7A00" w14:paraId="25D6D1D6" w14:textId="77777777" w:rsidTr="004558CF">
        <w:tc>
          <w:tcPr>
            <w:tcW w:w="959" w:type="dxa"/>
            <w:shd w:val="clear" w:color="auto" w:fill="auto"/>
          </w:tcPr>
          <w:p w14:paraId="6EA3F96B" w14:textId="77777777" w:rsidR="0044022E" w:rsidRPr="00EC7A00" w:rsidRDefault="0044022E" w:rsidP="0044022E">
            <w:pPr>
              <w:rPr>
                <w:rFonts w:ascii="Arial" w:hAnsi="Arial"/>
              </w:rPr>
            </w:pPr>
            <w:r w:rsidRPr="00EC7A00">
              <w:rPr>
                <w:rFonts w:ascii="Arial" w:hAnsi="Arial"/>
              </w:rPr>
              <w:t>4.</w:t>
            </w:r>
            <w:r>
              <w:rPr>
                <w:rFonts w:ascii="Arial" w:hAnsi="Arial"/>
              </w:rPr>
              <w:t>3</w:t>
            </w:r>
          </w:p>
        </w:tc>
        <w:tc>
          <w:tcPr>
            <w:tcW w:w="8505" w:type="dxa"/>
            <w:shd w:val="clear" w:color="auto" w:fill="auto"/>
          </w:tcPr>
          <w:p w14:paraId="23A47D54" w14:textId="37D833AB" w:rsidR="0044022E" w:rsidRPr="00EC7A00" w:rsidRDefault="006E4C03" w:rsidP="0044022E">
            <w:pPr>
              <w:jc w:val="both"/>
              <w:rPr>
                <w:rFonts w:ascii="Arial" w:hAnsi="Arial"/>
              </w:rPr>
            </w:pPr>
            <w:r>
              <w:rPr>
                <w:rFonts w:ascii="Arial" w:hAnsi="Arial"/>
              </w:rPr>
              <w:t>Explain w</w:t>
            </w:r>
            <w:r w:rsidR="0006095F">
              <w:rPr>
                <w:rFonts w:ascii="Arial" w:hAnsi="Arial"/>
              </w:rPr>
              <w:t xml:space="preserve">hy </w:t>
            </w:r>
            <w:r>
              <w:rPr>
                <w:rFonts w:ascii="Arial" w:hAnsi="Arial"/>
              </w:rPr>
              <w:t xml:space="preserve">it </w:t>
            </w:r>
            <w:r w:rsidR="0006095F">
              <w:rPr>
                <w:rFonts w:ascii="Arial" w:hAnsi="Arial"/>
              </w:rPr>
              <w:t xml:space="preserve">would be problematic to sort the </w:t>
            </w:r>
            <w:r>
              <w:rPr>
                <w:rFonts w:ascii="Arial" w:hAnsi="Arial"/>
              </w:rPr>
              <w:t>table</w:t>
            </w:r>
            <w:r w:rsidR="0044022E">
              <w:rPr>
                <w:rFonts w:ascii="Arial" w:hAnsi="Arial"/>
              </w:rPr>
              <w:t xml:space="preserve"> </w:t>
            </w:r>
            <w:proofErr w:type="spellStart"/>
            <w:r w:rsidR="0044022E" w:rsidRPr="00260398">
              <w:rPr>
                <w:rFonts w:ascii="Arial" w:hAnsi="Arial"/>
                <w:b/>
                <w:bCs/>
              </w:rPr>
              <w:t>tblClients</w:t>
            </w:r>
            <w:proofErr w:type="spellEnd"/>
            <w:r w:rsidR="00865BC5">
              <w:rPr>
                <w:rFonts w:ascii="Arial" w:hAnsi="Arial"/>
                <w:b/>
                <w:bCs/>
              </w:rPr>
              <w:t xml:space="preserve"> </w:t>
            </w:r>
            <w:r>
              <w:rPr>
                <w:rFonts w:ascii="Arial" w:hAnsi="Arial"/>
              </w:rPr>
              <w:t xml:space="preserve">on the clients surname. </w:t>
            </w:r>
          </w:p>
        </w:tc>
        <w:tc>
          <w:tcPr>
            <w:tcW w:w="251" w:type="dxa"/>
            <w:shd w:val="clear" w:color="auto" w:fill="auto"/>
          </w:tcPr>
          <w:p w14:paraId="7868B1F0" w14:textId="77777777" w:rsidR="0044022E" w:rsidRPr="00EC7A00" w:rsidRDefault="0044022E" w:rsidP="0044022E">
            <w:pPr>
              <w:rPr>
                <w:rFonts w:ascii="Arial" w:hAnsi="Arial"/>
              </w:rPr>
            </w:pPr>
          </w:p>
        </w:tc>
        <w:tc>
          <w:tcPr>
            <w:tcW w:w="883" w:type="dxa"/>
            <w:shd w:val="clear" w:color="auto" w:fill="auto"/>
            <w:vAlign w:val="bottom"/>
          </w:tcPr>
          <w:p w14:paraId="637F4DC1" w14:textId="77777777" w:rsidR="0044022E" w:rsidRPr="00EC7A00" w:rsidRDefault="0044022E" w:rsidP="0044022E">
            <w:pPr>
              <w:rPr>
                <w:rFonts w:ascii="Arial" w:hAnsi="Arial"/>
              </w:rPr>
            </w:pPr>
            <w:r>
              <w:rPr>
                <w:rFonts w:ascii="Arial" w:hAnsi="Arial"/>
              </w:rPr>
              <w:t>(2)</w:t>
            </w:r>
          </w:p>
        </w:tc>
      </w:tr>
    </w:tbl>
    <w:p w14:paraId="3D3CC7B9" w14:textId="77777777" w:rsidR="00561AA0" w:rsidRDefault="00561AA0">
      <w:pPr>
        <w:rPr>
          <w:rFonts w:ascii="Arial" w:hAnsi="Arial"/>
        </w:rPr>
      </w:pPr>
    </w:p>
    <w:tbl>
      <w:tblPr>
        <w:tblW w:w="10598" w:type="dxa"/>
        <w:tblLook w:val="04A0" w:firstRow="1" w:lastRow="0" w:firstColumn="1" w:lastColumn="0" w:noHBand="0" w:noVBand="1"/>
      </w:tblPr>
      <w:tblGrid>
        <w:gridCol w:w="959"/>
        <w:gridCol w:w="8505"/>
        <w:gridCol w:w="251"/>
        <w:gridCol w:w="883"/>
      </w:tblGrid>
      <w:tr w:rsidR="00BC33FD" w:rsidRPr="00EC7A00" w14:paraId="2625F4DF" w14:textId="77777777" w:rsidTr="0044022E">
        <w:tc>
          <w:tcPr>
            <w:tcW w:w="959" w:type="dxa"/>
            <w:shd w:val="clear" w:color="auto" w:fill="auto"/>
          </w:tcPr>
          <w:p w14:paraId="5FC6DAE6" w14:textId="77777777" w:rsidR="00BC33FD" w:rsidRPr="00EC7A00" w:rsidRDefault="00BC33FD">
            <w:pPr>
              <w:jc w:val="both"/>
              <w:rPr>
                <w:rFonts w:ascii="Arial" w:hAnsi="Arial"/>
                <w:lang w:val="en-GB"/>
              </w:rPr>
            </w:pPr>
            <w:r w:rsidRPr="00EC7A00">
              <w:rPr>
                <w:rFonts w:ascii="Arial" w:hAnsi="Arial"/>
                <w:lang w:val="en-GB"/>
              </w:rPr>
              <w:t>4.</w:t>
            </w:r>
            <w:r w:rsidR="0044022E">
              <w:rPr>
                <w:rFonts w:ascii="Arial" w:hAnsi="Arial"/>
                <w:lang w:val="en-GB"/>
              </w:rPr>
              <w:t>4</w:t>
            </w:r>
          </w:p>
        </w:tc>
        <w:tc>
          <w:tcPr>
            <w:tcW w:w="8505" w:type="dxa"/>
            <w:shd w:val="clear" w:color="auto" w:fill="auto"/>
          </w:tcPr>
          <w:p w14:paraId="6AC88976" w14:textId="5306C950" w:rsidR="00BC33FD" w:rsidRPr="00EC7A00" w:rsidRDefault="0044022E">
            <w:pPr>
              <w:tabs>
                <w:tab w:val="right" w:pos="8289"/>
              </w:tabs>
              <w:jc w:val="both"/>
              <w:rPr>
                <w:rFonts w:ascii="Arial" w:hAnsi="Arial"/>
                <w:lang w:val="en-GB"/>
              </w:rPr>
            </w:pPr>
            <w:r>
              <w:rPr>
                <w:rFonts w:ascii="Arial" w:hAnsi="Arial"/>
              </w:rPr>
              <w:t xml:space="preserve">The business has expressed their concerns regarding the logical integrity of the data in the database. Explain at least </w:t>
            </w:r>
            <w:r w:rsidR="00532BA4">
              <w:rPr>
                <w:rFonts w:ascii="Arial" w:hAnsi="Arial"/>
              </w:rPr>
              <w:t>TWO</w:t>
            </w:r>
            <w:r>
              <w:rPr>
                <w:rFonts w:ascii="Arial" w:hAnsi="Arial"/>
              </w:rPr>
              <w:t xml:space="preserve"> ways of ensuring </w:t>
            </w:r>
            <w:r w:rsidR="006F7E41">
              <w:rPr>
                <w:rFonts w:ascii="Arial" w:hAnsi="Arial"/>
              </w:rPr>
              <w:t xml:space="preserve">logical </w:t>
            </w:r>
            <w:r>
              <w:rPr>
                <w:rFonts w:ascii="Arial" w:hAnsi="Arial"/>
              </w:rPr>
              <w:t>integrity.</w:t>
            </w:r>
          </w:p>
        </w:tc>
        <w:tc>
          <w:tcPr>
            <w:tcW w:w="251" w:type="dxa"/>
            <w:shd w:val="clear" w:color="auto" w:fill="auto"/>
          </w:tcPr>
          <w:p w14:paraId="2A4E60E4" w14:textId="77777777" w:rsidR="00BC33FD" w:rsidRPr="00EC7A00" w:rsidRDefault="00BC33FD">
            <w:pPr>
              <w:jc w:val="both"/>
              <w:rPr>
                <w:rFonts w:ascii="Arial" w:hAnsi="Arial"/>
                <w:lang w:val="en-GB"/>
              </w:rPr>
            </w:pPr>
          </w:p>
        </w:tc>
        <w:tc>
          <w:tcPr>
            <w:tcW w:w="883" w:type="dxa"/>
            <w:shd w:val="clear" w:color="auto" w:fill="auto"/>
            <w:vAlign w:val="bottom"/>
          </w:tcPr>
          <w:p w14:paraId="1BE7C965" w14:textId="77777777" w:rsidR="00BC33FD" w:rsidRPr="00EC7A00" w:rsidRDefault="007971D9" w:rsidP="0044022E">
            <w:pPr>
              <w:rPr>
                <w:rFonts w:ascii="Arial" w:hAnsi="Arial"/>
                <w:lang w:val="en-GB"/>
              </w:rPr>
            </w:pPr>
            <w:r>
              <w:rPr>
                <w:rFonts w:ascii="Arial" w:hAnsi="Arial"/>
                <w:lang w:val="en-GB"/>
              </w:rPr>
              <w:t>(2)</w:t>
            </w:r>
          </w:p>
        </w:tc>
      </w:tr>
    </w:tbl>
    <w:p w14:paraId="192FC5F0" w14:textId="77777777" w:rsidR="00DC045C" w:rsidRDefault="007971D9" w:rsidP="00BC33FD">
      <w:pPr>
        <w:ind w:left="720" w:hanging="720"/>
        <w:jc w:val="both"/>
        <w:rPr>
          <w:rFonts w:ascii="Arial" w:hAnsi="Arial"/>
          <w:lang w:val="en-GB"/>
        </w:rPr>
      </w:pPr>
      <w:r>
        <w:rPr>
          <w:rFonts w:ascii="Arial" w:hAnsi="Arial"/>
          <w:lang w:val="en-GB"/>
        </w:rPr>
        <w:br w:type="page"/>
      </w:r>
    </w:p>
    <w:tbl>
      <w:tblPr>
        <w:tblW w:w="10598" w:type="dxa"/>
        <w:tblLook w:val="04A0" w:firstRow="1" w:lastRow="0" w:firstColumn="1" w:lastColumn="0" w:noHBand="0" w:noVBand="1"/>
      </w:tblPr>
      <w:tblGrid>
        <w:gridCol w:w="959"/>
        <w:gridCol w:w="8505"/>
        <w:gridCol w:w="251"/>
        <w:gridCol w:w="883"/>
      </w:tblGrid>
      <w:tr w:rsidR="00DC045C" w:rsidRPr="00EC7A00" w14:paraId="6830C71F" w14:textId="77777777">
        <w:tc>
          <w:tcPr>
            <w:tcW w:w="959" w:type="dxa"/>
            <w:shd w:val="clear" w:color="auto" w:fill="auto"/>
          </w:tcPr>
          <w:p w14:paraId="58C94122" w14:textId="77777777" w:rsidR="00DC045C" w:rsidRPr="00EC7A00" w:rsidRDefault="00DC045C">
            <w:pPr>
              <w:jc w:val="both"/>
              <w:rPr>
                <w:rFonts w:ascii="Arial" w:hAnsi="Arial"/>
                <w:lang w:val="en-GB"/>
              </w:rPr>
            </w:pPr>
            <w:r w:rsidRPr="00EC7A00">
              <w:rPr>
                <w:rFonts w:ascii="Arial" w:hAnsi="Arial"/>
                <w:lang w:val="en-GB"/>
              </w:rPr>
              <w:lastRenderedPageBreak/>
              <w:t>4.</w:t>
            </w:r>
            <w:r>
              <w:rPr>
                <w:rFonts w:ascii="Arial" w:hAnsi="Arial"/>
                <w:lang w:val="en-GB"/>
              </w:rPr>
              <w:t>5</w:t>
            </w:r>
          </w:p>
        </w:tc>
        <w:tc>
          <w:tcPr>
            <w:tcW w:w="8505" w:type="dxa"/>
            <w:shd w:val="clear" w:color="auto" w:fill="auto"/>
          </w:tcPr>
          <w:p w14:paraId="3BD490FD" w14:textId="77777777" w:rsidR="00DC045C" w:rsidRDefault="00DC045C">
            <w:pPr>
              <w:tabs>
                <w:tab w:val="right" w:pos="8289"/>
              </w:tabs>
              <w:jc w:val="both"/>
              <w:rPr>
                <w:rFonts w:ascii="Arial" w:hAnsi="Arial"/>
              </w:rPr>
            </w:pPr>
            <w:r>
              <w:rPr>
                <w:rFonts w:ascii="Arial" w:hAnsi="Arial"/>
              </w:rPr>
              <w:t xml:space="preserve">The database manager has raised concerns regarding the future development of the database. </w:t>
            </w:r>
          </w:p>
          <w:p w14:paraId="64CB195E" w14:textId="77777777" w:rsidR="00DC045C" w:rsidRDefault="00DC045C">
            <w:pPr>
              <w:tabs>
                <w:tab w:val="right" w:pos="8289"/>
              </w:tabs>
              <w:jc w:val="both"/>
              <w:rPr>
                <w:rFonts w:ascii="Arial" w:hAnsi="Arial"/>
              </w:rPr>
            </w:pPr>
          </w:p>
          <w:p w14:paraId="5E9914B9" w14:textId="77777777" w:rsidR="00DC045C" w:rsidRPr="00EC7A00" w:rsidRDefault="00DC045C">
            <w:pPr>
              <w:tabs>
                <w:tab w:val="right" w:pos="8289"/>
              </w:tabs>
              <w:jc w:val="both"/>
              <w:rPr>
                <w:rFonts w:ascii="Arial" w:hAnsi="Arial"/>
                <w:lang w:val="en-GB"/>
              </w:rPr>
            </w:pPr>
            <w:r>
              <w:rPr>
                <w:rFonts w:ascii="Arial" w:hAnsi="Arial"/>
              </w:rPr>
              <w:t>Explain how you will account for this by referring to physical and logical independence.</w:t>
            </w:r>
          </w:p>
        </w:tc>
        <w:tc>
          <w:tcPr>
            <w:tcW w:w="251" w:type="dxa"/>
            <w:shd w:val="clear" w:color="auto" w:fill="auto"/>
          </w:tcPr>
          <w:p w14:paraId="31BCD46D" w14:textId="77777777" w:rsidR="00DC045C" w:rsidRPr="00EC7A00" w:rsidRDefault="00DC045C">
            <w:pPr>
              <w:jc w:val="both"/>
              <w:rPr>
                <w:rFonts w:ascii="Arial" w:hAnsi="Arial"/>
                <w:lang w:val="en-GB"/>
              </w:rPr>
            </w:pPr>
          </w:p>
        </w:tc>
        <w:tc>
          <w:tcPr>
            <w:tcW w:w="883" w:type="dxa"/>
            <w:shd w:val="clear" w:color="auto" w:fill="auto"/>
            <w:vAlign w:val="bottom"/>
          </w:tcPr>
          <w:p w14:paraId="342E1D8F" w14:textId="77777777" w:rsidR="00DC045C" w:rsidRPr="00EC7A00" w:rsidRDefault="00DC045C">
            <w:pPr>
              <w:rPr>
                <w:rFonts w:ascii="Arial" w:hAnsi="Arial"/>
                <w:lang w:val="en-GB"/>
              </w:rPr>
            </w:pPr>
            <w:r>
              <w:rPr>
                <w:rFonts w:ascii="Arial" w:hAnsi="Arial"/>
                <w:lang w:val="en-GB"/>
              </w:rPr>
              <w:t>(4)</w:t>
            </w:r>
          </w:p>
        </w:tc>
      </w:tr>
    </w:tbl>
    <w:p w14:paraId="3253D7BD" w14:textId="77777777" w:rsidR="00BC33FD" w:rsidRDefault="00BC33FD" w:rsidP="00BC33FD">
      <w:pPr>
        <w:ind w:left="720" w:hanging="720"/>
        <w:jc w:val="both"/>
        <w:rPr>
          <w:rFonts w:ascii="Arial" w:hAnsi="Arial"/>
          <w:lang w:val="en-GB"/>
        </w:rPr>
      </w:pPr>
    </w:p>
    <w:tbl>
      <w:tblPr>
        <w:tblW w:w="10598" w:type="dxa"/>
        <w:tblLook w:val="04A0" w:firstRow="1" w:lastRow="0" w:firstColumn="1" w:lastColumn="0" w:noHBand="0" w:noVBand="1"/>
      </w:tblPr>
      <w:tblGrid>
        <w:gridCol w:w="959"/>
        <w:gridCol w:w="8505"/>
        <w:gridCol w:w="251"/>
        <w:gridCol w:w="883"/>
      </w:tblGrid>
      <w:tr w:rsidR="00116C76" w:rsidRPr="00EC7A00" w14:paraId="5899216F" w14:textId="77777777">
        <w:tc>
          <w:tcPr>
            <w:tcW w:w="959" w:type="dxa"/>
            <w:shd w:val="clear" w:color="auto" w:fill="auto"/>
          </w:tcPr>
          <w:p w14:paraId="55884194" w14:textId="77777777" w:rsidR="00116C76" w:rsidRPr="00EC7A00" w:rsidRDefault="00116C76">
            <w:pPr>
              <w:jc w:val="both"/>
              <w:rPr>
                <w:rFonts w:ascii="Arial" w:hAnsi="Arial"/>
                <w:lang w:val="en-GB"/>
              </w:rPr>
            </w:pPr>
            <w:r w:rsidRPr="00EC7A00">
              <w:rPr>
                <w:rFonts w:ascii="Arial" w:hAnsi="Arial"/>
                <w:lang w:val="en-GB"/>
              </w:rPr>
              <w:t>4.</w:t>
            </w:r>
            <w:r>
              <w:rPr>
                <w:rFonts w:ascii="Arial" w:hAnsi="Arial"/>
                <w:lang w:val="en-GB"/>
              </w:rPr>
              <w:t>6</w:t>
            </w:r>
          </w:p>
        </w:tc>
        <w:tc>
          <w:tcPr>
            <w:tcW w:w="8505" w:type="dxa"/>
            <w:shd w:val="clear" w:color="auto" w:fill="auto"/>
          </w:tcPr>
          <w:p w14:paraId="6748B563" w14:textId="77777777" w:rsidR="001E4FA4" w:rsidRDefault="001E4FA4">
            <w:pPr>
              <w:tabs>
                <w:tab w:val="right" w:pos="8289"/>
              </w:tabs>
              <w:jc w:val="both"/>
              <w:rPr>
                <w:rFonts w:ascii="Arial" w:hAnsi="Arial"/>
              </w:rPr>
            </w:pPr>
            <w:r w:rsidRPr="001E4FA4">
              <w:rPr>
                <w:rFonts w:ascii="Arial" w:hAnsi="Arial"/>
              </w:rPr>
              <w:t>Should the database later contain sensitive client information like credit card details, contact information or accounts – how could you ensure that the data in the database is kept sa</w:t>
            </w:r>
            <w:r>
              <w:rPr>
                <w:rFonts w:ascii="Arial" w:hAnsi="Arial"/>
              </w:rPr>
              <w:t>fe</w:t>
            </w:r>
            <w:r w:rsidRPr="001E4FA4">
              <w:rPr>
                <w:rFonts w:ascii="Arial" w:hAnsi="Arial"/>
              </w:rPr>
              <w:t>?</w:t>
            </w:r>
          </w:p>
          <w:p w14:paraId="6B638302" w14:textId="77777777" w:rsidR="001E4FA4" w:rsidRDefault="001E4FA4">
            <w:pPr>
              <w:tabs>
                <w:tab w:val="right" w:pos="8289"/>
              </w:tabs>
              <w:jc w:val="both"/>
              <w:rPr>
                <w:rFonts w:ascii="Arial" w:hAnsi="Arial"/>
              </w:rPr>
            </w:pPr>
          </w:p>
          <w:p w14:paraId="63A5E114" w14:textId="212D6AE8" w:rsidR="00116C76" w:rsidRPr="00EC7A00" w:rsidRDefault="001E4FA4">
            <w:pPr>
              <w:tabs>
                <w:tab w:val="right" w:pos="8289"/>
              </w:tabs>
              <w:jc w:val="both"/>
              <w:rPr>
                <w:rFonts w:ascii="Arial" w:hAnsi="Arial"/>
                <w:lang w:val="en-GB"/>
              </w:rPr>
            </w:pPr>
            <w:r w:rsidRPr="001E4FA4">
              <w:rPr>
                <w:rFonts w:ascii="Arial" w:hAnsi="Arial"/>
              </w:rPr>
              <w:t xml:space="preserve">Name and briefly explain </w:t>
            </w:r>
            <w:r w:rsidR="00572F6F">
              <w:rPr>
                <w:rFonts w:ascii="Arial" w:hAnsi="Arial"/>
              </w:rPr>
              <w:t>THREE</w:t>
            </w:r>
            <w:r w:rsidRPr="001E4FA4">
              <w:rPr>
                <w:rFonts w:ascii="Arial" w:hAnsi="Arial"/>
              </w:rPr>
              <w:t xml:space="preserve"> methods.</w:t>
            </w:r>
          </w:p>
        </w:tc>
        <w:tc>
          <w:tcPr>
            <w:tcW w:w="251" w:type="dxa"/>
            <w:shd w:val="clear" w:color="auto" w:fill="auto"/>
          </w:tcPr>
          <w:p w14:paraId="6DB8B81F" w14:textId="77777777" w:rsidR="00116C76" w:rsidRPr="00EC7A00" w:rsidRDefault="00116C76">
            <w:pPr>
              <w:jc w:val="both"/>
              <w:rPr>
                <w:rFonts w:ascii="Arial" w:hAnsi="Arial"/>
                <w:lang w:val="en-GB"/>
              </w:rPr>
            </w:pPr>
          </w:p>
        </w:tc>
        <w:tc>
          <w:tcPr>
            <w:tcW w:w="883" w:type="dxa"/>
            <w:shd w:val="clear" w:color="auto" w:fill="auto"/>
            <w:vAlign w:val="bottom"/>
          </w:tcPr>
          <w:p w14:paraId="627C60C4" w14:textId="77777777" w:rsidR="00116C76" w:rsidRPr="00EC7A00" w:rsidRDefault="00116C76">
            <w:pPr>
              <w:rPr>
                <w:rFonts w:ascii="Arial" w:hAnsi="Arial"/>
                <w:lang w:val="en-GB"/>
              </w:rPr>
            </w:pPr>
            <w:r>
              <w:rPr>
                <w:rFonts w:ascii="Arial" w:hAnsi="Arial"/>
                <w:lang w:val="en-GB"/>
              </w:rPr>
              <w:t>(</w:t>
            </w:r>
            <w:r w:rsidR="001E4FA4">
              <w:rPr>
                <w:rFonts w:ascii="Arial" w:hAnsi="Arial"/>
                <w:lang w:val="en-GB"/>
              </w:rPr>
              <w:t>6</w:t>
            </w:r>
            <w:r>
              <w:rPr>
                <w:rFonts w:ascii="Arial" w:hAnsi="Arial"/>
                <w:lang w:val="en-GB"/>
              </w:rPr>
              <w:t>)</w:t>
            </w:r>
          </w:p>
        </w:tc>
      </w:tr>
    </w:tbl>
    <w:p w14:paraId="05A47E30" w14:textId="77777777" w:rsidR="00116C76" w:rsidRDefault="00116C76" w:rsidP="00BC33FD">
      <w:pPr>
        <w:ind w:left="720" w:hanging="720"/>
        <w:jc w:val="both"/>
        <w:rPr>
          <w:rFonts w:ascii="Arial" w:hAnsi="Arial"/>
          <w:lang w:val="en-GB"/>
        </w:rPr>
      </w:pPr>
    </w:p>
    <w:tbl>
      <w:tblPr>
        <w:tblW w:w="10598" w:type="dxa"/>
        <w:tblLook w:val="04A0" w:firstRow="1" w:lastRow="0" w:firstColumn="1" w:lastColumn="0" w:noHBand="0" w:noVBand="1"/>
      </w:tblPr>
      <w:tblGrid>
        <w:gridCol w:w="959"/>
        <w:gridCol w:w="8505"/>
        <w:gridCol w:w="251"/>
        <w:gridCol w:w="883"/>
      </w:tblGrid>
      <w:tr w:rsidR="00116C76" w:rsidRPr="00EC7A00" w14:paraId="05EC55B4" w14:textId="77777777">
        <w:tc>
          <w:tcPr>
            <w:tcW w:w="959" w:type="dxa"/>
            <w:shd w:val="clear" w:color="auto" w:fill="auto"/>
          </w:tcPr>
          <w:p w14:paraId="1289A945" w14:textId="77777777" w:rsidR="00116C76" w:rsidRPr="00EC7A00" w:rsidRDefault="00116C76">
            <w:pPr>
              <w:jc w:val="both"/>
              <w:rPr>
                <w:rFonts w:ascii="Arial" w:hAnsi="Arial"/>
                <w:lang w:val="en-GB"/>
              </w:rPr>
            </w:pPr>
            <w:r w:rsidRPr="00EC7A00">
              <w:rPr>
                <w:rFonts w:ascii="Arial" w:hAnsi="Arial"/>
                <w:lang w:val="en-GB"/>
              </w:rPr>
              <w:t>4.</w:t>
            </w:r>
            <w:r>
              <w:rPr>
                <w:rFonts w:ascii="Arial" w:hAnsi="Arial"/>
                <w:lang w:val="en-GB"/>
              </w:rPr>
              <w:t>7</w:t>
            </w:r>
          </w:p>
        </w:tc>
        <w:tc>
          <w:tcPr>
            <w:tcW w:w="8505" w:type="dxa"/>
            <w:shd w:val="clear" w:color="auto" w:fill="auto"/>
          </w:tcPr>
          <w:p w14:paraId="462F6786" w14:textId="77777777" w:rsidR="001E4FA4" w:rsidRDefault="001E4FA4">
            <w:pPr>
              <w:tabs>
                <w:tab w:val="right" w:pos="8289"/>
              </w:tabs>
              <w:jc w:val="both"/>
              <w:rPr>
                <w:rFonts w:ascii="Arial" w:hAnsi="Arial"/>
              </w:rPr>
            </w:pPr>
            <w:r>
              <w:rPr>
                <w:rFonts w:ascii="Arial" w:hAnsi="Arial"/>
              </w:rPr>
              <w:t xml:space="preserve">The developer has designed a web-interface that allows the user to search for products. The content of the search bar is copied directly into an SQL statement and returned to the webpage dynamically. </w:t>
            </w:r>
          </w:p>
          <w:p w14:paraId="23A36702" w14:textId="77777777" w:rsidR="001E4FA4" w:rsidRDefault="001E4FA4">
            <w:pPr>
              <w:tabs>
                <w:tab w:val="right" w:pos="8289"/>
              </w:tabs>
              <w:jc w:val="both"/>
              <w:rPr>
                <w:rFonts w:ascii="Arial" w:hAnsi="Arial"/>
              </w:rPr>
            </w:pPr>
          </w:p>
          <w:p w14:paraId="4EB37DB6" w14:textId="77777777" w:rsidR="00116C76" w:rsidRPr="00EC7A00" w:rsidRDefault="001E4FA4">
            <w:pPr>
              <w:tabs>
                <w:tab w:val="right" w:pos="8289"/>
              </w:tabs>
              <w:jc w:val="both"/>
              <w:rPr>
                <w:rFonts w:ascii="Arial" w:hAnsi="Arial"/>
                <w:lang w:val="en-GB"/>
              </w:rPr>
            </w:pPr>
            <w:r>
              <w:rPr>
                <w:rFonts w:ascii="Arial" w:hAnsi="Arial"/>
              </w:rPr>
              <w:t>While this works perfectly – explain to the web developer why this is a very bad idea.</w:t>
            </w:r>
          </w:p>
        </w:tc>
        <w:tc>
          <w:tcPr>
            <w:tcW w:w="251" w:type="dxa"/>
            <w:shd w:val="clear" w:color="auto" w:fill="auto"/>
          </w:tcPr>
          <w:p w14:paraId="56EA7B9E" w14:textId="77777777" w:rsidR="00116C76" w:rsidRPr="00EC7A00" w:rsidRDefault="00116C76">
            <w:pPr>
              <w:jc w:val="both"/>
              <w:rPr>
                <w:rFonts w:ascii="Arial" w:hAnsi="Arial"/>
                <w:lang w:val="en-GB"/>
              </w:rPr>
            </w:pPr>
          </w:p>
        </w:tc>
        <w:tc>
          <w:tcPr>
            <w:tcW w:w="883" w:type="dxa"/>
            <w:shd w:val="clear" w:color="auto" w:fill="auto"/>
            <w:vAlign w:val="bottom"/>
          </w:tcPr>
          <w:p w14:paraId="7C9547B1" w14:textId="77777777" w:rsidR="00116C76" w:rsidRPr="00EC7A00" w:rsidRDefault="00116C76">
            <w:pPr>
              <w:rPr>
                <w:rFonts w:ascii="Arial" w:hAnsi="Arial"/>
                <w:lang w:val="en-GB"/>
              </w:rPr>
            </w:pPr>
            <w:r>
              <w:rPr>
                <w:rFonts w:ascii="Arial" w:hAnsi="Arial"/>
                <w:lang w:val="en-GB"/>
              </w:rPr>
              <w:t>(</w:t>
            </w:r>
            <w:r w:rsidR="001E4FA4">
              <w:rPr>
                <w:rFonts w:ascii="Arial" w:hAnsi="Arial"/>
                <w:lang w:val="en-GB"/>
              </w:rPr>
              <w:t>3</w:t>
            </w:r>
            <w:r>
              <w:rPr>
                <w:rFonts w:ascii="Arial" w:hAnsi="Arial"/>
                <w:lang w:val="en-GB"/>
              </w:rPr>
              <w:t>)</w:t>
            </w:r>
          </w:p>
        </w:tc>
      </w:tr>
    </w:tbl>
    <w:p w14:paraId="56A08C5E" w14:textId="77777777" w:rsidR="00116C76" w:rsidRDefault="00116C76" w:rsidP="00BC33FD">
      <w:pPr>
        <w:ind w:left="720" w:hanging="720"/>
        <w:jc w:val="both"/>
        <w:rPr>
          <w:rFonts w:ascii="Arial" w:hAnsi="Arial"/>
          <w:lang w:val="en-GB"/>
        </w:rPr>
      </w:pPr>
    </w:p>
    <w:tbl>
      <w:tblPr>
        <w:tblW w:w="10598" w:type="dxa"/>
        <w:tblLook w:val="04A0" w:firstRow="1" w:lastRow="0" w:firstColumn="1" w:lastColumn="0" w:noHBand="0" w:noVBand="1"/>
      </w:tblPr>
      <w:tblGrid>
        <w:gridCol w:w="959"/>
        <w:gridCol w:w="8505"/>
        <w:gridCol w:w="251"/>
        <w:gridCol w:w="883"/>
      </w:tblGrid>
      <w:tr w:rsidR="00116C76" w:rsidRPr="00EC7A00" w14:paraId="20A9D028" w14:textId="77777777">
        <w:tc>
          <w:tcPr>
            <w:tcW w:w="959" w:type="dxa"/>
            <w:shd w:val="clear" w:color="auto" w:fill="auto"/>
          </w:tcPr>
          <w:p w14:paraId="6835D1E8" w14:textId="77777777" w:rsidR="00116C76" w:rsidRPr="00EC7A00" w:rsidRDefault="00116C76">
            <w:pPr>
              <w:jc w:val="both"/>
              <w:rPr>
                <w:rFonts w:ascii="Arial" w:hAnsi="Arial"/>
                <w:lang w:val="en-GB"/>
              </w:rPr>
            </w:pPr>
            <w:r w:rsidRPr="00EC7A00">
              <w:rPr>
                <w:rFonts w:ascii="Arial" w:hAnsi="Arial"/>
                <w:lang w:val="en-GB"/>
              </w:rPr>
              <w:t>4.</w:t>
            </w:r>
            <w:r>
              <w:rPr>
                <w:rFonts w:ascii="Arial" w:hAnsi="Arial"/>
                <w:lang w:val="en-GB"/>
              </w:rPr>
              <w:t>8</w:t>
            </w:r>
          </w:p>
        </w:tc>
        <w:tc>
          <w:tcPr>
            <w:tcW w:w="8505" w:type="dxa"/>
            <w:shd w:val="clear" w:color="auto" w:fill="auto"/>
          </w:tcPr>
          <w:p w14:paraId="73C2905D" w14:textId="77777777" w:rsidR="001E4FA4" w:rsidRDefault="001E4FA4">
            <w:pPr>
              <w:tabs>
                <w:tab w:val="right" w:pos="8289"/>
              </w:tabs>
              <w:jc w:val="both"/>
              <w:rPr>
                <w:rFonts w:ascii="Arial" w:hAnsi="Arial"/>
              </w:rPr>
            </w:pPr>
            <w:r>
              <w:rPr>
                <w:rFonts w:ascii="Arial" w:hAnsi="Arial"/>
              </w:rPr>
              <w:t xml:space="preserve">Local power cuts have left servers vulnerable to hardware failure. </w:t>
            </w:r>
          </w:p>
          <w:p w14:paraId="0A292CE2" w14:textId="77777777" w:rsidR="001E4FA4" w:rsidRDefault="001E4FA4">
            <w:pPr>
              <w:tabs>
                <w:tab w:val="right" w:pos="8289"/>
              </w:tabs>
              <w:jc w:val="both"/>
              <w:rPr>
                <w:rFonts w:ascii="Arial" w:hAnsi="Arial"/>
              </w:rPr>
            </w:pPr>
          </w:p>
          <w:p w14:paraId="68AB9F8F" w14:textId="77777777" w:rsidR="00116C76" w:rsidRPr="00EC7A00" w:rsidRDefault="00200E1B">
            <w:pPr>
              <w:tabs>
                <w:tab w:val="right" w:pos="8289"/>
              </w:tabs>
              <w:jc w:val="both"/>
              <w:rPr>
                <w:rFonts w:ascii="Arial" w:hAnsi="Arial"/>
                <w:lang w:val="en-GB"/>
              </w:rPr>
            </w:pPr>
            <w:r>
              <w:rPr>
                <w:rFonts w:ascii="Arial" w:hAnsi="Arial"/>
              </w:rPr>
              <w:t>Identify and describe</w:t>
            </w:r>
            <w:r w:rsidR="001E4FA4">
              <w:rPr>
                <w:rFonts w:ascii="Arial" w:hAnsi="Arial"/>
              </w:rPr>
              <w:t xml:space="preserve"> </w:t>
            </w:r>
            <w:r>
              <w:rPr>
                <w:rFonts w:ascii="Arial" w:hAnsi="Arial"/>
              </w:rPr>
              <w:t>a method that</w:t>
            </w:r>
            <w:r w:rsidR="001E4FA4">
              <w:rPr>
                <w:rFonts w:ascii="Arial" w:hAnsi="Arial"/>
              </w:rPr>
              <w:t xml:space="preserve"> could ensure the ‘UP-TIME’ of the website.</w:t>
            </w:r>
          </w:p>
        </w:tc>
        <w:tc>
          <w:tcPr>
            <w:tcW w:w="251" w:type="dxa"/>
            <w:shd w:val="clear" w:color="auto" w:fill="auto"/>
          </w:tcPr>
          <w:p w14:paraId="1B151967" w14:textId="77777777" w:rsidR="00116C76" w:rsidRPr="00EC7A00" w:rsidRDefault="00116C76">
            <w:pPr>
              <w:jc w:val="both"/>
              <w:rPr>
                <w:rFonts w:ascii="Arial" w:hAnsi="Arial"/>
                <w:lang w:val="en-GB"/>
              </w:rPr>
            </w:pPr>
          </w:p>
        </w:tc>
        <w:tc>
          <w:tcPr>
            <w:tcW w:w="883" w:type="dxa"/>
            <w:shd w:val="clear" w:color="auto" w:fill="auto"/>
            <w:vAlign w:val="bottom"/>
          </w:tcPr>
          <w:p w14:paraId="137C3FD7" w14:textId="77777777" w:rsidR="00116C76" w:rsidRPr="00EC7A00" w:rsidRDefault="00116C76">
            <w:pPr>
              <w:rPr>
                <w:rFonts w:ascii="Arial" w:hAnsi="Arial"/>
                <w:lang w:val="en-GB"/>
              </w:rPr>
            </w:pPr>
            <w:r>
              <w:rPr>
                <w:rFonts w:ascii="Arial" w:hAnsi="Arial"/>
                <w:lang w:val="en-GB"/>
              </w:rPr>
              <w:t>(</w:t>
            </w:r>
            <w:r w:rsidR="001E4FA4">
              <w:rPr>
                <w:rFonts w:ascii="Arial" w:hAnsi="Arial"/>
                <w:lang w:val="en-GB"/>
              </w:rPr>
              <w:t>2</w:t>
            </w:r>
            <w:r>
              <w:rPr>
                <w:rFonts w:ascii="Arial" w:hAnsi="Arial"/>
                <w:lang w:val="en-GB"/>
              </w:rPr>
              <w:t>)</w:t>
            </w:r>
          </w:p>
        </w:tc>
      </w:tr>
    </w:tbl>
    <w:p w14:paraId="2DA35916" w14:textId="77777777" w:rsidR="00BC6A79" w:rsidRPr="001E4FA4" w:rsidRDefault="00BC6A79" w:rsidP="00C66E20">
      <w:pPr>
        <w:jc w:val="both"/>
        <w:rPr>
          <w:rFonts w:ascii="Arial" w:hAnsi="Arial"/>
        </w:rPr>
      </w:pPr>
    </w:p>
    <w:p w14:paraId="6E9D7090" w14:textId="77777777" w:rsidR="00FD5525" w:rsidRPr="001E4FA4" w:rsidRDefault="00FD5525" w:rsidP="00C66E20">
      <w:pPr>
        <w:jc w:val="both"/>
        <w:rPr>
          <w:rFonts w:ascii="Arial" w:hAnsi="Arial"/>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276E12" w:rsidRPr="00C37CD0" w14:paraId="6AA471EE" w14:textId="77777777">
        <w:tc>
          <w:tcPr>
            <w:tcW w:w="9464" w:type="dxa"/>
          </w:tcPr>
          <w:p w14:paraId="28F440C5" w14:textId="77777777" w:rsidR="00276E12" w:rsidRPr="00C37CD0" w:rsidRDefault="00276E12" w:rsidP="004C7B63">
            <w:pPr>
              <w:pStyle w:val="Header"/>
              <w:tabs>
                <w:tab w:val="clear" w:pos="4153"/>
                <w:tab w:val="clear" w:pos="8306"/>
              </w:tabs>
              <w:jc w:val="right"/>
              <w:rPr>
                <w:rFonts w:ascii="Arial" w:hAnsi="Arial"/>
                <w:b/>
                <w:lang w:val="en-GB"/>
              </w:rPr>
            </w:pPr>
            <w:r w:rsidRPr="00C37CD0">
              <w:rPr>
                <w:rFonts w:ascii="Arial" w:hAnsi="Arial"/>
                <w:b/>
                <w:lang w:val="en-GB"/>
              </w:rPr>
              <w:t xml:space="preserve">TOTAL SECTION </w:t>
            </w:r>
            <w:r w:rsidR="004C7B63" w:rsidRPr="00C37CD0">
              <w:rPr>
                <w:rFonts w:ascii="Arial" w:hAnsi="Arial"/>
                <w:b/>
                <w:lang w:val="en-GB"/>
              </w:rPr>
              <w:t>D</w:t>
            </w:r>
            <w:r w:rsidRPr="00C37CD0">
              <w:rPr>
                <w:rFonts w:ascii="Arial" w:hAnsi="Arial"/>
                <w:b/>
                <w:lang w:val="en-GB"/>
              </w:rPr>
              <w:t>:</w:t>
            </w:r>
          </w:p>
        </w:tc>
        <w:tc>
          <w:tcPr>
            <w:tcW w:w="254" w:type="dxa"/>
          </w:tcPr>
          <w:p w14:paraId="3D65942B" w14:textId="77777777" w:rsidR="00276E12" w:rsidRPr="00C37CD0" w:rsidRDefault="00276E12" w:rsidP="004139D7">
            <w:pPr>
              <w:pStyle w:val="Header"/>
              <w:tabs>
                <w:tab w:val="clear" w:pos="4153"/>
                <w:tab w:val="clear" w:pos="8306"/>
              </w:tabs>
              <w:jc w:val="both"/>
              <w:rPr>
                <w:rFonts w:ascii="Arial" w:hAnsi="Arial"/>
                <w:lang w:val="en-GB"/>
              </w:rPr>
            </w:pPr>
          </w:p>
        </w:tc>
        <w:tc>
          <w:tcPr>
            <w:tcW w:w="880" w:type="dxa"/>
          </w:tcPr>
          <w:p w14:paraId="7CF1FDD9" w14:textId="77777777" w:rsidR="00276E12" w:rsidRPr="00C37CD0" w:rsidRDefault="001E4FA4" w:rsidP="0094733A">
            <w:pPr>
              <w:pStyle w:val="Header"/>
              <w:tabs>
                <w:tab w:val="clear" w:pos="4153"/>
                <w:tab w:val="clear" w:pos="8306"/>
              </w:tabs>
              <w:jc w:val="both"/>
              <w:rPr>
                <w:rFonts w:ascii="Arial" w:hAnsi="Arial"/>
                <w:b/>
                <w:lang w:val="en-GB"/>
              </w:rPr>
            </w:pPr>
            <w:r>
              <w:rPr>
                <w:rFonts w:ascii="Arial" w:hAnsi="Arial"/>
                <w:b/>
                <w:lang w:val="en-GB"/>
              </w:rPr>
              <w:t>30</w:t>
            </w:r>
          </w:p>
        </w:tc>
      </w:tr>
    </w:tbl>
    <w:p w14:paraId="41B39A4B" w14:textId="77777777" w:rsidR="00231F5B" w:rsidRPr="00C37CD0" w:rsidRDefault="00231F5B" w:rsidP="004139D7">
      <w:pPr>
        <w:pStyle w:val="Heading1"/>
        <w:jc w:val="both"/>
        <w:rPr>
          <w:lang w:val="en-GB"/>
        </w:rPr>
        <w:sectPr w:rsidR="00231F5B" w:rsidRPr="00C37CD0" w:rsidSect="00231F5B">
          <w:pgSz w:w="11907" w:h="16840" w:code="9"/>
          <w:pgMar w:top="720" w:right="1276" w:bottom="720" w:left="1077" w:header="720" w:footer="720" w:gutter="0"/>
          <w:cols w:space="720"/>
          <w:titlePg/>
        </w:sectPr>
      </w:pPr>
    </w:p>
    <w:p w14:paraId="2232F921" w14:textId="77777777" w:rsidR="000B0D5F" w:rsidRPr="00C37CD0" w:rsidRDefault="000B0D5F">
      <w:pPr>
        <w:rPr>
          <w:rFonts w:ascii="Arial" w:hAnsi="Arial"/>
          <w:lang w:val="en-GB"/>
        </w:rPr>
      </w:pPr>
    </w:p>
    <w:p w14:paraId="188C1E37" w14:textId="77777777" w:rsidR="00C615BC" w:rsidRPr="00C37CD0" w:rsidRDefault="00C615BC">
      <w:pPr>
        <w:rPr>
          <w:rFonts w:ascii="Arial" w:hAnsi="Arial"/>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A00D9A" w:rsidRPr="00C37CD0" w14:paraId="0725DB4E" w14:textId="77777777">
        <w:tc>
          <w:tcPr>
            <w:tcW w:w="9464" w:type="dxa"/>
          </w:tcPr>
          <w:p w14:paraId="526FD26F" w14:textId="77777777" w:rsidR="00A00D9A" w:rsidRPr="00C37CD0" w:rsidRDefault="00BE0C71" w:rsidP="000F6788">
            <w:pPr>
              <w:pStyle w:val="Heading1"/>
              <w:jc w:val="both"/>
              <w:rPr>
                <w:color w:val="000000"/>
                <w:lang w:val="en-GB"/>
              </w:rPr>
            </w:pPr>
            <w:r w:rsidRPr="00C37CD0">
              <w:rPr>
                <w:lang w:val="en-GB"/>
              </w:rPr>
              <w:br w:type="page"/>
            </w:r>
            <w:r w:rsidR="00A00D9A" w:rsidRPr="00C37CD0">
              <w:rPr>
                <w:bCs w:val="0"/>
                <w:color w:val="000000"/>
                <w:lang w:val="en-GB"/>
              </w:rPr>
              <w:t xml:space="preserve">SECTION </w:t>
            </w:r>
            <w:r w:rsidR="000F6788" w:rsidRPr="00C37CD0">
              <w:rPr>
                <w:bCs w:val="0"/>
                <w:color w:val="000000"/>
                <w:lang w:val="en-GB"/>
              </w:rPr>
              <w:t>E</w:t>
            </w:r>
            <w:r w:rsidR="00A00D9A" w:rsidRPr="00C37CD0">
              <w:rPr>
                <w:bCs w:val="0"/>
                <w:color w:val="000000"/>
                <w:lang w:val="en-GB"/>
              </w:rPr>
              <w:t xml:space="preserve">:  </w:t>
            </w:r>
            <w:r w:rsidR="000F6788" w:rsidRPr="00C37CD0">
              <w:rPr>
                <w:bCs w:val="0"/>
                <w:color w:val="000000"/>
                <w:lang w:val="en-GB"/>
              </w:rPr>
              <w:t>SOLUTION DEVELOPMENT</w:t>
            </w:r>
            <w:r w:rsidR="00A00D9A" w:rsidRPr="00C37CD0">
              <w:rPr>
                <w:b w:val="0"/>
                <w:color w:val="000000"/>
                <w:lang w:val="en-GB"/>
              </w:rPr>
              <w:t xml:space="preserve"> </w:t>
            </w:r>
          </w:p>
        </w:tc>
        <w:tc>
          <w:tcPr>
            <w:tcW w:w="254" w:type="dxa"/>
          </w:tcPr>
          <w:p w14:paraId="26E8DDD8" w14:textId="77777777" w:rsidR="00A00D9A" w:rsidRPr="00C37CD0" w:rsidRDefault="00A00D9A" w:rsidP="004139D7">
            <w:pPr>
              <w:pStyle w:val="Header"/>
              <w:tabs>
                <w:tab w:val="clear" w:pos="4153"/>
                <w:tab w:val="clear" w:pos="8306"/>
              </w:tabs>
              <w:jc w:val="both"/>
              <w:rPr>
                <w:rFonts w:ascii="Arial" w:hAnsi="Arial"/>
                <w:color w:val="000000"/>
                <w:lang w:val="en-GB"/>
              </w:rPr>
            </w:pPr>
          </w:p>
        </w:tc>
        <w:tc>
          <w:tcPr>
            <w:tcW w:w="880" w:type="dxa"/>
          </w:tcPr>
          <w:p w14:paraId="4E936210" w14:textId="77777777" w:rsidR="00A00D9A" w:rsidRPr="00C37CD0" w:rsidRDefault="00A00D9A" w:rsidP="004139D7">
            <w:pPr>
              <w:pStyle w:val="Header"/>
              <w:tabs>
                <w:tab w:val="clear" w:pos="4153"/>
                <w:tab w:val="clear" w:pos="8306"/>
              </w:tabs>
              <w:jc w:val="both"/>
              <w:rPr>
                <w:rFonts w:ascii="Arial" w:hAnsi="Arial"/>
                <w:color w:val="000000"/>
                <w:lang w:val="en-GB"/>
              </w:rPr>
            </w:pPr>
          </w:p>
        </w:tc>
      </w:tr>
    </w:tbl>
    <w:p w14:paraId="525AEA7E" w14:textId="77777777" w:rsidR="00A00D9A" w:rsidRPr="00C37CD0" w:rsidRDefault="00A00D9A" w:rsidP="004139D7">
      <w:pPr>
        <w:pStyle w:val="Header"/>
        <w:tabs>
          <w:tab w:val="clear" w:pos="4153"/>
          <w:tab w:val="clear" w:pos="8306"/>
        </w:tabs>
        <w:jc w:val="both"/>
        <w:rPr>
          <w:rFonts w:ascii="Arial" w:hAnsi="Arial"/>
          <w:color w:val="000000"/>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A00D9A" w:rsidRPr="00C37CD0" w14:paraId="5688D88D" w14:textId="77777777">
        <w:tc>
          <w:tcPr>
            <w:tcW w:w="9464" w:type="dxa"/>
          </w:tcPr>
          <w:p w14:paraId="04E2D598" w14:textId="77777777" w:rsidR="00A00D9A" w:rsidRPr="00C37CD0" w:rsidRDefault="00A00D9A" w:rsidP="00F818E0">
            <w:pPr>
              <w:pStyle w:val="Header"/>
              <w:tabs>
                <w:tab w:val="clear" w:pos="4153"/>
                <w:tab w:val="clear" w:pos="8306"/>
                <w:tab w:val="right" w:pos="9213"/>
              </w:tabs>
              <w:jc w:val="both"/>
              <w:rPr>
                <w:rFonts w:ascii="Arial" w:hAnsi="Arial"/>
                <w:color w:val="000000"/>
                <w:lang w:val="en-GB"/>
              </w:rPr>
            </w:pPr>
            <w:r w:rsidRPr="00C37CD0">
              <w:rPr>
                <w:rFonts w:ascii="Arial" w:hAnsi="Arial"/>
                <w:b/>
                <w:color w:val="000000"/>
                <w:lang w:val="en-GB"/>
              </w:rPr>
              <w:t>QUESTION 5</w:t>
            </w:r>
          </w:p>
        </w:tc>
        <w:tc>
          <w:tcPr>
            <w:tcW w:w="254" w:type="dxa"/>
          </w:tcPr>
          <w:p w14:paraId="0D28D853" w14:textId="77777777" w:rsidR="00A00D9A" w:rsidRPr="00C37CD0" w:rsidRDefault="00A00D9A" w:rsidP="004139D7">
            <w:pPr>
              <w:pStyle w:val="Header"/>
              <w:tabs>
                <w:tab w:val="clear" w:pos="4153"/>
                <w:tab w:val="clear" w:pos="8306"/>
              </w:tabs>
              <w:jc w:val="both"/>
              <w:rPr>
                <w:rFonts w:ascii="Arial" w:hAnsi="Arial"/>
                <w:color w:val="000000"/>
                <w:lang w:val="en-GB"/>
              </w:rPr>
            </w:pPr>
          </w:p>
        </w:tc>
        <w:tc>
          <w:tcPr>
            <w:tcW w:w="880" w:type="dxa"/>
          </w:tcPr>
          <w:p w14:paraId="72FFB327" w14:textId="77777777" w:rsidR="00A00D9A" w:rsidRPr="00C37CD0" w:rsidRDefault="00A00D9A" w:rsidP="004139D7">
            <w:pPr>
              <w:pStyle w:val="Header"/>
              <w:tabs>
                <w:tab w:val="clear" w:pos="4153"/>
                <w:tab w:val="clear" w:pos="8306"/>
              </w:tabs>
              <w:jc w:val="both"/>
              <w:rPr>
                <w:rFonts w:ascii="Arial" w:hAnsi="Arial"/>
                <w:color w:val="000000"/>
                <w:lang w:val="en-GB"/>
              </w:rPr>
            </w:pPr>
          </w:p>
        </w:tc>
      </w:tr>
    </w:tbl>
    <w:p w14:paraId="5AE87CF3" w14:textId="77777777" w:rsidR="001E4FA4" w:rsidRDefault="001E4FA4" w:rsidP="00AD7FD8">
      <w:pPr>
        <w:rPr>
          <w:rFonts w:ascii="Arial" w:hAnsi="Arial"/>
        </w:rPr>
      </w:pPr>
    </w:p>
    <w:tbl>
      <w:tblPr>
        <w:tblW w:w="10314" w:type="dxa"/>
        <w:tblLook w:val="04A0" w:firstRow="1" w:lastRow="0" w:firstColumn="1" w:lastColumn="0" w:noHBand="0" w:noVBand="1"/>
      </w:tblPr>
      <w:tblGrid>
        <w:gridCol w:w="620"/>
        <w:gridCol w:w="1188"/>
        <w:gridCol w:w="568"/>
        <w:gridCol w:w="7371"/>
        <w:gridCol w:w="567"/>
      </w:tblGrid>
      <w:tr w:rsidR="00AD7FD8" w14:paraId="3354BB78" w14:textId="77777777">
        <w:tc>
          <w:tcPr>
            <w:tcW w:w="620" w:type="dxa"/>
            <w:shd w:val="clear" w:color="auto" w:fill="auto"/>
          </w:tcPr>
          <w:p w14:paraId="240E6D6A" w14:textId="77777777" w:rsidR="00AD7FD8" w:rsidRDefault="00AD7FD8">
            <w:pPr>
              <w:rPr>
                <w:rFonts w:ascii="Arial" w:hAnsi="Arial"/>
              </w:rPr>
            </w:pPr>
            <w:r>
              <w:rPr>
                <w:rFonts w:ascii="Arial" w:hAnsi="Arial"/>
              </w:rPr>
              <w:t>5.1</w:t>
            </w:r>
          </w:p>
        </w:tc>
        <w:tc>
          <w:tcPr>
            <w:tcW w:w="9127" w:type="dxa"/>
            <w:gridSpan w:val="3"/>
            <w:shd w:val="clear" w:color="auto" w:fill="auto"/>
          </w:tcPr>
          <w:p w14:paraId="58884E01" w14:textId="77777777" w:rsidR="00AD7FD8" w:rsidRDefault="001E4FA4">
            <w:pPr>
              <w:rPr>
                <w:rFonts w:ascii="Arial" w:hAnsi="Arial"/>
              </w:rPr>
            </w:pPr>
            <w:r w:rsidRPr="001E4FA4">
              <w:rPr>
                <w:rFonts w:ascii="Arial" w:hAnsi="Arial"/>
              </w:rPr>
              <w:t>The backend developers are experiencing some difficulty in debugging the source code. Answer the following questions to assist them:</w:t>
            </w:r>
          </w:p>
        </w:tc>
        <w:tc>
          <w:tcPr>
            <w:tcW w:w="567" w:type="dxa"/>
            <w:shd w:val="clear" w:color="auto" w:fill="auto"/>
          </w:tcPr>
          <w:p w14:paraId="002555AF" w14:textId="77777777" w:rsidR="00AD7FD8" w:rsidRDefault="00AD7FD8">
            <w:pPr>
              <w:rPr>
                <w:rFonts w:ascii="Arial" w:hAnsi="Arial"/>
              </w:rPr>
            </w:pPr>
          </w:p>
        </w:tc>
      </w:tr>
      <w:tr w:rsidR="00AD7FD8" w:rsidRPr="00C52E2F" w14:paraId="709689CE" w14:textId="77777777">
        <w:tc>
          <w:tcPr>
            <w:tcW w:w="620" w:type="dxa"/>
            <w:shd w:val="clear" w:color="auto" w:fill="auto"/>
          </w:tcPr>
          <w:p w14:paraId="54A8BA78" w14:textId="77777777" w:rsidR="00AD7FD8" w:rsidRPr="00C52E2F" w:rsidRDefault="00AD7FD8">
            <w:pPr>
              <w:rPr>
                <w:rFonts w:ascii="Arial" w:hAnsi="Arial"/>
                <w:sz w:val="16"/>
                <w:szCs w:val="16"/>
              </w:rPr>
            </w:pPr>
          </w:p>
        </w:tc>
        <w:tc>
          <w:tcPr>
            <w:tcW w:w="9127" w:type="dxa"/>
            <w:gridSpan w:val="3"/>
            <w:shd w:val="clear" w:color="auto" w:fill="auto"/>
          </w:tcPr>
          <w:p w14:paraId="68066795" w14:textId="77777777" w:rsidR="00AD7FD8" w:rsidRPr="00C52E2F" w:rsidRDefault="00AD7FD8">
            <w:pPr>
              <w:rPr>
                <w:rFonts w:ascii="Arial" w:hAnsi="Arial"/>
                <w:sz w:val="16"/>
                <w:szCs w:val="16"/>
              </w:rPr>
            </w:pPr>
          </w:p>
        </w:tc>
        <w:tc>
          <w:tcPr>
            <w:tcW w:w="567" w:type="dxa"/>
            <w:shd w:val="clear" w:color="auto" w:fill="auto"/>
          </w:tcPr>
          <w:p w14:paraId="58C09EBC" w14:textId="77777777" w:rsidR="00AD7FD8" w:rsidRPr="00C52E2F" w:rsidRDefault="00AD7FD8">
            <w:pPr>
              <w:rPr>
                <w:rFonts w:ascii="Arial" w:hAnsi="Arial"/>
                <w:sz w:val="16"/>
                <w:szCs w:val="16"/>
              </w:rPr>
            </w:pPr>
          </w:p>
        </w:tc>
      </w:tr>
      <w:tr w:rsidR="00AD7FD8" w14:paraId="7799E4D6" w14:textId="77777777">
        <w:tc>
          <w:tcPr>
            <w:tcW w:w="620" w:type="dxa"/>
            <w:shd w:val="clear" w:color="auto" w:fill="auto"/>
          </w:tcPr>
          <w:p w14:paraId="5A31992C" w14:textId="77777777" w:rsidR="00AD7FD8" w:rsidRDefault="00AD7FD8">
            <w:pPr>
              <w:rPr>
                <w:rFonts w:ascii="Arial" w:hAnsi="Arial"/>
              </w:rPr>
            </w:pPr>
          </w:p>
        </w:tc>
        <w:tc>
          <w:tcPr>
            <w:tcW w:w="1188" w:type="dxa"/>
            <w:shd w:val="clear" w:color="auto" w:fill="auto"/>
          </w:tcPr>
          <w:p w14:paraId="3BCE1835" w14:textId="77777777" w:rsidR="00AD7FD8" w:rsidRDefault="00AD7FD8">
            <w:pPr>
              <w:rPr>
                <w:rFonts w:ascii="Arial" w:hAnsi="Arial"/>
              </w:rPr>
            </w:pPr>
            <w:r>
              <w:rPr>
                <w:rFonts w:ascii="Arial" w:hAnsi="Arial"/>
              </w:rPr>
              <w:t>5.1.1</w:t>
            </w:r>
          </w:p>
        </w:tc>
        <w:tc>
          <w:tcPr>
            <w:tcW w:w="7939" w:type="dxa"/>
            <w:gridSpan w:val="2"/>
            <w:shd w:val="clear" w:color="auto" w:fill="auto"/>
          </w:tcPr>
          <w:p w14:paraId="6C838051" w14:textId="77777777" w:rsidR="00AD7FD8" w:rsidRDefault="001E4FA4">
            <w:pPr>
              <w:rPr>
                <w:rFonts w:ascii="Arial" w:hAnsi="Arial"/>
              </w:rPr>
            </w:pPr>
            <w:r w:rsidRPr="00F149E8">
              <w:rPr>
                <w:rFonts w:ascii="Arial" w:hAnsi="Arial"/>
              </w:rPr>
              <w:t xml:space="preserve">For each of the following statements, the variable </w:t>
            </w:r>
            <w:r w:rsidRPr="00F149E8">
              <w:rPr>
                <w:rFonts w:ascii="Arial" w:hAnsi="Arial"/>
                <w:b/>
                <w:bCs/>
              </w:rPr>
              <w:t>x</w:t>
            </w:r>
            <w:r w:rsidRPr="00F149E8">
              <w:rPr>
                <w:rFonts w:ascii="Arial" w:hAnsi="Arial"/>
              </w:rPr>
              <w:t xml:space="preserve"> will receive a random value. Write down the smallest possible value and the largest possible value of </w:t>
            </w:r>
            <w:r w:rsidRPr="00F149E8">
              <w:rPr>
                <w:rFonts w:ascii="Arial" w:hAnsi="Arial"/>
                <w:b/>
                <w:bCs/>
              </w:rPr>
              <w:t>x</w:t>
            </w:r>
            <w:r w:rsidRPr="00F149E8">
              <w:rPr>
                <w:rFonts w:ascii="Arial" w:hAnsi="Arial"/>
              </w:rPr>
              <w:t xml:space="preserve"> to indicate the range of numbers possible. E.g., 1-10</w:t>
            </w:r>
          </w:p>
        </w:tc>
        <w:tc>
          <w:tcPr>
            <w:tcW w:w="567" w:type="dxa"/>
            <w:shd w:val="clear" w:color="auto" w:fill="auto"/>
            <w:vAlign w:val="bottom"/>
          </w:tcPr>
          <w:p w14:paraId="0BDEA62E" w14:textId="77777777" w:rsidR="00AD7FD8" w:rsidRDefault="00AD7FD8">
            <w:pPr>
              <w:rPr>
                <w:rFonts w:ascii="Arial" w:hAnsi="Arial"/>
              </w:rPr>
            </w:pPr>
          </w:p>
        </w:tc>
      </w:tr>
      <w:tr w:rsidR="00AD7FD8" w:rsidRPr="00C52E2F" w14:paraId="29509B21" w14:textId="77777777">
        <w:tc>
          <w:tcPr>
            <w:tcW w:w="620" w:type="dxa"/>
            <w:shd w:val="clear" w:color="auto" w:fill="auto"/>
          </w:tcPr>
          <w:p w14:paraId="65ECD36F" w14:textId="77777777" w:rsidR="00AD7FD8" w:rsidRPr="00C52E2F" w:rsidRDefault="00AD7FD8">
            <w:pPr>
              <w:rPr>
                <w:rFonts w:ascii="Arial" w:hAnsi="Arial"/>
                <w:sz w:val="16"/>
                <w:szCs w:val="16"/>
              </w:rPr>
            </w:pPr>
          </w:p>
        </w:tc>
        <w:tc>
          <w:tcPr>
            <w:tcW w:w="1188" w:type="dxa"/>
            <w:shd w:val="clear" w:color="auto" w:fill="auto"/>
          </w:tcPr>
          <w:p w14:paraId="49784687" w14:textId="77777777" w:rsidR="00AD7FD8" w:rsidRPr="00C52E2F" w:rsidRDefault="00AD7FD8">
            <w:pPr>
              <w:rPr>
                <w:rFonts w:ascii="Arial" w:hAnsi="Arial"/>
                <w:sz w:val="16"/>
                <w:szCs w:val="16"/>
              </w:rPr>
            </w:pPr>
          </w:p>
        </w:tc>
        <w:tc>
          <w:tcPr>
            <w:tcW w:w="7939" w:type="dxa"/>
            <w:gridSpan w:val="2"/>
            <w:shd w:val="clear" w:color="auto" w:fill="auto"/>
          </w:tcPr>
          <w:p w14:paraId="263696E4" w14:textId="77777777" w:rsidR="00AD7FD8" w:rsidRPr="00C52E2F" w:rsidRDefault="00AD7FD8">
            <w:pPr>
              <w:rPr>
                <w:rFonts w:ascii="Arial" w:hAnsi="Arial"/>
                <w:sz w:val="16"/>
                <w:szCs w:val="16"/>
              </w:rPr>
            </w:pPr>
          </w:p>
        </w:tc>
        <w:tc>
          <w:tcPr>
            <w:tcW w:w="567" w:type="dxa"/>
            <w:shd w:val="clear" w:color="auto" w:fill="auto"/>
            <w:vAlign w:val="bottom"/>
          </w:tcPr>
          <w:p w14:paraId="1747673F" w14:textId="77777777" w:rsidR="00AD7FD8" w:rsidRPr="00C52E2F" w:rsidRDefault="00AD7FD8">
            <w:pPr>
              <w:rPr>
                <w:rFonts w:ascii="Arial" w:hAnsi="Arial"/>
                <w:sz w:val="16"/>
                <w:szCs w:val="16"/>
              </w:rPr>
            </w:pPr>
          </w:p>
        </w:tc>
      </w:tr>
      <w:tr w:rsidR="0086747A" w14:paraId="3C377094" w14:textId="77777777" w:rsidTr="0086747A">
        <w:tc>
          <w:tcPr>
            <w:tcW w:w="620" w:type="dxa"/>
            <w:shd w:val="clear" w:color="auto" w:fill="auto"/>
          </w:tcPr>
          <w:p w14:paraId="145C0028" w14:textId="77777777" w:rsidR="0086747A" w:rsidRDefault="0086747A">
            <w:pPr>
              <w:rPr>
                <w:rFonts w:ascii="Arial" w:hAnsi="Arial"/>
              </w:rPr>
            </w:pPr>
          </w:p>
        </w:tc>
        <w:tc>
          <w:tcPr>
            <w:tcW w:w="1188" w:type="dxa"/>
            <w:shd w:val="clear" w:color="auto" w:fill="auto"/>
          </w:tcPr>
          <w:p w14:paraId="287EB6BB" w14:textId="77777777" w:rsidR="0086747A" w:rsidRDefault="0086747A">
            <w:pPr>
              <w:rPr>
                <w:rFonts w:ascii="Arial" w:hAnsi="Arial"/>
              </w:rPr>
            </w:pPr>
          </w:p>
        </w:tc>
        <w:tc>
          <w:tcPr>
            <w:tcW w:w="568" w:type="dxa"/>
            <w:shd w:val="clear" w:color="auto" w:fill="auto"/>
          </w:tcPr>
          <w:p w14:paraId="2034E041" w14:textId="77777777" w:rsidR="0086747A" w:rsidRDefault="0086747A">
            <w:pPr>
              <w:rPr>
                <w:rFonts w:ascii="Arial" w:hAnsi="Arial"/>
              </w:rPr>
            </w:pPr>
            <w:r>
              <w:rPr>
                <w:rFonts w:ascii="Arial" w:hAnsi="Arial"/>
              </w:rPr>
              <w:t>(a)</w:t>
            </w:r>
          </w:p>
        </w:tc>
        <w:tc>
          <w:tcPr>
            <w:tcW w:w="7371" w:type="dxa"/>
            <w:shd w:val="clear" w:color="auto" w:fill="auto"/>
          </w:tcPr>
          <w:p w14:paraId="278BD98F" w14:textId="77777777" w:rsidR="0086747A" w:rsidRPr="0086747A" w:rsidRDefault="0086747A">
            <w:pPr>
              <w:rPr>
                <w:rFonts w:ascii="Consolas" w:hAnsi="Consolas"/>
              </w:rPr>
            </w:pPr>
            <w:r w:rsidRPr="0086747A">
              <w:rPr>
                <w:rFonts w:ascii="Consolas" w:hAnsi="Consolas"/>
              </w:rPr>
              <w:t>x := Random(10);</w:t>
            </w:r>
          </w:p>
        </w:tc>
        <w:tc>
          <w:tcPr>
            <w:tcW w:w="567" w:type="dxa"/>
            <w:shd w:val="clear" w:color="auto" w:fill="auto"/>
            <w:vAlign w:val="bottom"/>
          </w:tcPr>
          <w:p w14:paraId="3B26026A" w14:textId="77777777" w:rsidR="0086747A" w:rsidRDefault="0086747A">
            <w:pPr>
              <w:rPr>
                <w:rFonts w:ascii="Arial" w:hAnsi="Arial"/>
              </w:rPr>
            </w:pPr>
            <w:r>
              <w:rPr>
                <w:rFonts w:ascii="Arial" w:hAnsi="Arial"/>
              </w:rPr>
              <w:t>(2)</w:t>
            </w:r>
          </w:p>
        </w:tc>
      </w:tr>
      <w:tr w:rsidR="0086747A" w:rsidRPr="00C52E2F" w14:paraId="6EAB8515" w14:textId="77777777" w:rsidTr="0086747A">
        <w:tc>
          <w:tcPr>
            <w:tcW w:w="620" w:type="dxa"/>
            <w:shd w:val="clear" w:color="auto" w:fill="auto"/>
          </w:tcPr>
          <w:p w14:paraId="35E6AFF7" w14:textId="77777777" w:rsidR="0086747A" w:rsidRPr="00C52E2F" w:rsidRDefault="0086747A">
            <w:pPr>
              <w:rPr>
                <w:rFonts w:ascii="Arial" w:hAnsi="Arial"/>
                <w:sz w:val="16"/>
                <w:szCs w:val="16"/>
              </w:rPr>
            </w:pPr>
          </w:p>
        </w:tc>
        <w:tc>
          <w:tcPr>
            <w:tcW w:w="1188" w:type="dxa"/>
            <w:shd w:val="clear" w:color="auto" w:fill="auto"/>
          </w:tcPr>
          <w:p w14:paraId="6DF9542B" w14:textId="77777777" w:rsidR="0086747A" w:rsidRPr="00C52E2F" w:rsidRDefault="0086747A">
            <w:pPr>
              <w:rPr>
                <w:rFonts w:ascii="Arial" w:hAnsi="Arial"/>
                <w:sz w:val="16"/>
                <w:szCs w:val="16"/>
              </w:rPr>
            </w:pPr>
          </w:p>
        </w:tc>
        <w:tc>
          <w:tcPr>
            <w:tcW w:w="568" w:type="dxa"/>
            <w:shd w:val="clear" w:color="auto" w:fill="auto"/>
          </w:tcPr>
          <w:p w14:paraId="111EF3BB" w14:textId="77777777" w:rsidR="0086747A" w:rsidRPr="00C52E2F" w:rsidRDefault="0086747A">
            <w:pPr>
              <w:rPr>
                <w:rFonts w:ascii="Arial" w:hAnsi="Arial"/>
                <w:sz w:val="16"/>
                <w:szCs w:val="16"/>
              </w:rPr>
            </w:pPr>
          </w:p>
        </w:tc>
        <w:tc>
          <w:tcPr>
            <w:tcW w:w="7371" w:type="dxa"/>
            <w:shd w:val="clear" w:color="auto" w:fill="auto"/>
          </w:tcPr>
          <w:p w14:paraId="6B78F505" w14:textId="77777777" w:rsidR="0086747A" w:rsidRPr="00C52E2F" w:rsidRDefault="0086747A">
            <w:pPr>
              <w:rPr>
                <w:rFonts w:ascii="Arial" w:hAnsi="Arial"/>
                <w:sz w:val="16"/>
                <w:szCs w:val="16"/>
              </w:rPr>
            </w:pPr>
          </w:p>
        </w:tc>
        <w:tc>
          <w:tcPr>
            <w:tcW w:w="567" w:type="dxa"/>
            <w:shd w:val="clear" w:color="auto" w:fill="auto"/>
            <w:vAlign w:val="bottom"/>
          </w:tcPr>
          <w:p w14:paraId="1A5CA17A" w14:textId="77777777" w:rsidR="0086747A" w:rsidRPr="00C52E2F" w:rsidRDefault="0086747A">
            <w:pPr>
              <w:rPr>
                <w:rFonts w:ascii="Arial" w:hAnsi="Arial"/>
                <w:sz w:val="16"/>
                <w:szCs w:val="16"/>
              </w:rPr>
            </w:pPr>
          </w:p>
        </w:tc>
      </w:tr>
      <w:tr w:rsidR="0086747A" w14:paraId="05405C3E" w14:textId="77777777" w:rsidTr="0086747A">
        <w:tc>
          <w:tcPr>
            <w:tcW w:w="620" w:type="dxa"/>
            <w:shd w:val="clear" w:color="auto" w:fill="auto"/>
          </w:tcPr>
          <w:p w14:paraId="451D6692" w14:textId="77777777" w:rsidR="0086747A" w:rsidRDefault="0086747A">
            <w:pPr>
              <w:rPr>
                <w:rFonts w:ascii="Arial" w:hAnsi="Arial"/>
              </w:rPr>
            </w:pPr>
          </w:p>
        </w:tc>
        <w:tc>
          <w:tcPr>
            <w:tcW w:w="1188" w:type="dxa"/>
            <w:shd w:val="clear" w:color="auto" w:fill="auto"/>
          </w:tcPr>
          <w:p w14:paraId="13F4D744" w14:textId="77777777" w:rsidR="0086747A" w:rsidRDefault="0086747A">
            <w:pPr>
              <w:rPr>
                <w:rFonts w:ascii="Arial" w:hAnsi="Arial"/>
              </w:rPr>
            </w:pPr>
          </w:p>
        </w:tc>
        <w:tc>
          <w:tcPr>
            <w:tcW w:w="568" w:type="dxa"/>
            <w:shd w:val="clear" w:color="auto" w:fill="auto"/>
          </w:tcPr>
          <w:p w14:paraId="32F31895" w14:textId="77777777" w:rsidR="0086747A" w:rsidRDefault="0086747A">
            <w:pPr>
              <w:rPr>
                <w:rFonts w:ascii="Arial" w:hAnsi="Arial"/>
              </w:rPr>
            </w:pPr>
            <w:r>
              <w:rPr>
                <w:rFonts w:ascii="Arial" w:hAnsi="Arial"/>
              </w:rPr>
              <w:t>(b)</w:t>
            </w:r>
          </w:p>
        </w:tc>
        <w:tc>
          <w:tcPr>
            <w:tcW w:w="7371" w:type="dxa"/>
            <w:shd w:val="clear" w:color="auto" w:fill="auto"/>
          </w:tcPr>
          <w:p w14:paraId="3302CD8B" w14:textId="77777777" w:rsidR="0086747A" w:rsidRPr="0086747A" w:rsidRDefault="0086747A">
            <w:pPr>
              <w:rPr>
                <w:rFonts w:ascii="Consolas" w:hAnsi="Consolas"/>
              </w:rPr>
            </w:pPr>
            <w:r w:rsidRPr="0086747A">
              <w:rPr>
                <w:rFonts w:ascii="Consolas" w:hAnsi="Consolas"/>
              </w:rPr>
              <w:t>x := Random(99) + 7;</w:t>
            </w:r>
          </w:p>
        </w:tc>
        <w:tc>
          <w:tcPr>
            <w:tcW w:w="567" w:type="dxa"/>
            <w:shd w:val="clear" w:color="auto" w:fill="auto"/>
            <w:vAlign w:val="bottom"/>
          </w:tcPr>
          <w:p w14:paraId="0D9416EE" w14:textId="77777777" w:rsidR="0086747A" w:rsidRDefault="0086747A">
            <w:pPr>
              <w:rPr>
                <w:rFonts w:ascii="Arial" w:hAnsi="Arial"/>
              </w:rPr>
            </w:pPr>
            <w:r>
              <w:rPr>
                <w:rFonts w:ascii="Arial" w:hAnsi="Arial"/>
              </w:rPr>
              <w:t>(2)</w:t>
            </w:r>
          </w:p>
        </w:tc>
      </w:tr>
      <w:tr w:rsidR="0086747A" w:rsidRPr="00C52E2F" w14:paraId="69D2034C" w14:textId="77777777" w:rsidTr="0086747A">
        <w:tc>
          <w:tcPr>
            <w:tcW w:w="620" w:type="dxa"/>
            <w:shd w:val="clear" w:color="auto" w:fill="auto"/>
          </w:tcPr>
          <w:p w14:paraId="111F5758" w14:textId="77777777" w:rsidR="0086747A" w:rsidRPr="00C52E2F" w:rsidRDefault="0086747A">
            <w:pPr>
              <w:rPr>
                <w:rFonts w:ascii="Arial" w:hAnsi="Arial"/>
                <w:sz w:val="16"/>
                <w:szCs w:val="16"/>
              </w:rPr>
            </w:pPr>
          </w:p>
        </w:tc>
        <w:tc>
          <w:tcPr>
            <w:tcW w:w="1188" w:type="dxa"/>
            <w:shd w:val="clear" w:color="auto" w:fill="auto"/>
          </w:tcPr>
          <w:p w14:paraId="7A6693DF" w14:textId="77777777" w:rsidR="0086747A" w:rsidRPr="00C52E2F" w:rsidRDefault="0086747A">
            <w:pPr>
              <w:rPr>
                <w:rFonts w:ascii="Arial" w:hAnsi="Arial"/>
                <w:sz w:val="16"/>
                <w:szCs w:val="16"/>
              </w:rPr>
            </w:pPr>
          </w:p>
        </w:tc>
        <w:tc>
          <w:tcPr>
            <w:tcW w:w="568" w:type="dxa"/>
            <w:shd w:val="clear" w:color="auto" w:fill="auto"/>
          </w:tcPr>
          <w:p w14:paraId="4C43C819" w14:textId="77777777" w:rsidR="0086747A" w:rsidRPr="00C52E2F" w:rsidRDefault="0086747A">
            <w:pPr>
              <w:rPr>
                <w:rFonts w:ascii="Arial" w:hAnsi="Arial"/>
                <w:sz w:val="16"/>
                <w:szCs w:val="16"/>
              </w:rPr>
            </w:pPr>
          </w:p>
        </w:tc>
        <w:tc>
          <w:tcPr>
            <w:tcW w:w="7371" w:type="dxa"/>
            <w:shd w:val="clear" w:color="auto" w:fill="auto"/>
          </w:tcPr>
          <w:p w14:paraId="5F604B1C" w14:textId="77777777" w:rsidR="0086747A" w:rsidRPr="00C52E2F" w:rsidRDefault="0086747A">
            <w:pPr>
              <w:rPr>
                <w:rFonts w:ascii="Arial" w:hAnsi="Arial"/>
                <w:sz w:val="16"/>
                <w:szCs w:val="16"/>
              </w:rPr>
            </w:pPr>
          </w:p>
        </w:tc>
        <w:tc>
          <w:tcPr>
            <w:tcW w:w="567" w:type="dxa"/>
            <w:shd w:val="clear" w:color="auto" w:fill="auto"/>
            <w:vAlign w:val="bottom"/>
          </w:tcPr>
          <w:p w14:paraId="0C2E5DD2" w14:textId="77777777" w:rsidR="0086747A" w:rsidRPr="00C52E2F" w:rsidRDefault="0086747A">
            <w:pPr>
              <w:rPr>
                <w:rFonts w:ascii="Arial" w:hAnsi="Arial"/>
                <w:sz w:val="16"/>
                <w:szCs w:val="16"/>
              </w:rPr>
            </w:pPr>
          </w:p>
        </w:tc>
      </w:tr>
      <w:tr w:rsidR="0086747A" w14:paraId="144DA123" w14:textId="77777777" w:rsidTr="0086747A">
        <w:tc>
          <w:tcPr>
            <w:tcW w:w="620" w:type="dxa"/>
            <w:shd w:val="clear" w:color="auto" w:fill="auto"/>
          </w:tcPr>
          <w:p w14:paraId="38D57BC9" w14:textId="77777777" w:rsidR="0086747A" w:rsidRDefault="0086747A">
            <w:pPr>
              <w:rPr>
                <w:rFonts w:ascii="Arial" w:hAnsi="Arial"/>
              </w:rPr>
            </w:pPr>
          </w:p>
        </w:tc>
        <w:tc>
          <w:tcPr>
            <w:tcW w:w="1188" w:type="dxa"/>
            <w:shd w:val="clear" w:color="auto" w:fill="auto"/>
          </w:tcPr>
          <w:p w14:paraId="70FAAD8D" w14:textId="77777777" w:rsidR="0086747A" w:rsidRDefault="0086747A">
            <w:pPr>
              <w:rPr>
                <w:rFonts w:ascii="Arial" w:hAnsi="Arial"/>
              </w:rPr>
            </w:pPr>
          </w:p>
        </w:tc>
        <w:tc>
          <w:tcPr>
            <w:tcW w:w="568" w:type="dxa"/>
            <w:shd w:val="clear" w:color="auto" w:fill="auto"/>
          </w:tcPr>
          <w:p w14:paraId="5BE0EAC3" w14:textId="77777777" w:rsidR="0086747A" w:rsidRDefault="0086747A">
            <w:pPr>
              <w:rPr>
                <w:rFonts w:ascii="Arial" w:hAnsi="Arial"/>
              </w:rPr>
            </w:pPr>
            <w:r>
              <w:rPr>
                <w:rFonts w:ascii="Arial" w:hAnsi="Arial"/>
              </w:rPr>
              <w:t>(c)</w:t>
            </w:r>
          </w:p>
        </w:tc>
        <w:tc>
          <w:tcPr>
            <w:tcW w:w="7371" w:type="dxa"/>
            <w:shd w:val="clear" w:color="auto" w:fill="auto"/>
          </w:tcPr>
          <w:p w14:paraId="5E9B3472" w14:textId="77777777" w:rsidR="0086747A" w:rsidRPr="0086747A" w:rsidRDefault="0086747A">
            <w:pPr>
              <w:rPr>
                <w:rFonts w:ascii="Consolas" w:hAnsi="Consolas"/>
              </w:rPr>
            </w:pPr>
            <w:r w:rsidRPr="0086747A">
              <w:rPr>
                <w:rFonts w:ascii="Consolas" w:hAnsi="Consolas"/>
              </w:rPr>
              <w:t>x := 1 * (Random(101)/100);</w:t>
            </w:r>
          </w:p>
        </w:tc>
        <w:tc>
          <w:tcPr>
            <w:tcW w:w="567" w:type="dxa"/>
            <w:shd w:val="clear" w:color="auto" w:fill="auto"/>
            <w:vAlign w:val="bottom"/>
          </w:tcPr>
          <w:p w14:paraId="0337F20D" w14:textId="77777777" w:rsidR="0086747A" w:rsidRDefault="0086747A">
            <w:pPr>
              <w:rPr>
                <w:rFonts w:ascii="Arial" w:hAnsi="Arial"/>
              </w:rPr>
            </w:pPr>
            <w:r>
              <w:rPr>
                <w:rFonts w:ascii="Arial" w:hAnsi="Arial"/>
              </w:rPr>
              <w:t>(2)</w:t>
            </w:r>
          </w:p>
        </w:tc>
      </w:tr>
      <w:tr w:rsidR="0086747A" w:rsidRPr="00C52E2F" w14:paraId="7542B35A" w14:textId="77777777">
        <w:tc>
          <w:tcPr>
            <w:tcW w:w="620" w:type="dxa"/>
            <w:shd w:val="clear" w:color="auto" w:fill="auto"/>
          </w:tcPr>
          <w:p w14:paraId="012B68FA" w14:textId="77777777" w:rsidR="0086747A" w:rsidRPr="00C52E2F" w:rsidRDefault="0086747A">
            <w:pPr>
              <w:rPr>
                <w:rFonts w:ascii="Arial" w:hAnsi="Arial"/>
                <w:sz w:val="16"/>
                <w:szCs w:val="16"/>
              </w:rPr>
            </w:pPr>
          </w:p>
        </w:tc>
        <w:tc>
          <w:tcPr>
            <w:tcW w:w="1188" w:type="dxa"/>
            <w:shd w:val="clear" w:color="auto" w:fill="auto"/>
          </w:tcPr>
          <w:p w14:paraId="7966FE35" w14:textId="77777777" w:rsidR="0086747A" w:rsidRPr="00C52E2F" w:rsidRDefault="0086747A">
            <w:pPr>
              <w:rPr>
                <w:rFonts w:ascii="Arial" w:hAnsi="Arial"/>
                <w:sz w:val="16"/>
                <w:szCs w:val="16"/>
              </w:rPr>
            </w:pPr>
          </w:p>
        </w:tc>
        <w:tc>
          <w:tcPr>
            <w:tcW w:w="7939" w:type="dxa"/>
            <w:gridSpan w:val="2"/>
            <w:shd w:val="clear" w:color="auto" w:fill="auto"/>
          </w:tcPr>
          <w:p w14:paraId="7F332AB7" w14:textId="77777777" w:rsidR="0086747A" w:rsidRPr="00C52E2F" w:rsidRDefault="0086747A">
            <w:pPr>
              <w:rPr>
                <w:rFonts w:ascii="Arial" w:hAnsi="Arial"/>
                <w:sz w:val="16"/>
                <w:szCs w:val="16"/>
              </w:rPr>
            </w:pPr>
          </w:p>
        </w:tc>
        <w:tc>
          <w:tcPr>
            <w:tcW w:w="567" w:type="dxa"/>
            <w:shd w:val="clear" w:color="auto" w:fill="auto"/>
            <w:vAlign w:val="bottom"/>
          </w:tcPr>
          <w:p w14:paraId="68FAB6C6" w14:textId="77777777" w:rsidR="0086747A" w:rsidRPr="00C52E2F" w:rsidRDefault="0086747A">
            <w:pPr>
              <w:rPr>
                <w:rFonts w:ascii="Arial" w:hAnsi="Arial"/>
                <w:sz w:val="16"/>
                <w:szCs w:val="16"/>
              </w:rPr>
            </w:pPr>
          </w:p>
        </w:tc>
      </w:tr>
      <w:tr w:rsidR="00AD7FD8" w14:paraId="0F00A88F" w14:textId="77777777">
        <w:tc>
          <w:tcPr>
            <w:tcW w:w="620" w:type="dxa"/>
            <w:shd w:val="clear" w:color="auto" w:fill="auto"/>
          </w:tcPr>
          <w:p w14:paraId="1AE77357" w14:textId="77777777" w:rsidR="00AD7FD8" w:rsidRDefault="00AD7FD8">
            <w:pPr>
              <w:rPr>
                <w:rFonts w:ascii="Arial" w:hAnsi="Arial"/>
              </w:rPr>
            </w:pPr>
          </w:p>
        </w:tc>
        <w:tc>
          <w:tcPr>
            <w:tcW w:w="1188" w:type="dxa"/>
            <w:shd w:val="clear" w:color="auto" w:fill="auto"/>
          </w:tcPr>
          <w:p w14:paraId="3C409CF5" w14:textId="77777777" w:rsidR="00AD7FD8" w:rsidRDefault="00AD7FD8">
            <w:pPr>
              <w:rPr>
                <w:rFonts w:ascii="Arial" w:hAnsi="Arial"/>
              </w:rPr>
            </w:pPr>
            <w:r>
              <w:rPr>
                <w:rFonts w:ascii="Arial" w:hAnsi="Arial"/>
              </w:rPr>
              <w:t>5.1.2</w:t>
            </w:r>
          </w:p>
        </w:tc>
        <w:tc>
          <w:tcPr>
            <w:tcW w:w="7939" w:type="dxa"/>
            <w:gridSpan w:val="2"/>
            <w:shd w:val="clear" w:color="auto" w:fill="auto"/>
          </w:tcPr>
          <w:p w14:paraId="15D2405E" w14:textId="77777777" w:rsidR="0086747A" w:rsidRPr="00F149E8" w:rsidRDefault="0086747A" w:rsidP="0086747A">
            <w:pPr>
              <w:rPr>
                <w:rFonts w:ascii="Arial" w:hAnsi="Arial"/>
              </w:rPr>
            </w:pPr>
            <w:r w:rsidRPr="00F149E8">
              <w:rPr>
                <w:rFonts w:ascii="Arial" w:hAnsi="Arial"/>
              </w:rPr>
              <w:t>Review the code snippet below and answer the questions that follow:</w:t>
            </w:r>
          </w:p>
          <w:p w14:paraId="3DFC1610" w14:textId="77777777" w:rsidR="0086747A" w:rsidRDefault="0086747A" w:rsidP="0086747A"/>
          <w:p w14:paraId="0AE73B55" w14:textId="77777777" w:rsidR="0086747A" w:rsidRPr="00776330" w:rsidRDefault="0086747A" w:rsidP="0086747A">
            <w:pPr>
              <w:rPr>
                <w:rFonts w:ascii="Courier New" w:hAnsi="Courier New" w:cs="Courier New"/>
                <w:b/>
                <w:bCs/>
              </w:rPr>
            </w:pPr>
            <w:r>
              <w:rPr>
                <w:rFonts w:ascii="Courier New" w:hAnsi="Courier New" w:cs="Courier New"/>
              </w:rPr>
              <w:t xml:space="preserve">1   </w:t>
            </w:r>
            <w:r w:rsidRPr="00776330">
              <w:rPr>
                <w:rFonts w:ascii="Courier New" w:hAnsi="Courier New" w:cs="Courier New"/>
                <w:b/>
                <w:bCs/>
              </w:rPr>
              <w:t>var</w:t>
            </w:r>
          </w:p>
          <w:p w14:paraId="63DBE559" w14:textId="77777777" w:rsidR="0086747A" w:rsidRDefault="0086747A" w:rsidP="0086747A">
            <w:pPr>
              <w:rPr>
                <w:rFonts w:ascii="Courier New" w:hAnsi="Courier New" w:cs="Courier New"/>
              </w:rPr>
            </w:pPr>
            <w:r>
              <w:rPr>
                <w:rFonts w:ascii="Courier New" w:hAnsi="Courier New" w:cs="Courier New"/>
              </w:rPr>
              <w:t xml:space="preserve">2     </w:t>
            </w:r>
            <w:proofErr w:type="spellStart"/>
            <w:r>
              <w:rPr>
                <w:rFonts w:ascii="Courier New" w:hAnsi="Courier New" w:cs="Courier New"/>
              </w:rPr>
              <w:t>arrNums</w:t>
            </w:r>
            <w:proofErr w:type="spellEnd"/>
            <w:r>
              <w:rPr>
                <w:rFonts w:ascii="Courier New" w:hAnsi="Courier New" w:cs="Courier New"/>
              </w:rPr>
              <w:t>: Array[1..10] of Integer;</w:t>
            </w:r>
          </w:p>
          <w:p w14:paraId="05FA6D63" w14:textId="77777777" w:rsidR="0086747A" w:rsidRDefault="0086747A" w:rsidP="0086747A">
            <w:pPr>
              <w:rPr>
                <w:rFonts w:ascii="Courier New" w:hAnsi="Courier New" w:cs="Courier New"/>
              </w:rPr>
            </w:pPr>
            <w:r>
              <w:rPr>
                <w:rFonts w:ascii="Courier New" w:hAnsi="Courier New" w:cs="Courier New"/>
              </w:rPr>
              <w:t xml:space="preserve">3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iTemp</w:t>
            </w:r>
            <w:proofErr w:type="spellEnd"/>
            <w:r>
              <w:rPr>
                <w:rFonts w:ascii="Courier New" w:hAnsi="Courier New" w:cs="Courier New"/>
              </w:rPr>
              <w:t xml:space="preserve"> : Integer;</w:t>
            </w:r>
          </w:p>
          <w:p w14:paraId="73433193" w14:textId="77777777" w:rsidR="0086747A" w:rsidRDefault="0086747A" w:rsidP="0086747A">
            <w:pPr>
              <w:rPr>
                <w:rFonts w:ascii="Courier New" w:hAnsi="Courier New" w:cs="Courier New"/>
              </w:rPr>
            </w:pPr>
            <w:r>
              <w:rPr>
                <w:rFonts w:ascii="Courier New" w:hAnsi="Courier New" w:cs="Courier New"/>
              </w:rPr>
              <w:t xml:space="preserve">4     </w:t>
            </w:r>
            <w:proofErr w:type="spellStart"/>
            <w:r>
              <w:rPr>
                <w:rFonts w:ascii="Courier New" w:hAnsi="Courier New" w:cs="Courier New"/>
              </w:rPr>
              <w:t>bSorted</w:t>
            </w:r>
            <w:proofErr w:type="spellEnd"/>
            <w:r>
              <w:rPr>
                <w:rFonts w:ascii="Courier New" w:hAnsi="Courier New" w:cs="Courier New"/>
              </w:rPr>
              <w:t xml:space="preserve"> : Boolean;</w:t>
            </w:r>
          </w:p>
          <w:p w14:paraId="5EF8A141" w14:textId="43F36BFB" w:rsidR="00DA0A47" w:rsidRDefault="0086747A" w:rsidP="0086747A">
            <w:pPr>
              <w:rPr>
                <w:rFonts w:ascii="Courier New" w:hAnsi="Courier New" w:cs="Courier New"/>
                <w:b/>
                <w:bCs/>
              </w:rPr>
            </w:pPr>
            <w:r>
              <w:rPr>
                <w:rFonts w:ascii="Courier New" w:hAnsi="Courier New" w:cs="Courier New"/>
              </w:rPr>
              <w:t xml:space="preserve">5   </w:t>
            </w:r>
            <w:r w:rsidRPr="00776330">
              <w:rPr>
                <w:rFonts w:ascii="Courier New" w:hAnsi="Courier New" w:cs="Courier New"/>
                <w:b/>
                <w:bCs/>
              </w:rPr>
              <w:t>begin</w:t>
            </w:r>
          </w:p>
          <w:p w14:paraId="78C31320" w14:textId="54AE7484" w:rsidR="00DA0A47" w:rsidRPr="00DA0A47" w:rsidRDefault="00DA0A47" w:rsidP="00DA0A47">
            <w:pPr>
              <w:rPr>
                <w:rFonts w:ascii="Courier New" w:hAnsi="Courier New" w:cs="Courier New"/>
                <w:lang w:val="en-US"/>
              </w:rPr>
            </w:pPr>
            <w:r>
              <w:rPr>
                <w:rFonts w:ascii="Courier New" w:hAnsi="Courier New" w:cs="Courier New"/>
              </w:rPr>
              <w:t xml:space="preserve">6     </w:t>
            </w:r>
            <w:r w:rsidRPr="00DA0A47">
              <w:rPr>
                <w:rFonts w:ascii="Courier New" w:hAnsi="Courier New" w:cs="Courier New"/>
                <w:lang w:val="en-US"/>
              </w:rPr>
              <w:t xml:space="preserve">for </w:t>
            </w:r>
            <w:proofErr w:type="spellStart"/>
            <w:r w:rsidRPr="00DA0A47">
              <w:rPr>
                <w:rFonts w:ascii="Courier New" w:hAnsi="Courier New" w:cs="Courier New"/>
                <w:lang w:val="en-US"/>
              </w:rPr>
              <w:t>i</w:t>
            </w:r>
            <w:proofErr w:type="spellEnd"/>
            <w:r w:rsidRPr="00DA0A47">
              <w:rPr>
                <w:rFonts w:ascii="Courier New" w:hAnsi="Courier New" w:cs="Courier New"/>
                <w:lang w:val="en-US"/>
              </w:rPr>
              <w:t xml:space="preserve"> := 1 to 10 do</w:t>
            </w:r>
            <w:r w:rsidRPr="00DA0A47">
              <w:rPr>
                <w:rFonts w:ascii="Courier New" w:hAnsi="Courier New" w:cs="Courier New"/>
                <w:lang w:val="en-US"/>
              </w:rPr>
              <w:br/>
            </w:r>
            <w:r>
              <w:rPr>
                <w:rFonts w:ascii="Courier New" w:hAnsi="Courier New" w:cs="Courier New"/>
                <w:lang w:val="en-US"/>
              </w:rPr>
              <w:t>7</w:t>
            </w:r>
            <w:r w:rsidRPr="00DA0A47">
              <w:rPr>
                <w:rFonts w:ascii="Courier New" w:hAnsi="Courier New" w:cs="Courier New"/>
                <w:lang w:val="en-US"/>
              </w:rPr>
              <w:t xml:space="preserve">   </w:t>
            </w:r>
            <w:r>
              <w:rPr>
                <w:rFonts w:ascii="Courier New" w:hAnsi="Courier New" w:cs="Courier New"/>
                <w:lang w:val="en-US"/>
              </w:rPr>
              <w:t xml:space="preserve">     </w:t>
            </w:r>
            <w:proofErr w:type="spellStart"/>
            <w:r w:rsidRPr="00DA0A47">
              <w:rPr>
                <w:rFonts w:ascii="Courier New" w:hAnsi="Courier New" w:cs="Courier New"/>
                <w:lang w:val="en-US"/>
              </w:rPr>
              <w:t>arrNums</w:t>
            </w:r>
            <w:proofErr w:type="spellEnd"/>
            <w:r w:rsidRPr="00DA0A47">
              <w:rPr>
                <w:rFonts w:ascii="Courier New" w:hAnsi="Courier New" w:cs="Courier New"/>
                <w:lang w:val="en-US"/>
              </w:rPr>
              <w:t>[</w:t>
            </w:r>
            <w:proofErr w:type="spellStart"/>
            <w:r w:rsidRPr="00DA0A47">
              <w:rPr>
                <w:rFonts w:ascii="Courier New" w:hAnsi="Courier New" w:cs="Courier New"/>
                <w:lang w:val="en-US"/>
              </w:rPr>
              <w:t>i</w:t>
            </w:r>
            <w:proofErr w:type="spellEnd"/>
            <w:r w:rsidRPr="00DA0A47">
              <w:rPr>
                <w:rFonts w:ascii="Courier New" w:hAnsi="Courier New" w:cs="Courier New"/>
                <w:lang w:val="en-US"/>
              </w:rPr>
              <w:t>] := random(100);</w:t>
            </w:r>
          </w:p>
          <w:p w14:paraId="50D69282" w14:textId="4792ABBC" w:rsidR="0086747A" w:rsidRDefault="00DA0A47" w:rsidP="0086747A">
            <w:pPr>
              <w:rPr>
                <w:rFonts w:ascii="Courier New" w:hAnsi="Courier New" w:cs="Courier New"/>
              </w:rPr>
            </w:pPr>
            <w:r>
              <w:rPr>
                <w:rFonts w:ascii="Courier New" w:hAnsi="Courier New" w:cs="Courier New"/>
              </w:rPr>
              <w:t>8</w:t>
            </w:r>
            <w:r w:rsidR="0086747A">
              <w:rPr>
                <w:rFonts w:ascii="Courier New" w:hAnsi="Courier New" w:cs="Courier New"/>
              </w:rPr>
              <w:t xml:space="preserve">     </w:t>
            </w:r>
            <w:proofErr w:type="spellStart"/>
            <w:r w:rsidR="0086747A">
              <w:rPr>
                <w:rFonts w:ascii="Courier New" w:hAnsi="Courier New" w:cs="Courier New"/>
              </w:rPr>
              <w:t>bSorted</w:t>
            </w:r>
            <w:proofErr w:type="spellEnd"/>
            <w:r w:rsidR="0086747A">
              <w:rPr>
                <w:rFonts w:ascii="Courier New" w:hAnsi="Courier New" w:cs="Courier New"/>
              </w:rPr>
              <w:t xml:space="preserve"> := false;</w:t>
            </w:r>
          </w:p>
          <w:p w14:paraId="52BF78D7" w14:textId="212D2B67" w:rsidR="0086747A" w:rsidRDefault="00DA0A47" w:rsidP="0086747A">
            <w:pPr>
              <w:rPr>
                <w:rFonts w:ascii="Courier New" w:hAnsi="Courier New" w:cs="Courier New"/>
              </w:rPr>
            </w:pPr>
            <w:r>
              <w:rPr>
                <w:rFonts w:ascii="Courier New" w:hAnsi="Courier New" w:cs="Courier New"/>
              </w:rPr>
              <w:t>9</w:t>
            </w:r>
            <w:r w:rsidR="0086747A">
              <w:rPr>
                <w:rFonts w:ascii="Courier New" w:hAnsi="Courier New" w:cs="Courier New"/>
              </w:rPr>
              <w:t xml:space="preserve">     while </w:t>
            </w:r>
            <w:r w:rsidR="0086747A" w:rsidRPr="00776330">
              <w:rPr>
                <w:rFonts w:ascii="Courier New" w:hAnsi="Courier New" w:cs="Courier New"/>
                <w:b/>
                <w:bCs/>
              </w:rPr>
              <w:t>not</w:t>
            </w:r>
            <w:r w:rsidR="0086747A">
              <w:rPr>
                <w:rFonts w:ascii="Courier New" w:hAnsi="Courier New" w:cs="Courier New"/>
              </w:rPr>
              <w:t xml:space="preserve"> </w:t>
            </w:r>
            <w:proofErr w:type="spellStart"/>
            <w:r w:rsidR="0086747A">
              <w:rPr>
                <w:rFonts w:ascii="Courier New" w:hAnsi="Courier New" w:cs="Courier New"/>
              </w:rPr>
              <w:t>bSorted</w:t>
            </w:r>
            <w:proofErr w:type="spellEnd"/>
            <w:r w:rsidR="0086747A">
              <w:rPr>
                <w:rFonts w:ascii="Courier New" w:hAnsi="Courier New" w:cs="Courier New"/>
              </w:rPr>
              <w:t xml:space="preserve"> do</w:t>
            </w:r>
          </w:p>
          <w:p w14:paraId="168BB45D" w14:textId="0555BA01" w:rsidR="0086747A" w:rsidRPr="00776330" w:rsidRDefault="00DA0A47" w:rsidP="0086747A">
            <w:pPr>
              <w:rPr>
                <w:rFonts w:ascii="Courier New" w:hAnsi="Courier New" w:cs="Courier New"/>
                <w:b/>
                <w:bCs/>
              </w:rPr>
            </w:pPr>
            <w:r>
              <w:rPr>
                <w:rFonts w:ascii="Courier New" w:hAnsi="Courier New" w:cs="Courier New"/>
              </w:rPr>
              <w:t>10</w:t>
            </w:r>
            <w:r w:rsidR="0086747A">
              <w:rPr>
                <w:rFonts w:ascii="Courier New" w:hAnsi="Courier New" w:cs="Courier New"/>
              </w:rPr>
              <w:t xml:space="preserve">       </w:t>
            </w:r>
            <w:r w:rsidR="0086747A" w:rsidRPr="00776330">
              <w:rPr>
                <w:rFonts w:ascii="Courier New" w:hAnsi="Courier New" w:cs="Courier New"/>
                <w:b/>
                <w:bCs/>
              </w:rPr>
              <w:t>begin</w:t>
            </w:r>
          </w:p>
          <w:p w14:paraId="0893089D" w14:textId="78A0DB34" w:rsidR="0086747A" w:rsidRDefault="00DA0A47" w:rsidP="0086747A">
            <w:pPr>
              <w:rPr>
                <w:rFonts w:ascii="Courier New" w:hAnsi="Courier New" w:cs="Courier New"/>
              </w:rPr>
            </w:pPr>
            <w:r>
              <w:rPr>
                <w:rFonts w:ascii="Courier New" w:hAnsi="Courier New" w:cs="Courier New"/>
              </w:rPr>
              <w:t>11</w:t>
            </w:r>
            <w:r w:rsidR="0086747A">
              <w:rPr>
                <w:rFonts w:ascii="Courier New" w:hAnsi="Courier New" w:cs="Courier New"/>
              </w:rPr>
              <w:t xml:space="preserve">         </w:t>
            </w:r>
            <w:proofErr w:type="spellStart"/>
            <w:r w:rsidR="0086747A">
              <w:rPr>
                <w:rFonts w:ascii="Courier New" w:hAnsi="Courier New" w:cs="Courier New"/>
              </w:rPr>
              <w:t>bSorted</w:t>
            </w:r>
            <w:proofErr w:type="spellEnd"/>
            <w:r w:rsidR="0086747A">
              <w:rPr>
                <w:rFonts w:ascii="Courier New" w:hAnsi="Courier New" w:cs="Courier New"/>
              </w:rPr>
              <w:t xml:space="preserve"> := true;</w:t>
            </w:r>
          </w:p>
          <w:p w14:paraId="0BBE24B0" w14:textId="60FB07A9"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2</w:t>
            </w: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1 to 10 do</w:t>
            </w:r>
          </w:p>
          <w:p w14:paraId="18922984" w14:textId="552D843C" w:rsidR="0086747A" w:rsidRPr="00776330" w:rsidRDefault="0086747A" w:rsidP="0086747A">
            <w:pPr>
              <w:rPr>
                <w:rFonts w:ascii="Courier New" w:hAnsi="Courier New" w:cs="Courier New"/>
                <w:b/>
                <w:bCs/>
              </w:rPr>
            </w:pPr>
            <w:r>
              <w:rPr>
                <w:rFonts w:ascii="Courier New" w:hAnsi="Courier New" w:cs="Courier New"/>
              </w:rPr>
              <w:t>1</w:t>
            </w:r>
            <w:r w:rsidR="00DA0A47">
              <w:rPr>
                <w:rFonts w:ascii="Courier New" w:hAnsi="Courier New" w:cs="Courier New"/>
              </w:rPr>
              <w:t>3</w:t>
            </w:r>
            <w:r>
              <w:rPr>
                <w:rFonts w:ascii="Courier New" w:hAnsi="Courier New" w:cs="Courier New"/>
              </w:rPr>
              <w:t xml:space="preserve">          </w:t>
            </w:r>
            <w:r w:rsidRPr="00776330">
              <w:rPr>
                <w:rFonts w:ascii="Courier New" w:hAnsi="Courier New" w:cs="Courier New"/>
                <w:b/>
                <w:bCs/>
              </w:rPr>
              <w:t>begin</w:t>
            </w:r>
          </w:p>
          <w:p w14:paraId="3A4F5B8F" w14:textId="28EC89D8"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4</w:t>
            </w:r>
            <w:r>
              <w:rPr>
                <w:rFonts w:ascii="Courier New" w:hAnsi="Courier New" w:cs="Courier New"/>
              </w:rPr>
              <w:t xml:space="preserve">            if </w:t>
            </w:r>
            <w:proofErr w:type="spellStart"/>
            <w:r>
              <w:rPr>
                <w:rFonts w:ascii="Courier New" w:hAnsi="Courier New" w:cs="Courier New"/>
              </w:rPr>
              <w:t>arrNums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arrNums</w:t>
            </w:r>
            <w:proofErr w:type="spellEnd"/>
            <w:r>
              <w:rPr>
                <w:rFonts w:ascii="Courier New" w:hAnsi="Courier New" w:cs="Courier New"/>
              </w:rPr>
              <w:t>[i+1] then</w:t>
            </w:r>
          </w:p>
          <w:p w14:paraId="1178560B" w14:textId="26E41D37" w:rsidR="0086747A" w:rsidRPr="00776330" w:rsidRDefault="0086747A" w:rsidP="0086747A">
            <w:pPr>
              <w:rPr>
                <w:rFonts w:ascii="Courier New" w:hAnsi="Courier New" w:cs="Courier New"/>
                <w:b/>
                <w:bCs/>
              </w:rPr>
            </w:pPr>
            <w:r>
              <w:rPr>
                <w:rFonts w:ascii="Courier New" w:hAnsi="Courier New" w:cs="Courier New"/>
              </w:rPr>
              <w:t>1</w:t>
            </w:r>
            <w:r w:rsidR="00DA0A47">
              <w:rPr>
                <w:rFonts w:ascii="Courier New" w:hAnsi="Courier New" w:cs="Courier New"/>
              </w:rPr>
              <w:t>5</w:t>
            </w:r>
            <w:r>
              <w:rPr>
                <w:rFonts w:ascii="Courier New" w:hAnsi="Courier New" w:cs="Courier New"/>
              </w:rPr>
              <w:t xml:space="preserve">              </w:t>
            </w:r>
            <w:r w:rsidRPr="00776330">
              <w:rPr>
                <w:rFonts w:ascii="Courier New" w:hAnsi="Courier New" w:cs="Courier New"/>
                <w:b/>
                <w:bCs/>
              </w:rPr>
              <w:t>begin</w:t>
            </w:r>
          </w:p>
          <w:p w14:paraId="50899659" w14:textId="2556B168"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6</w:t>
            </w:r>
            <w:r>
              <w:rPr>
                <w:rFonts w:ascii="Courier New" w:hAnsi="Courier New" w:cs="Courier New"/>
              </w:rPr>
              <w:t xml:space="preserve">                </w:t>
            </w:r>
            <w:proofErr w:type="spellStart"/>
            <w:r>
              <w:rPr>
                <w:rFonts w:ascii="Courier New" w:hAnsi="Courier New" w:cs="Courier New"/>
              </w:rPr>
              <w:t>bSorted</w:t>
            </w:r>
            <w:proofErr w:type="spellEnd"/>
            <w:r>
              <w:rPr>
                <w:rFonts w:ascii="Courier New" w:hAnsi="Courier New" w:cs="Courier New"/>
              </w:rPr>
              <w:t xml:space="preserve"> := false;</w:t>
            </w:r>
          </w:p>
          <w:p w14:paraId="4959B092" w14:textId="0C43E1DD"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7</w:t>
            </w:r>
            <w:r>
              <w:rPr>
                <w:rFonts w:ascii="Courier New" w:hAnsi="Courier New" w:cs="Courier New"/>
              </w:rPr>
              <w:t xml:space="preserve">                </w:t>
            </w:r>
            <w:proofErr w:type="spellStart"/>
            <w:r>
              <w:rPr>
                <w:rFonts w:ascii="Courier New" w:hAnsi="Courier New" w:cs="Courier New"/>
              </w:rPr>
              <w:t>iTemp</w:t>
            </w:r>
            <w:proofErr w:type="spellEnd"/>
            <w:r>
              <w:rPr>
                <w:rFonts w:ascii="Courier New" w:hAnsi="Courier New" w:cs="Courier New"/>
              </w:rPr>
              <w:t xml:space="preserve"> := </w:t>
            </w:r>
            <w:proofErr w:type="spellStart"/>
            <w:r>
              <w:rPr>
                <w:rFonts w:ascii="Courier New" w:hAnsi="Courier New" w:cs="Courier New"/>
              </w:rPr>
              <w:t>arrNums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p w14:paraId="10D79B85" w14:textId="631E58F4"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8</w:t>
            </w:r>
            <w:r>
              <w:rPr>
                <w:rFonts w:ascii="Courier New" w:hAnsi="Courier New" w:cs="Courier New"/>
              </w:rPr>
              <w:t xml:space="preserve">                </w:t>
            </w:r>
            <w:proofErr w:type="spellStart"/>
            <w:r>
              <w:rPr>
                <w:rFonts w:ascii="Courier New" w:hAnsi="Courier New" w:cs="Courier New"/>
              </w:rPr>
              <w:t>arrNums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arrNums</w:t>
            </w:r>
            <w:proofErr w:type="spellEnd"/>
            <w:r>
              <w:rPr>
                <w:rFonts w:ascii="Courier New" w:hAnsi="Courier New" w:cs="Courier New"/>
              </w:rPr>
              <w:t>[i+1];</w:t>
            </w:r>
          </w:p>
          <w:p w14:paraId="3A7605EC" w14:textId="35462716" w:rsidR="0086747A" w:rsidRDefault="0086747A" w:rsidP="0086747A">
            <w:pPr>
              <w:rPr>
                <w:rFonts w:ascii="Courier New" w:hAnsi="Courier New" w:cs="Courier New"/>
              </w:rPr>
            </w:pPr>
            <w:r>
              <w:rPr>
                <w:rFonts w:ascii="Courier New" w:hAnsi="Courier New" w:cs="Courier New"/>
              </w:rPr>
              <w:t>1</w:t>
            </w:r>
            <w:r w:rsidR="00DA0A47">
              <w:rPr>
                <w:rFonts w:ascii="Courier New" w:hAnsi="Courier New" w:cs="Courier New"/>
              </w:rPr>
              <w:t>9</w:t>
            </w:r>
            <w:r>
              <w:rPr>
                <w:rFonts w:ascii="Courier New" w:hAnsi="Courier New" w:cs="Courier New"/>
              </w:rPr>
              <w:t xml:space="preserve">                </w:t>
            </w:r>
            <w:proofErr w:type="spellStart"/>
            <w:r>
              <w:rPr>
                <w:rFonts w:ascii="Courier New" w:hAnsi="Courier New" w:cs="Courier New"/>
              </w:rPr>
              <w:t>arrNums</w:t>
            </w:r>
            <w:proofErr w:type="spellEnd"/>
            <w:r>
              <w:rPr>
                <w:rFonts w:ascii="Courier New" w:hAnsi="Courier New" w:cs="Courier New"/>
              </w:rPr>
              <w:t xml:space="preserve">[i+1] := </w:t>
            </w:r>
            <w:proofErr w:type="spellStart"/>
            <w:r>
              <w:rPr>
                <w:rFonts w:ascii="Courier New" w:hAnsi="Courier New" w:cs="Courier New"/>
              </w:rPr>
              <w:t>iTemp</w:t>
            </w:r>
            <w:proofErr w:type="spellEnd"/>
            <w:r>
              <w:rPr>
                <w:rFonts w:ascii="Courier New" w:hAnsi="Courier New" w:cs="Courier New"/>
              </w:rPr>
              <w:t>;</w:t>
            </w:r>
          </w:p>
          <w:p w14:paraId="5CCE08F2" w14:textId="1FE365F0" w:rsidR="0086747A" w:rsidRPr="00776330" w:rsidRDefault="00DA0A47" w:rsidP="0086747A">
            <w:pPr>
              <w:rPr>
                <w:rFonts w:ascii="Courier New" w:hAnsi="Courier New" w:cs="Courier New"/>
                <w:b/>
                <w:bCs/>
              </w:rPr>
            </w:pPr>
            <w:r>
              <w:rPr>
                <w:rFonts w:ascii="Courier New" w:hAnsi="Courier New" w:cs="Courier New"/>
              </w:rPr>
              <w:t>20</w:t>
            </w:r>
            <w:r w:rsidR="0086747A">
              <w:rPr>
                <w:rFonts w:ascii="Courier New" w:hAnsi="Courier New" w:cs="Courier New"/>
              </w:rPr>
              <w:t xml:space="preserve">              </w:t>
            </w:r>
            <w:r w:rsidR="0086747A" w:rsidRPr="00776330">
              <w:rPr>
                <w:rFonts w:ascii="Courier New" w:hAnsi="Courier New" w:cs="Courier New"/>
                <w:b/>
                <w:bCs/>
              </w:rPr>
              <w:t>end;</w:t>
            </w:r>
          </w:p>
          <w:p w14:paraId="673A206D" w14:textId="715A7214" w:rsidR="0086747A" w:rsidRPr="00776330" w:rsidRDefault="00DA0A47" w:rsidP="0086747A">
            <w:pPr>
              <w:rPr>
                <w:rFonts w:ascii="Courier New" w:hAnsi="Courier New" w:cs="Courier New"/>
                <w:b/>
                <w:bCs/>
              </w:rPr>
            </w:pPr>
            <w:r>
              <w:rPr>
                <w:rFonts w:ascii="Courier New" w:hAnsi="Courier New" w:cs="Courier New"/>
              </w:rPr>
              <w:t>21</w:t>
            </w:r>
            <w:r w:rsidR="0086747A">
              <w:rPr>
                <w:rFonts w:ascii="Courier New" w:hAnsi="Courier New" w:cs="Courier New"/>
              </w:rPr>
              <w:t xml:space="preserve">  </w:t>
            </w:r>
            <w:r w:rsidR="0086747A" w:rsidRPr="00776330">
              <w:rPr>
                <w:rFonts w:ascii="Courier New" w:hAnsi="Courier New" w:cs="Courier New"/>
                <w:b/>
                <w:bCs/>
              </w:rPr>
              <w:t xml:space="preserve">        end;</w:t>
            </w:r>
          </w:p>
          <w:p w14:paraId="3BFAE0BF" w14:textId="1F97C4BA" w:rsidR="00AD7FD8" w:rsidRDefault="0086747A" w:rsidP="0086747A">
            <w:pPr>
              <w:rPr>
                <w:rFonts w:ascii="Arial" w:hAnsi="Arial"/>
              </w:rPr>
            </w:pPr>
            <w:r>
              <w:rPr>
                <w:rFonts w:ascii="Courier New" w:hAnsi="Courier New" w:cs="Courier New"/>
              </w:rPr>
              <w:t>2</w:t>
            </w:r>
            <w:r w:rsidR="00DA0A47">
              <w:rPr>
                <w:rFonts w:ascii="Courier New" w:hAnsi="Courier New" w:cs="Courier New"/>
              </w:rPr>
              <w:t>2</w:t>
            </w:r>
            <w:r w:rsidRPr="00776330">
              <w:rPr>
                <w:rFonts w:ascii="Courier New" w:hAnsi="Courier New" w:cs="Courier New"/>
                <w:b/>
                <w:bCs/>
              </w:rPr>
              <w:t xml:space="preserve">    end;</w:t>
            </w:r>
          </w:p>
        </w:tc>
        <w:tc>
          <w:tcPr>
            <w:tcW w:w="567" w:type="dxa"/>
            <w:shd w:val="clear" w:color="auto" w:fill="auto"/>
            <w:vAlign w:val="bottom"/>
          </w:tcPr>
          <w:p w14:paraId="228CCF7D" w14:textId="77777777" w:rsidR="00AD7FD8" w:rsidRDefault="00AD7FD8">
            <w:pPr>
              <w:rPr>
                <w:rFonts w:ascii="Arial" w:hAnsi="Arial"/>
              </w:rPr>
            </w:pPr>
          </w:p>
        </w:tc>
      </w:tr>
      <w:tr w:rsidR="00AD7FD8" w:rsidRPr="00C52E2F" w14:paraId="0EABCAD5" w14:textId="77777777">
        <w:tc>
          <w:tcPr>
            <w:tcW w:w="620" w:type="dxa"/>
            <w:shd w:val="clear" w:color="auto" w:fill="auto"/>
          </w:tcPr>
          <w:p w14:paraId="274F27A1" w14:textId="77777777" w:rsidR="00AD7FD8" w:rsidRPr="00C52E2F" w:rsidRDefault="00AD7FD8">
            <w:pPr>
              <w:rPr>
                <w:rFonts w:ascii="Arial" w:hAnsi="Arial"/>
                <w:sz w:val="16"/>
                <w:szCs w:val="16"/>
              </w:rPr>
            </w:pPr>
          </w:p>
        </w:tc>
        <w:tc>
          <w:tcPr>
            <w:tcW w:w="1188" w:type="dxa"/>
            <w:shd w:val="clear" w:color="auto" w:fill="auto"/>
          </w:tcPr>
          <w:p w14:paraId="22B00F60" w14:textId="77777777" w:rsidR="00AD7FD8" w:rsidRPr="00C52E2F" w:rsidRDefault="00AD7FD8">
            <w:pPr>
              <w:rPr>
                <w:rFonts w:ascii="Arial" w:hAnsi="Arial"/>
                <w:sz w:val="16"/>
                <w:szCs w:val="16"/>
              </w:rPr>
            </w:pPr>
          </w:p>
        </w:tc>
        <w:tc>
          <w:tcPr>
            <w:tcW w:w="7939" w:type="dxa"/>
            <w:gridSpan w:val="2"/>
            <w:shd w:val="clear" w:color="auto" w:fill="auto"/>
          </w:tcPr>
          <w:p w14:paraId="574A9F14" w14:textId="77777777" w:rsidR="00AD7FD8" w:rsidRPr="00C52E2F" w:rsidRDefault="00AD7FD8">
            <w:pPr>
              <w:rPr>
                <w:rFonts w:ascii="Arial" w:hAnsi="Arial"/>
                <w:sz w:val="16"/>
                <w:szCs w:val="16"/>
              </w:rPr>
            </w:pPr>
          </w:p>
        </w:tc>
        <w:tc>
          <w:tcPr>
            <w:tcW w:w="567" w:type="dxa"/>
            <w:shd w:val="clear" w:color="auto" w:fill="auto"/>
            <w:vAlign w:val="bottom"/>
          </w:tcPr>
          <w:p w14:paraId="64C5ADDC" w14:textId="77777777" w:rsidR="00AD7FD8" w:rsidRPr="00C52E2F" w:rsidRDefault="00AD7FD8">
            <w:pPr>
              <w:rPr>
                <w:rFonts w:ascii="Arial" w:hAnsi="Arial"/>
                <w:sz w:val="16"/>
                <w:szCs w:val="16"/>
              </w:rPr>
            </w:pPr>
          </w:p>
        </w:tc>
      </w:tr>
      <w:tr w:rsidR="0086747A" w14:paraId="7AA1B798" w14:textId="77777777">
        <w:tc>
          <w:tcPr>
            <w:tcW w:w="620" w:type="dxa"/>
            <w:shd w:val="clear" w:color="auto" w:fill="auto"/>
          </w:tcPr>
          <w:p w14:paraId="6F911528" w14:textId="77777777" w:rsidR="0086747A" w:rsidRDefault="0086747A">
            <w:pPr>
              <w:rPr>
                <w:rFonts w:ascii="Arial" w:hAnsi="Arial"/>
              </w:rPr>
            </w:pPr>
          </w:p>
        </w:tc>
        <w:tc>
          <w:tcPr>
            <w:tcW w:w="1188" w:type="dxa"/>
            <w:shd w:val="clear" w:color="auto" w:fill="auto"/>
          </w:tcPr>
          <w:p w14:paraId="2BE5A02F" w14:textId="77777777" w:rsidR="0086747A" w:rsidRDefault="0086747A">
            <w:pPr>
              <w:rPr>
                <w:rFonts w:ascii="Arial" w:hAnsi="Arial"/>
              </w:rPr>
            </w:pPr>
          </w:p>
        </w:tc>
        <w:tc>
          <w:tcPr>
            <w:tcW w:w="568" w:type="dxa"/>
            <w:shd w:val="clear" w:color="auto" w:fill="auto"/>
          </w:tcPr>
          <w:p w14:paraId="233F0045" w14:textId="77777777" w:rsidR="0086747A" w:rsidRDefault="0086747A">
            <w:pPr>
              <w:rPr>
                <w:rFonts w:ascii="Arial" w:hAnsi="Arial"/>
              </w:rPr>
            </w:pPr>
            <w:r>
              <w:rPr>
                <w:rFonts w:ascii="Arial" w:hAnsi="Arial"/>
              </w:rPr>
              <w:t>(a)</w:t>
            </w:r>
          </w:p>
        </w:tc>
        <w:tc>
          <w:tcPr>
            <w:tcW w:w="7371" w:type="dxa"/>
            <w:shd w:val="clear" w:color="auto" w:fill="auto"/>
          </w:tcPr>
          <w:p w14:paraId="42FA1EB3" w14:textId="77777777" w:rsidR="0086747A" w:rsidRPr="0086747A" w:rsidRDefault="0086747A">
            <w:pPr>
              <w:rPr>
                <w:rFonts w:ascii="Consolas" w:hAnsi="Consolas"/>
              </w:rPr>
            </w:pPr>
            <w:r w:rsidRPr="00F149E8">
              <w:rPr>
                <w:rFonts w:ascii="Arial" w:hAnsi="Arial"/>
              </w:rPr>
              <w:t>What do you think the intended purpose of the code was?</w:t>
            </w:r>
          </w:p>
        </w:tc>
        <w:tc>
          <w:tcPr>
            <w:tcW w:w="567" w:type="dxa"/>
            <w:shd w:val="clear" w:color="auto" w:fill="auto"/>
            <w:vAlign w:val="bottom"/>
          </w:tcPr>
          <w:p w14:paraId="10788562" w14:textId="77777777" w:rsidR="0086747A" w:rsidRDefault="0086747A">
            <w:pPr>
              <w:rPr>
                <w:rFonts w:ascii="Arial" w:hAnsi="Arial"/>
              </w:rPr>
            </w:pPr>
            <w:r>
              <w:rPr>
                <w:rFonts w:ascii="Arial" w:hAnsi="Arial"/>
              </w:rPr>
              <w:t>(2)</w:t>
            </w:r>
          </w:p>
        </w:tc>
      </w:tr>
      <w:tr w:rsidR="0086747A" w:rsidRPr="00C52E2F" w14:paraId="25C1FCD4" w14:textId="77777777">
        <w:tc>
          <w:tcPr>
            <w:tcW w:w="620" w:type="dxa"/>
            <w:shd w:val="clear" w:color="auto" w:fill="auto"/>
          </w:tcPr>
          <w:p w14:paraId="290D4EDC" w14:textId="77777777" w:rsidR="0086747A" w:rsidRPr="00C52E2F" w:rsidRDefault="0086747A">
            <w:pPr>
              <w:rPr>
                <w:rFonts w:ascii="Arial" w:hAnsi="Arial"/>
                <w:sz w:val="16"/>
                <w:szCs w:val="16"/>
              </w:rPr>
            </w:pPr>
          </w:p>
        </w:tc>
        <w:tc>
          <w:tcPr>
            <w:tcW w:w="1188" w:type="dxa"/>
            <w:shd w:val="clear" w:color="auto" w:fill="auto"/>
          </w:tcPr>
          <w:p w14:paraId="7E972582" w14:textId="77777777" w:rsidR="0086747A" w:rsidRPr="00C52E2F" w:rsidRDefault="0086747A">
            <w:pPr>
              <w:rPr>
                <w:rFonts w:ascii="Arial" w:hAnsi="Arial"/>
                <w:sz w:val="16"/>
                <w:szCs w:val="16"/>
              </w:rPr>
            </w:pPr>
          </w:p>
        </w:tc>
        <w:tc>
          <w:tcPr>
            <w:tcW w:w="568" w:type="dxa"/>
            <w:shd w:val="clear" w:color="auto" w:fill="auto"/>
          </w:tcPr>
          <w:p w14:paraId="0786F965" w14:textId="77777777" w:rsidR="0086747A" w:rsidRPr="00C52E2F" w:rsidRDefault="0086747A">
            <w:pPr>
              <w:rPr>
                <w:rFonts w:ascii="Arial" w:hAnsi="Arial"/>
                <w:sz w:val="16"/>
                <w:szCs w:val="16"/>
              </w:rPr>
            </w:pPr>
          </w:p>
        </w:tc>
        <w:tc>
          <w:tcPr>
            <w:tcW w:w="7371" w:type="dxa"/>
            <w:shd w:val="clear" w:color="auto" w:fill="auto"/>
          </w:tcPr>
          <w:p w14:paraId="601A5342" w14:textId="77777777" w:rsidR="0086747A" w:rsidRPr="00C52E2F" w:rsidRDefault="0086747A">
            <w:pPr>
              <w:rPr>
                <w:rFonts w:ascii="Arial" w:hAnsi="Arial"/>
                <w:sz w:val="16"/>
                <w:szCs w:val="16"/>
              </w:rPr>
            </w:pPr>
          </w:p>
        </w:tc>
        <w:tc>
          <w:tcPr>
            <w:tcW w:w="567" w:type="dxa"/>
            <w:shd w:val="clear" w:color="auto" w:fill="auto"/>
            <w:vAlign w:val="bottom"/>
          </w:tcPr>
          <w:p w14:paraId="6CF8F453" w14:textId="77777777" w:rsidR="0086747A" w:rsidRPr="00C52E2F" w:rsidRDefault="0086747A">
            <w:pPr>
              <w:rPr>
                <w:rFonts w:ascii="Arial" w:hAnsi="Arial"/>
                <w:sz w:val="16"/>
                <w:szCs w:val="16"/>
              </w:rPr>
            </w:pPr>
          </w:p>
        </w:tc>
      </w:tr>
      <w:tr w:rsidR="0086747A" w14:paraId="62D0F16E" w14:textId="77777777">
        <w:tc>
          <w:tcPr>
            <w:tcW w:w="620" w:type="dxa"/>
            <w:shd w:val="clear" w:color="auto" w:fill="auto"/>
          </w:tcPr>
          <w:p w14:paraId="1E0D216B" w14:textId="77777777" w:rsidR="0086747A" w:rsidRDefault="0086747A">
            <w:pPr>
              <w:rPr>
                <w:rFonts w:ascii="Arial" w:hAnsi="Arial"/>
              </w:rPr>
            </w:pPr>
          </w:p>
        </w:tc>
        <w:tc>
          <w:tcPr>
            <w:tcW w:w="1188" w:type="dxa"/>
            <w:shd w:val="clear" w:color="auto" w:fill="auto"/>
          </w:tcPr>
          <w:p w14:paraId="78C7B586" w14:textId="77777777" w:rsidR="0086747A" w:rsidRDefault="0086747A">
            <w:pPr>
              <w:rPr>
                <w:rFonts w:ascii="Arial" w:hAnsi="Arial"/>
              </w:rPr>
            </w:pPr>
          </w:p>
        </w:tc>
        <w:tc>
          <w:tcPr>
            <w:tcW w:w="568" w:type="dxa"/>
            <w:shd w:val="clear" w:color="auto" w:fill="auto"/>
          </w:tcPr>
          <w:p w14:paraId="208BC39A" w14:textId="77777777" w:rsidR="0086747A" w:rsidRDefault="0086747A">
            <w:pPr>
              <w:rPr>
                <w:rFonts w:ascii="Arial" w:hAnsi="Arial"/>
              </w:rPr>
            </w:pPr>
            <w:r>
              <w:rPr>
                <w:rFonts w:ascii="Arial" w:hAnsi="Arial"/>
              </w:rPr>
              <w:t>(b)</w:t>
            </w:r>
          </w:p>
        </w:tc>
        <w:tc>
          <w:tcPr>
            <w:tcW w:w="7371" w:type="dxa"/>
            <w:shd w:val="clear" w:color="auto" w:fill="auto"/>
          </w:tcPr>
          <w:p w14:paraId="2CDBB068" w14:textId="77777777" w:rsidR="0086747A" w:rsidRPr="0086747A" w:rsidRDefault="0086747A" w:rsidP="0086747A">
            <w:pPr>
              <w:rPr>
                <w:rFonts w:ascii="Arial" w:hAnsi="Arial"/>
              </w:rPr>
            </w:pPr>
            <w:r w:rsidRPr="00F149E8">
              <w:rPr>
                <w:rFonts w:ascii="Arial" w:hAnsi="Arial"/>
              </w:rPr>
              <w:t>The code above will produce an error. Predict the error and indicate how the code can be modified to prevent the error.</w:t>
            </w:r>
          </w:p>
        </w:tc>
        <w:tc>
          <w:tcPr>
            <w:tcW w:w="567" w:type="dxa"/>
            <w:shd w:val="clear" w:color="auto" w:fill="auto"/>
            <w:vAlign w:val="bottom"/>
          </w:tcPr>
          <w:p w14:paraId="030B47DF" w14:textId="77777777" w:rsidR="0086747A" w:rsidRDefault="0086747A">
            <w:pPr>
              <w:rPr>
                <w:rFonts w:ascii="Arial" w:hAnsi="Arial"/>
              </w:rPr>
            </w:pPr>
            <w:r>
              <w:rPr>
                <w:rFonts w:ascii="Arial" w:hAnsi="Arial"/>
              </w:rPr>
              <w:t>(</w:t>
            </w:r>
            <w:r w:rsidR="00C52E2F">
              <w:rPr>
                <w:rFonts w:ascii="Arial" w:hAnsi="Arial"/>
              </w:rPr>
              <w:t>3</w:t>
            </w:r>
            <w:r>
              <w:rPr>
                <w:rFonts w:ascii="Arial" w:hAnsi="Arial"/>
              </w:rPr>
              <w:t>)</w:t>
            </w:r>
          </w:p>
        </w:tc>
      </w:tr>
      <w:tr w:rsidR="0086747A" w:rsidRPr="00C52E2F" w14:paraId="51A0A5FF" w14:textId="77777777">
        <w:tc>
          <w:tcPr>
            <w:tcW w:w="620" w:type="dxa"/>
            <w:shd w:val="clear" w:color="auto" w:fill="auto"/>
          </w:tcPr>
          <w:p w14:paraId="04CAE461" w14:textId="77777777" w:rsidR="0086747A" w:rsidRPr="00C52E2F" w:rsidRDefault="0086747A">
            <w:pPr>
              <w:rPr>
                <w:rFonts w:ascii="Arial" w:hAnsi="Arial"/>
                <w:sz w:val="16"/>
                <w:szCs w:val="16"/>
              </w:rPr>
            </w:pPr>
          </w:p>
        </w:tc>
        <w:tc>
          <w:tcPr>
            <w:tcW w:w="1188" w:type="dxa"/>
            <w:shd w:val="clear" w:color="auto" w:fill="auto"/>
          </w:tcPr>
          <w:p w14:paraId="76A8186E" w14:textId="77777777" w:rsidR="0086747A" w:rsidRPr="00C52E2F" w:rsidRDefault="0086747A">
            <w:pPr>
              <w:rPr>
                <w:rFonts w:ascii="Arial" w:hAnsi="Arial"/>
                <w:sz w:val="16"/>
                <w:szCs w:val="16"/>
              </w:rPr>
            </w:pPr>
          </w:p>
        </w:tc>
        <w:tc>
          <w:tcPr>
            <w:tcW w:w="568" w:type="dxa"/>
            <w:shd w:val="clear" w:color="auto" w:fill="auto"/>
          </w:tcPr>
          <w:p w14:paraId="29BE20D5" w14:textId="77777777" w:rsidR="0086747A" w:rsidRPr="00C52E2F" w:rsidRDefault="0086747A">
            <w:pPr>
              <w:rPr>
                <w:rFonts w:ascii="Arial" w:hAnsi="Arial"/>
                <w:sz w:val="16"/>
                <w:szCs w:val="16"/>
              </w:rPr>
            </w:pPr>
          </w:p>
        </w:tc>
        <w:tc>
          <w:tcPr>
            <w:tcW w:w="7371" w:type="dxa"/>
            <w:shd w:val="clear" w:color="auto" w:fill="auto"/>
          </w:tcPr>
          <w:p w14:paraId="7DFE625E" w14:textId="77777777" w:rsidR="0086747A" w:rsidRPr="00C52E2F" w:rsidRDefault="0086747A">
            <w:pPr>
              <w:rPr>
                <w:rFonts w:ascii="Arial" w:hAnsi="Arial"/>
                <w:sz w:val="16"/>
                <w:szCs w:val="16"/>
              </w:rPr>
            </w:pPr>
          </w:p>
        </w:tc>
        <w:tc>
          <w:tcPr>
            <w:tcW w:w="567" w:type="dxa"/>
            <w:shd w:val="clear" w:color="auto" w:fill="auto"/>
            <w:vAlign w:val="bottom"/>
          </w:tcPr>
          <w:p w14:paraId="2310ABEF" w14:textId="77777777" w:rsidR="0086747A" w:rsidRPr="00C52E2F" w:rsidRDefault="0086747A">
            <w:pPr>
              <w:rPr>
                <w:rFonts w:ascii="Arial" w:hAnsi="Arial"/>
                <w:sz w:val="16"/>
                <w:szCs w:val="16"/>
              </w:rPr>
            </w:pPr>
          </w:p>
        </w:tc>
      </w:tr>
      <w:tr w:rsidR="0086747A" w14:paraId="2B1D9054" w14:textId="77777777">
        <w:tc>
          <w:tcPr>
            <w:tcW w:w="620" w:type="dxa"/>
            <w:shd w:val="clear" w:color="auto" w:fill="auto"/>
          </w:tcPr>
          <w:p w14:paraId="1B0D0DFE" w14:textId="77777777" w:rsidR="0086747A" w:rsidRDefault="0086747A">
            <w:pPr>
              <w:rPr>
                <w:rFonts w:ascii="Arial" w:hAnsi="Arial"/>
              </w:rPr>
            </w:pPr>
          </w:p>
        </w:tc>
        <w:tc>
          <w:tcPr>
            <w:tcW w:w="1188" w:type="dxa"/>
            <w:shd w:val="clear" w:color="auto" w:fill="auto"/>
          </w:tcPr>
          <w:p w14:paraId="5EDE8165" w14:textId="77777777" w:rsidR="0086747A" w:rsidRDefault="0086747A">
            <w:pPr>
              <w:rPr>
                <w:rFonts w:ascii="Arial" w:hAnsi="Arial"/>
              </w:rPr>
            </w:pPr>
          </w:p>
        </w:tc>
        <w:tc>
          <w:tcPr>
            <w:tcW w:w="568" w:type="dxa"/>
            <w:shd w:val="clear" w:color="auto" w:fill="auto"/>
          </w:tcPr>
          <w:p w14:paraId="1916DB68" w14:textId="77777777" w:rsidR="0086747A" w:rsidRDefault="0086747A">
            <w:pPr>
              <w:rPr>
                <w:rFonts w:ascii="Arial" w:hAnsi="Arial"/>
              </w:rPr>
            </w:pPr>
            <w:r>
              <w:rPr>
                <w:rFonts w:ascii="Arial" w:hAnsi="Arial"/>
              </w:rPr>
              <w:t>(c)</w:t>
            </w:r>
          </w:p>
        </w:tc>
        <w:tc>
          <w:tcPr>
            <w:tcW w:w="7371" w:type="dxa"/>
            <w:shd w:val="clear" w:color="auto" w:fill="auto"/>
          </w:tcPr>
          <w:p w14:paraId="1CEBE4D9" w14:textId="77777777" w:rsidR="0086747A" w:rsidRPr="0086747A" w:rsidRDefault="0086747A">
            <w:pPr>
              <w:rPr>
                <w:rFonts w:ascii="Consolas" w:hAnsi="Consolas"/>
              </w:rPr>
            </w:pPr>
            <w:r w:rsidRPr="00F149E8">
              <w:rPr>
                <w:rFonts w:ascii="Arial" w:hAnsi="Arial"/>
              </w:rPr>
              <w:t xml:space="preserve">What is the purpose of the </w:t>
            </w:r>
            <w:proofErr w:type="spellStart"/>
            <w:r w:rsidRPr="00F149E8">
              <w:rPr>
                <w:rFonts w:ascii="Arial" w:hAnsi="Arial"/>
              </w:rPr>
              <w:t>boolean</w:t>
            </w:r>
            <w:proofErr w:type="spellEnd"/>
            <w:r w:rsidRPr="00F149E8">
              <w:rPr>
                <w:rFonts w:ascii="Arial" w:hAnsi="Arial"/>
              </w:rPr>
              <w:t xml:space="preserve"> variable in the code?</w:t>
            </w:r>
          </w:p>
        </w:tc>
        <w:tc>
          <w:tcPr>
            <w:tcW w:w="567" w:type="dxa"/>
            <w:shd w:val="clear" w:color="auto" w:fill="auto"/>
            <w:vAlign w:val="bottom"/>
          </w:tcPr>
          <w:p w14:paraId="20B717ED" w14:textId="77777777" w:rsidR="0086747A" w:rsidRDefault="0086747A">
            <w:pPr>
              <w:rPr>
                <w:rFonts w:ascii="Arial" w:hAnsi="Arial"/>
              </w:rPr>
            </w:pPr>
            <w:r>
              <w:rPr>
                <w:rFonts w:ascii="Arial" w:hAnsi="Arial"/>
              </w:rPr>
              <w:t>(</w:t>
            </w:r>
            <w:r w:rsidR="00C52E2F">
              <w:rPr>
                <w:rFonts w:ascii="Arial" w:hAnsi="Arial"/>
              </w:rPr>
              <w:t>1</w:t>
            </w:r>
            <w:r>
              <w:rPr>
                <w:rFonts w:ascii="Arial" w:hAnsi="Arial"/>
              </w:rPr>
              <w:t>)</w:t>
            </w:r>
          </w:p>
        </w:tc>
      </w:tr>
      <w:tr w:rsidR="0086747A" w:rsidRPr="00C52E2F" w14:paraId="46BE43F8" w14:textId="77777777" w:rsidTr="0086747A">
        <w:tc>
          <w:tcPr>
            <w:tcW w:w="620" w:type="dxa"/>
            <w:shd w:val="clear" w:color="auto" w:fill="auto"/>
          </w:tcPr>
          <w:p w14:paraId="2836A6F5" w14:textId="77777777" w:rsidR="0086747A" w:rsidRPr="00C52E2F" w:rsidRDefault="0086747A">
            <w:pPr>
              <w:rPr>
                <w:rFonts w:ascii="Arial" w:hAnsi="Arial"/>
                <w:sz w:val="16"/>
                <w:szCs w:val="16"/>
              </w:rPr>
            </w:pPr>
          </w:p>
        </w:tc>
        <w:tc>
          <w:tcPr>
            <w:tcW w:w="1188" w:type="dxa"/>
            <w:shd w:val="clear" w:color="auto" w:fill="auto"/>
          </w:tcPr>
          <w:p w14:paraId="53AFC092" w14:textId="77777777" w:rsidR="0086747A" w:rsidRPr="00C52E2F" w:rsidRDefault="0086747A">
            <w:pPr>
              <w:rPr>
                <w:rFonts w:ascii="Arial" w:hAnsi="Arial"/>
                <w:sz w:val="16"/>
                <w:szCs w:val="16"/>
              </w:rPr>
            </w:pPr>
          </w:p>
        </w:tc>
        <w:tc>
          <w:tcPr>
            <w:tcW w:w="568" w:type="dxa"/>
            <w:shd w:val="clear" w:color="auto" w:fill="auto"/>
          </w:tcPr>
          <w:p w14:paraId="187B8A64" w14:textId="77777777" w:rsidR="0086747A" w:rsidRPr="00C52E2F" w:rsidRDefault="0086747A">
            <w:pPr>
              <w:rPr>
                <w:rFonts w:ascii="Arial" w:hAnsi="Arial"/>
                <w:sz w:val="16"/>
                <w:szCs w:val="16"/>
              </w:rPr>
            </w:pPr>
          </w:p>
        </w:tc>
        <w:tc>
          <w:tcPr>
            <w:tcW w:w="7371" w:type="dxa"/>
            <w:shd w:val="clear" w:color="auto" w:fill="auto"/>
          </w:tcPr>
          <w:p w14:paraId="5678E0A3" w14:textId="77777777" w:rsidR="0086747A" w:rsidRPr="00C52E2F" w:rsidRDefault="0086747A">
            <w:pPr>
              <w:rPr>
                <w:rFonts w:ascii="Consolas" w:hAnsi="Consolas"/>
                <w:sz w:val="16"/>
                <w:szCs w:val="16"/>
              </w:rPr>
            </w:pPr>
          </w:p>
        </w:tc>
        <w:tc>
          <w:tcPr>
            <w:tcW w:w="567" w:type="dxa"/>
            <w:shd w:val="clear" w:color="auto" w:fill="auto"/>
            <w:vAlign w:val="bottom"/>
          </w:tcPr>
          <w:p w14:paraId="764EC3E6" w14:textId="77777777" w:rsidR="0086747A" w:rsidRPr="00C52E2F" w:rsidRDefault="0086747A">
            <w:pPr>
              <w:rPr>
                <w:rFonts w:ascii="Arial" w:hAnsi="Arial"/>
                <w:sz w:val="16"/>
                <w:szCs w:val="16"/>
              </w:rPr>
            </w:pPr>
          </w:p>
        </w:tc>
      </w:tr>
      <w:tr w:rsidR="0086747A" w14:paraId="43EA85DB" w14:textId="77777777" w:rsidTr="0086747A">
        <w:tc>
          <w:tcPr>
            <w:tcW w:w="620" w:type="dxa"/>
            <w:shd w:val="clear" w:color="auto" w:fill="auto"/>
          </w:tcPr>
          <w:p w14:paraId="0C424CDA" w14:textId="77777777" w:rsidR="0086747A" w:rsidRDefault="0086747A">
            <w:pPr>
              <w:rPr>
                <w:rFonts w:ascii="Arial" w:hAnsi="Arial"/>
              </w:rPr>
            </w:pPr>
          </w:p>
        </w:tc>
        <w:tc>
          <w:tcPr>
            <w:tcW w:w="1188" w:type="dxa"/>
            <w:shd w:val="clear" w:color="auto" w:fill="auto"/>
          </w:tcPr>
          <w:p w14:paraId="668AECCF" w14:textId="77777777" w:rsidR="0086747A" w:rsidRDefault="0086747A">
            <w:pPr>
              <w:rPr>
                <w:rFonts w:ascii="Arial" w:hAnsi="Arial"/>
              </w:rPr>
            </w:pPr>
          </w:p>
        </w:tc>
        <w:tc>
          <w:tcPr>
            <w:tcW w:w="568" w:type="dxa"/>
            <w:shd w:val="clear" w:color="auto" w:fill="auto"/>
          </w:tcPr>
          <w:p w14:paraId="7AABA214" w14:textId="77777777" w:rsidR="0086747A" w:rsidRDefault="0086747A">
            <w:pPr>
              <w:rPr>
                <w:rFonts w:ascii="Arial" w:hAnsi="Arial"/>
              </w:rPr>
            </w:pPr>
            <w:r>
              <w:rPr>
                <w:rFonts w:ascii="Arial" w:hAnsi="Arial"/>
              </w:rPr>
              <w:t>(d)</w:t>
            </w:r>
          </w:p>
        </w:tc>
        <w:tc>
          <w:tcPr>
            <w:tcW w:w="7371" w:type="dxa"/>
            <w:shd w:val="clear" w:color="auto" w:fill="auto"/>
          </w:tcPr>
          <w:p w14:paraId="2575D426" w14:textId="149B7E2C" w:rsidR="0086747A" w:rsidRPr="0086747A" w:rsidRDefault="0086747A" w:rsidP="0086747A">
            <w:pPr>
              <w:rPr>
                <w:rFonts w:ascii="Arial" w:hAnsi="Arial"/>
              </w:rPr>
            </w:pPr>
            <w:r w:rsidRPr="00F149E8">
              <w:rPr>
                <w:rFonts w:ascii="Arial" w:hAnsi="Arial"/>
              </w:rPr>
              <w:t>In line 1</w:t>
            </w:r>
            <w:r w:rsidR="00E25D62">
              <w:rPr>
                <w:rFonts w:ascii="Arial" w:hAnsi="Arial"/>
              </w:rPr>
              <w:t>7</w:t>
            </w:r>
            <w:r w:rsidRPr="00F149E8">
              <w:rPr>
                <w:rFonts w:ascii="Arial" w:hAnsi="Arial"/>
              </w:rPr>
              <w:t>-1</w:t>
            </w:r>
            <w:r w:rsidR="00E25D62">
              <w:rPr>
                <w:rFonts w:ascii="Arial" w:hAnsi="Arial"/>
              </w:rPr>
              <w:t>9</w:t>
            </w:r>
            <w:r w:rsidRPr="00F149E8">
              <w:rPr>
                <w:rFonts w:ascii="Arial" w:hAnsi="Arial"/>
              </w:rPr>
              <w:t xml:space="preserve"> the values of the array are swopped. Could the same not be achieved by the code below? Motivate your answer</w:t>
            </w:r>
            <w:r w:rsidR="00767666">
              <w:rPr>
                <w:rFonts w:ascii="Arial" w:hAnsi="Arial"/>
              </w:rPr>
              <w:t>.</w:t>
            </w:r>
          </w:p>
        </w:tc>
        <w:tc>
          <w:tcPr>
            <w:tcW w:w="567" w:type="dxa"/>
            <w:shd w:val="clear" w:color="auto" w:fill="auto"/>
            <w:vAlign w:val="bottom"/>
          </w:tcPr>
          <w:p w14:paraId="34588B73" w14:textId="77777777" w:rsidR="0086747A" w:rsidRDefault="0086747A">
            <w:pPr>
              <w:rPr>
                <w:rFonts w:ascii="Arial" w:hAnsi="Arial"/>
              </w:rPr>
            </w:pPr>
          </w:p>
        </w:tc>
      </w:tr>
      <w:tr w:rsidR="00C52E2F" w:rsidRPr="00C52E2F" w14:paraId="3BE07723" w14:textId="77777777" w:rsidTr="0086747A">
        <w:tc>
          <w:tcPr>
            <w:tcW w:w="620" w:type="dxa"/>
            <w:shd w:val="clear" w:color="auto" w:fill="auto"/>
          </w:tcPr>
          <w:p w14:paraId="171DFC8D" w14:textId="77777777" w:rsidR="00C52E2F" w:rsidRPr="00C52E2F" w:rsidRDefault="00C52E2F">
            <w:pPr>
              <w:rPr>
                <w:rFonts w:ascii="Arial" w:hAnsi="Arial"/>
                <w:sz w:val="16"/>
                <w:szCs w:val="16"/>
              </w:rPr>
            </w:pPr>
          </w:p>
        </w:tc>
        <w:tc>
          <w:tcPr>
            <w:tcW w:w="1188" w:type="dxa"/>
            <w:shd w:val="clear" w:color="auto" w:fill="auto"/>
          </w:tcPr>
          <w:p w14:paraId="746E6677" w14:textId="77777777" w:rsidR="00C52E2F" w:rsidRPr="00C52E2F" w:rsidRDefault="00C52E2F">
            <w:pPr>
              <w:rPr>
                <w:rFonts w:ascii="Arial" w:hAnsi="Arial"/>
                <w:sz w:val="16"/>
                <w:szCs w:val="16"/>
              </w:rPr>
            </w:pPr>
          </w:p>
        </w:tc>
        <w:tc>
          <w:tcPr>
            <w:tcW w:w="568" w:type="dxa"/>
            <w:shd w:val="clear" w:color="auto" w:fill="auto"/>
          </w:tcPr>
          <w:p w14:paraId="4A5DDABE" w14:textId="77777777" w:rsidR="00C52E2F" w:rsidRPr="00C52E2F" w:rsidRDefault="00C52E2F">
            <w:pPr>
              <w:rPr>
                <w:rFonts w:ascii="Arial" w:hAnsi="Arial"/>
                <w:sz w:val="16"/>
                <w:szCs w:val="16"/>
              </w:rPr>
            </w:pPr>
          </w:p>
        </w:tc>
        <w:tc>
          <w:tcPr>
            <w:tcW w:w="7371" w:type="dxa"/>
            <w:shd w:val="clear" w:color="auto" w:fill="auto"/>
          </w:tcPr>
          <w:p w14:paraId="0D9D7A14" w14:textId="77777777" w:rsidR="00C52E2F" w:rsidRPr="00C52E2F" w:rsidRDefault="00C52E2F" w:rsidP="0086747A">
            <w:pPr>
              <w:rPr>
                <w:rFonts w:ascii="Arial" w:hAnsi="Arial"/>
                <w:sz w:val="16"/>
                <w:szCs w:val="16"/>
              </w:rPr>
            </w:pPr>
          </w:p>
        </w:tc>
        <w:tc>
          <w:tcPr>
            <w:tcW w:w="567" w:type="dxa"/>
            <w:shd w:val="clear" w:color="auto" w:fill="auto"/>
            <w:vAlign w:val="bottom"/>
          </w:tcPr>
          <w:p w14:paraId="6D60F694" w14:textId="77777777" w:rsidR="00C52E2F" w:rsidRPr="00C52E2F" w:rsidRDefault="00C52E2F">
            <w:pPr>
              <w:rPr>
                <w:rFonts w:ascii="Arial" w:hAnsi="Arial"/>
                <w:sz w:val="16"/>
                <w:szCs w:val="16"/>
              </w:rPr>
            </w:pPr>
          </w:p>
        </w:tc>
      </w:tr>
      <w:tr w:rsidR="00C52E2F" w14:paraId="3A9C2848" w14:textId="77777777" w:rsidTr="0086747A">
        <w:tc>
          <w:tcPr>
            <w:tcW w:w="620" w:type="dxa"/>
            <w:shd w:val="clear" w:color="auto" w:fill="auto"/>
          </w:tcPr>
          <w:p w14:paraId="2D475ECB" w14:textId="77777777" w:rsidR="00C52E2F" w:rsidRDefault="00C52E2F">
            <w:pPr>
              <w:rPr>
                <w:rFonts w:ascii="Arial" w:hAnsi="Arial"/>
              </w:rPr>
            </w:pPr>
          </w:p>
        </w:tc>
        <w:tc>
          <w:tcPr>
            <w:tcW w:w="1188" w:type="dxa"/>
            <w:shd w:val="clear" w:color="auto" w:fill="auto"/>
          </w:tcPr>
          <w:p w14:paraId="260C6CDC" w14:textId="77777777" w:rsidR="00C52E2F" w:rsidRDefault="00C52E2F">
            <w:pPr>
              <w:rPr>
                <w:rFonts w:ascii="Arial" w:hAnsi="Arial"/>
              </w:rPr>
            </w:pPr>
          </w:p>
        </w:tc>
        <w:tc>
          <w:tcPr>
            <w:tcW w:w="568" w:type="dxa"/>
            <w:shd w:val="clear" w:color="auto" w:fill="auto"/>
          </w:tcPr>
          <w:p w14:paraId="45B908F7" w14:textId="77777777" w:rsidR="00C52E2F" w:rsidRDefault="00C52E2F">
            <w:pPr>
              <w:rPr>
                <w:rFonts w:ascii="Arial" w:hAnsi="Arial"/>
              </w:rPr>
            </w:pPr>
          </w:p>
        </w:tc>
        <w:tc>
          <w:tcPr>
            <w:tcW w:w="7371" w:type="dxa"/>
            <w:shd w:val="clear" w:color="auto" w:fill="auto"/>
          </w:tcPr>
          <w:p w14:paraId="6699CBC9" w14:textId="77777777" w:rsidR="00C52E2F" w:rsidRDefault="00C52E2F" w:rsidP="00C52E2F">
            <w:pPr>
              <w:rPr>
                <w:rFonts w:ascii="Courier New" w:hAnsi="Courier New" w:cs="Courier New"/>
              </w:rPr>
            </w:pPr>
            <w:proofErr w:type="spellStart"/>
            <w:r>
              <w:rPr>
                <w:rFonts w:ascii="Courier New" w:hAnsi="Courier New" w:cs="Courier New"/>
              </w:rPr>
              <w:t>arrNums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r>
              <w:rPr>
                <w:rFonts w:ascii="Courier New" w:hAnsi="Courier New" w:cs="Courier New"/>
              </w:rPr>
              <w:t>arrNums</w:t>
            </w:r>
            <w:proofErr w:type="spellEnd"/>
            <w:r>
              <w:rPr>
                <w:rFonts w:ascii="Courier New" w:hAnsi="Courier New" w:cs="Courier New"/>
              </w:rPr>
              <w:t>[i+1];</w:t>
            </w:r>
          </w:p>
          <w:p w14:paraId="352BD8FA" w14:textId="77777777" w:rsidR="00C52E2F" w:rsidRPr="00F149E8" w:rsidRDefault="00C52E2F" w:rsidP="00C52E2F">
            <w:pPr>
              <w:rPr>
                <w:rFonts w:ascii="Arial" w:hAnsi="Arial"/>
              </w:rPr>
            </w:pPr>
            <w:proofErr w:type="spellStart"/>
            <w:r>
              <w:rPr>
                <w:rFonts w:ascii="Courier New" w:hAnsi="Courier New" w:cs="Courier New"/>
              </w:rPr>
              <w:t>arrNums</w:t>
            </w:r>
            <w:proofErr w:type="spellEnd"/>
            <w:r>
              <w:rPr>
                <w:rFonts w:ascii="Courier New" w:hAnsi="Courier New" w:cs="Courier New"/>
              </w:rPr>
              <w:t xml:space="preserve">[i+1] := </w:t>
            </w:r>
            <w:proofErr w:type="spellStart"/>
            <w:r>
              <w:rPr>
                <w:rFonts w:ascii="Courier New" w:hAnsi="Courier New" w:cs="Courier New"/>
              </w:rPr>
              <w:t>arrNums</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w:t>
            </w:r>
          </w:p>
        </w:tc>
        <w:tc>
          <w:tcPr>
            <w:tcW w:w="567" w:type="dxa"/>
            <w:shd w:val="clear" w:color="auto" w:fill="auto"/>
            <w:vAlign w:val="bottom"/>
          </w:tcPr>
          <w:p w14:paraId="6E2FCB6E" w14:textId="77777777" w:rsidR="00C52E2F" w:rsidRDefault="00C52E2F">
            <w:pPr>
              <w:rPr>
                <w:rFonts w:ascii="Arial" w:hAnsi="Arial"/>
              </w:rPr>
            </w:pPr>
            <w:r>
              <w:rPr>
                <w:rFonts w:ascii="Arial" w:hAnsi="Arial"/>
              </w:rPr>
              <w:t>(3)</w:t>
            </w:r>
          </w:p>
        </w:tc>
      </w:tr>
      <w:tr w:rsidR="00AD7FD8" w14:paraId="539B6257" w14:textId="77777777">
        <w:tc>
          <w:tcPr>
            <w:tcW w:w="620" w:type="dxa"/>
            <w:shd w:val="clear" w:color="auto" w:fill="auto"/>
          </w:tcPr>
          <w:p w14:paraId="1B35A647" w14:textId="77777777" w:rsidR="00AD7FD8" w:rsidRDefault="00AD7FD8">
            <w:pPr>
              <w:rPr>
                <w:rFonts w:ascii="Arial" w:hAnsi="Arial"/>
              </w:rPr>
            </w:pPr>
            <w:r>
              <w:rPr>
                <w:rFonts w:ascii="Arial" w:hAnsi="Arial"/>
              </w:rPr>
              <w:lastRenderedPageBreak/>
              <w:t>5.2</w:t>
            </w:r>
          </w:p>
        </w:tc>
        <w:tc>
          <w:tcPr>
            <w:tcW w:w="9127" w:type="dxa"/>
            <w:gridSpan w:val="3"/>
            <w:shd w:val="clear" w:color="auto" w:fill="auto"/>
          </w:tcPr>
          <w:p w14:paraId="7438AA36" w14:textId="77777777" w:rsidR="00C52E2F" w:rsidRDefault="00C52E2F" w:rsidP="00C52E2F">
            <w:pPr>
              <w:rPr>
                <w:rFonts w:ascii="Arial" w:hAnsi="Arial"/>
              </w:rPr>
            </w:pPr>
            <w:r>
              <w:rPr>
                <w:rFonts w:ascii="Arial" w:hAnsi="Arial"/>
              </w:rPr>
              <w:t>Look at the UML class diagram below and answer the following questions:</w:t>
            </w:r>
          </w:p>
          <w:p w14:paraId="3CE6D134" w14:textId="77777777" w:rsidR="00C52E2F" w:rsidRDefault="00C52E2F" w:rsidP="00C52E2F">
            <w:pPr>
              <w:rPr>
                <w:rFonts w:ascii="Arial" w:hAnsi="Arial"/>
              </w:rPr>
            </w:pPr>
          </w:p>
          <w:tbl>
            <w:tblPr>
              <w:tblW w:w="0" w:type="auto"/>
              <w:tblInd w:w="1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tblGrid>
            <w:tr w:rsidR="00C52E2F" w14:paraId="29F20B55" w14:textId="77777777">
              <w:tc>
                <w:tcPr>
                  <w:tcW w:w="4394" w:type="dxa"/>
                  <w:shd w:val="clear" w:color="auto" w:fill="F2F2F2"/>
                </w:tcPr>
                <w:p w14:paraId="7DF48DD4" w14:textId="77777777" w:rsidR="00C52E2F" w:rsidRDefault="00C52E2F">
                  <w:pPr>
                    <w:jc w:val="center"/>
                    <w:rPr>
                      <w:rFonts w:ascii="Arial" w:hAnsi="Arial"/>
                    </w:rPr>
                  </w:pPr>
                  <w:proofErr w:type="spellStart"/>
                  <w:r>
                    <w:rPr>
                      <w:rFonts w:ascii="Arial" w:hAnsi="Arial"/>
                      <w:b/>
                      <w:bCs/>
                    </w:rPr>
                    <w:t>TStockItem</w:t>
                  </w:r>
                  <w:proofErr w:type="spellEnd"/>
                </w:p>
              </w:tc>
            </w:tr>
            <w:tr w:rsidR="00C52E2F" w14:paraId="4A163CA2" w14:textId="77777777">
              <w:tc>
                <w:tcPr>
                  <w:tcW w:w="4394" w:type="dxa"/>
                  <w:shd w:val="clear" w:color="auto" w:fill="F2F2F2"/>
                </w:tcPr>
                <w:p w14:paraId="45A98589" w14:textId="77777777" w:rsidR="00C52E2F" w:rsidRDefault="00793D87">
                  <w:pPr>
                    <w:pStyle w:val="ListParagraph"/>
                    <w:spacing w:after="0" w:line="240" w:lineRule="auto"/>
                    <w:ind w:left="0"/>
                    <w:rPr>
                      <w:rFonts w:ascii="Arial" w:hAnsi="Arial" w:cs="Arial"/>
                      <w:sz w:val="24"/>
                      <w:szCs w:val="24"/>
                    </w:rPr>
                  </w:pPr>
                  <w:r>
                    <w:rPr>
                      <w:rFonts w:ascii="Arial" w:hAnsi="Arial" w:cs="Arial"/>
                      <w:sz w:val="24"/>
                      <w:szCs w:val="24"/>
                    </w:rPr>
                    <w:t xml:space="preserve">- </w:t>
                  </w:r>
                  <w:proofErr w:type="spellStart"/>
                  <w:r w:rsidR="00C52E2F">
                    <w:rPr>
                      <w:rFonts w:ascii="Arial" w:hAnsi="Arial" w:cs="Arial"/>
                      <w:sz w:val="24"/>
                      <w:szCs w:val="24"/>
                    </w:rPr>
                    <w:t>fStockId</w:t>
                  </w:r>
                  <w:proofErr w:type="spellEnd"/>
                  <w:r w:rsidR="00C52E2F">
                    <w:rPr>
                      <w:rFonts w:ascii="Arial" w:hAnsi="Arial" w:cs="Arial"/>
                      <w:sz w:val="24"/>
                      <w:szCs w:val="24"/>
                    </w:rPr>
                    <w:t xml:space="preserve"> : string;</w:t>
                  </w:r>
                </w:p>
                <w:p w14:paraId="1374A174" w14:textId="77777777" w:rsidR="00C52E2F" w:rsidRDefault="00793D87">
                  <w:pPr>
                    <w:pStyle w:val="ListParagraph"/>
                    <w:spacing w:after="0" w:line="240" w:lineRule="auto"/>
                    <w:ind w:left="0"/>
                    <w:rPr>
                      <w:rFonts w:ascii="Arial" w:hAnsi="Arial" w:cs="Arial"/>
                      <w:sz w:val="24"/>
                      <w:szCs w:val="24"/>
                    </w:rPr>
                  </w:pPr>
                  <w:r>
                    <w:rPr>
                      <w:rFonts w:ascii="Arial" w:hAnsi="Arial" w:cs="Arial"/>
                      <w:sz w:val="24"/>
                      <w:szCs w:val="24"/>
                    </w:rPr>
                    <w:t xml:space="preserve">- </w:t>
                  </w:r>
                  <w:proofErr w:type="spellStart"/>
                  <w:r w:rsidR="00C52E2F">
                    <w:rPr>
                      <w:rFonts w:ascii="Arial" w:hAnsi="Arial" w:cs="Arial"/>
                      <w:sz w:val="24"/>
                      <w:szCs w:val="24"/>
                    </w:rPr>
                    <w:t>fPrice</w:t>
                  </w:r>
                  <w:proofErr w:type="spellEnd"/>
                  <w:r w:rsidR="00C52E2F">
                    <w:rPr>
                      <w:rFonts w:ascii="Arial" w:hAnsi="Arial" w:cs="Arial"/>
                      <w:sz w:val="24"/>
                      <w:szCs w:val="24"/>
                    </w:rPr>
                    <w:t xml:space="preserve"> : double</w:t>
                  </w:r>
                </w:p>
                <w:p w14:paraId="7C6299F5" w14:textId="77777777" w:rsidR="00C52E2F" w:rsidRDefault="00793D87">
                  <w:pPr>
                    <w:pStyle w:val="ListParagraph"/>
                    <w:spacing w:after="0" w:line="240" w:lineRule="auto"/>
                    <w:ind w:left="0"/>
                    <w:rPr>
                      <w:rFonts w:ascii="Arial" w:hAnsi="Arial" w:cs="Arial"/>
                      <w:sz w:val="24"/>
                      <w:szCs w:val="24"/>
                    </w:rPr>
                  </w:pPr>
                  <w:r>
                    <w:rPr>
                      <w:rFonts w:ascii="Arial" w:hAnsi="Arial" w:cs="Arial"/>
                      <w:sz w:val="24"/>
                      <w:szCs w:val="24"/>
                    </w:rPr>
                    <w:t xml:space="preserve">- </w:t>
                  </w:r>
                  <w:proofErr w:type="spellStart"/>
                  <w:r w:rsidR="00C52E2F">
                    <w:rPr>
                      <w:rFonts w:ascii="Arial" w:hAnsi="Arial" w:cs="Arial"/>
                      <w:sz w:val="24"/>
                      <w:szCs w:val="24"/>
                    </w:rPr>
                    <w:t>fQuantity</w:t>
                  </w:r>
                  <w:proofErr w:type="spellEnd"/>
                  <w:r w:rsidR="00C52E2F">
                    <w:rPr>
                      <w:rFonts w:ascii="Arial" w:hAnsi="Arial" w:cs="Arial"/>
                      <w:sz w:val="24"/>
                      <w:szCs w:val="24"/>
                    </w:rPr>
                    <w:t xml:space="preserve"> : Integer;</w:t>
                  </w:r>
                </w:p>
                <w:p w14:paraId="6DB93C65" w14:textId="77777777" w:rsidR="00C52E2F" w:rsidRDefault="00793D87">
                  <w:pPr>
                    <w:pStyle w:val="ListParagraph"/>
                    <w:spacing w:after="0" w:line="240" w:lineRule="auto"/>
                    <w:ind w:left="0"/>
                    <w:rPr>
                      <w:rFonts w:ascii="Arial" w:hAnsi="Arial" w:cs="Arial"/>
                      <w:sz w:val="24"/>
                      <w:szCs w:val="24"/>
                    </w:rPr>
                  </w:pPr>
                  <w:r>
                    <w:rPr>
                      <w:rFonts w:ascii="Arial" w:hAnsi="Arial" w:cs="Arial"/>
                      <w:sz w:val="24"/>
                      <w:szCs w:val="24"/>
                    </w:rPr>
                    <w:t xml:space="preserve">- </w:t>
                  </w:r>
                  <w:proofErr w:type="spellStart"/>
                  <w:r w:rsidR="00C52E2F">
                    <w:rPr>
                      <w:rFonts w:ascii="Arial" w:hAnsi="Arial" w:cs="Arial"/>
                      <w:sz w:val="24"/>
                      <w:szCs w:val="24"/>
                    </w:rPr>
                    <w:t>fDescription</w:t>
                  </w:r>
                  <w:proofErr w:type="spellEnd"/>
                  <w:r w:rsidR="00C52E2F">
                    <w:rPr>
                      <w:rFonts w:ascii="Arial" w:hAnsi="Arial" w:cs="Arial"/>
                      <w:sz w:val="24"/>
                      <w:szCs w:val="24"/>
                    </w:rPr>
                    <w:t xml:space="preserve"> : string;</w:t>
                  </w:r>
                </w:p>
                <w:p w14:paraId="764EDA36" w14:textId="77777777" w:rsidR="00793D87" w:rsidRDefault="00793D87">
                  <w:pPr>
                    <w:pStyle w:val="ListParagraph"/>
                    <w:spacing w:after="0" w:line="240" w:lineRule="auto"/>
                    <w:ind w:left="0"/>
                    <w:rPr>
                      <w:rFonts w:ascii="Arial" w:hAnsi="Arial" w:cs="Arial"/>
                      <w:sz w:val="24"/>
                      <w:szCs w:val="24"/>
                    </w:rPr>
                  </w:pPr>
                </w:p>
              </w:tc>
            </w:tr>
            <w:tr w:rsidR="00C52E2F" w14:paraId="60370579" w14:textId="77777777">
              <w:tc>
                <w:tcPr>
                  <w:tcW w:w="4394" w:type="dxa"/>
                  <w:shd w:val="clear" w:color="auto" w:fill="F2F2F2"/>
                </w:tcPr>
                <w:p w14:paraId="34D34034" w14:textId="20C95869" w:rsidR="00284D7A" w:rsidRDefault="00284D7A" w:rsidP="00C52E2F">
                  <w:pPr>
                    <w:rPr>
                      <w:rFonts w:ascii="Arial" w:hAnsi="Arial"/>
                    </w:rPr>
                  </w:pPr>
                  <w:r>
                    <w:rPr>
                      <w:rFonts w:ascii="Arial" w:hAnsi="Arial"/>
                    </w:rPr>
                    <w:t>+ &lt;constructor&gt; Create();</w:t>
                  </w:r>
                </w:p>
                <w:p w14:paraId="5220E5CC" w14:textId="4C46024E" w:rsidR="00C52E2F" w:rsidRDefault="00C52E2F" w:rsidP="00C52E2F">
                  <w:pPr>
                    <w:rPr>
                      <w:rFonts w:ascii="Arial" w:hAnsi="Arial"/>
                    </w:rPr>
                  </w:pPr>
                  <w:r>
                    <w:rPr>
                      <w:rFonts w:ascii="Arial" w:hAnsi="Arial"/>
                    </w:rPr>
                    <w:t xml:space="preserve">+ </w:t>
                  </w:r>
                  <w:proofErr w:type="spellStart"/>
                  <w:r>
                    <w:rPr>
                      <w:rFonts w:ascii="Arial" w:hAnsi="Arial"/>
                    </w:rPr>
                    <w:t>getPrice</w:t>
                  </w:r>
                  <w:proofErr w:type="spellEnd"/>
                  <w:r>
                    <w:rPr>
                      <w:rFonts w:ascii="Arial" w:hAnsi="Arial"/>
                    </w:rPr>
                    <w:t>: double</w:t>
                  </w:r>
                </w:p>
                <w:p w14:paraId="531C9FDF" w14:textId="77777777" w:rsidR="00C52E2F" w:rsidRDefault="00C52E2F" w:rsidP="00C52E2F">
                  <w:pPr>
                    <w:rPr>
                      <w:rFonts w:ascii="Arial" w:hAnsi="Arial"/>
                    </w:rPr>
                  </w:pPr>
                  <w:r>
                    <w:rPr>
                      <w:rFonts w:ascii="Arial" w:hAnsi="Arial"/>
                    </w:rPr>
                    <w:t>+ sale(quantity : integer);</w:t>
                  </w:r>
                </w:p>
                <w:p w14:paraId="0C2E02E9" w14:textId="77777777" w:rsidR="00C52E2F" w:rsidRDefault="00C52E2F" w:rsidP="00C52E2F">
                  <w:pPr>
                    <w:rPr>
                      <w:rFonts w:ascii="Arial" w:hAnsi="Arial"/>
                    </w:rPr>
                  </w:pPr>
                  <w:r>
                    <w:rPr>
                      <w:rFonts w:ascii="Arial" w:hAnsi="Arial"/>
                    </w:rPr>
                    <w:t>+ restock(amount: integer);</w:t>
                  </w:r>
                </w:p>
                <w:p w14:paraId="5C325067" w14:textId="77777777" w:rsidR="00C52E2F" w:rsidRDefault="00C52E2F" w:rsidP="00C52E2F">
                  <w:pPr>
                    <w:rPr>
                      <w:rFonts w:ascii="Arial" w:hAnsi="Arial"/>
                    </w:rPr>
                  </w:pPr>
                  <w:r>
                    <w:rPr>
                      <w:rFonts w:ascii="Arial" w:hAnsi="Arial"/>
                    </w:rPr>
                    <w:t xml:space="preserve">+ </w:t>
                  </w:r>
                  <w:proofErr w:type="spellStart"/>
                  <w:r>
                    <w:rPr>
                      <w:rFonts w:ascii="Arial" w:hAnsi="Arial"/>
                    </w:rPr>
                    <w:t>setPrice</w:t>
                  </w:r>
                  <w:proofErr w:type="spellEnd"/>
                  <w:r>
                    <w:rPr>
                      <w:rFonts w:ascii="Arial" w:hAnsi="Arial"/>
                    </w:rPr>
                    <w:t>(amount: Double);</w:t>
                  </w:r>
                </w:p>
                <w:p w14:paraId="11435C42" w14:textId="77777777" w:rsidR="00793D87" w:rsidRDefault="00793D87" w:rsidP="00C52E2F">
                  <w:pPr>
                    <w:rPr>
                      <w:rFonts w:ascii="Arial" w:hAnsi="Arial"/>
                    </w:rPr>
                  </w:pPr>
                </w:p>
              </w:tc>
            </w:tr>
          </w:tbl>
          <w:p w14:paraId="39D9E752" w14:textId="77777777" w:rsidR="00AD7FD8" w:rsidRDefault="00AD7FD8">
            <w:pPr>
              <w:rPr>
                <w:rFonts w:ascii="Arial" w:hAnsi="Arial"/>
              </w:rPr>
            </w:pPr>
          </w:p>
        </w:tc>
        <w:tc>
          <w:tcPr>
            <w:tcW w:w="567" w:type="dxa"/>
            <w:shd w:val="clear" w:color="auto" w:fill="auto"/>
            <w:vAlign w:val="bottom"/>
          </w:tcPr>
          <w:p w14:paraId="778C11FF" w14:textId="77777777" w:rsidR="00AD7FD8" w:rsidRDefault="00AD7FD8">
            <w:pPr>
              <w:rPr>
                <w:rFonts w:ascii="Arial" w:hAnsi="Arial"/>
              </w:rPr>
            </w:pPr>
          </w:p>
        </w:tc>
      </w:tr>
      <w:tr w:rsidR="00AD7FD8" w14:paraId="334EE44A" w14:textId="77777777">
        <w:tc>
          <w:tcPr>
            <w:tcW w:w="620" w:type="dxa"/>
            <w:shd w:val="clear" w:color="auto" w:fill="auto"/>
          </w:tcPr>
          <w:p w14:paraId="0B188371" w14:textId="77777777" w:rsidR="00AD7FD8" w:rsidRDefault="00AD7FD8">
            <w:pPr>
              <w:rPr>
                <w:rFonts w:ascii="Arial" w:hAnsi="Arial"/>
              </w:rPr>
            </w:pPr>
          </w:p>
        </w:tc>
        <w:tc>
          <w:tcPr>
            <w:tcW w:w="1188" w:type="dxa"/>
            <w:shd w:val="clear" w:color="auto" w:fill="auto"/>
          </w:tcPr>
          <w:p w14:paraId="467745BD" w14:textId="77777777" w:rsidR="00AD7FD8" w:rsidRDefault="00AD7FD8">
            <w:pPr>
              <w:rPr>
                <w:rFonts w:ascii="Arial" w:hAnsi="Arial"/>
              </w:rPr>
            </w:pPr>
          </w:p>
        </w:tc>
        <w:tc>
          <w:tcPr>
            <w:tcW w:w="7939" w:type="dxa"/>
            <w:gridSpan w:val="2"/>
            <w:shd w:val="clear" w:color="auto" w:fill="auto"/>
          </w:tcPr>
          <w:p w14:paraId="68BB4CA2" w14:textId="77777777" w:rsidR="00AD7FD8" w:rsidRDefault="00AD7FD8">
            <w:pPr>
              <w:rPr>
                <w:rFonts w:ascii="Arial" w:hAnsi="Arial"/>
              </w:rPr>
            </w:pPr>
          </w:p>
        </w:tc>
        <w:tc>
          <w:tcPr>
            <w:tcW w:w="567" w:type="dxa"/>
            <w:shd w:val="clear" w:color="auto" w:fill="auto"/>
            <w:vAlign w:val="bottom"/>
          </w:tcPr>
          <w:p w14:paraId="7477CF0C" w14:textId="77777777" w:rsidR="00AD7FD8" w:rsidRDefault="00AD7FD8">
            <w:pPr>
              <w:rPr>
                <w:rFonts w:ascii="Arial" w:hAnsi="Arial"/>
              </w:rPr>
            </w:pPr>
          </w:p>
        </w:tc>
      </w:tr>
      <w:tr w:rsidR="00AD7FD8" w14:paraId="16D2D687" w14:textId="77777777">
        <w:tc>
          <w:tcPr>
            <w:tcW w:w="620" w:type="dxa"/>
            <w:shd w:val="clear" w:color="auto" w:fill="auto"/>
          </w:tcPr>
          <w:p w14:paraId="7498B822" w14:textId="77777777" w:rsidR="00AD7FD8" w:rsidRDefault="00AD7FD8">
            <w:pPr>
              <w:rPr>
                <w:rFonts w:ascii="Arial" w:hAnsi="Arial"/>
              </w:rPr>
            </w:pPr>
          </w:p>
        </w:tc>
        <w:tc>
          <w:tcPr>
            <w:tcW w:w="1188" w:type="dxa"/>
            <w:shd w:val="clear" w:color="auto" w:fill="auto"/>
          </w:tcPr>
          <w:p w14:paraId="21DCD49C" w14:textId="77777777" w:rsidR="00AD7FD8" w:rsidRDefault="00AD7FD8">
            <w:pPr>
              <w:rPr>
                <w:rFonts w:ascii="Arial" w:hAnsi="Arial"/>
              </w:rPr>
            </w:pPr>
            <w:r>
              <w:rPr>
                <w:rFonts w:ascii="Arial" w:hAnsi="Arial"/>
              </w:rPr>
              <w:t>5.2.1</w:t>
            </w:r>
          </w:p>
        </w:tc>
        <w:tc>
          <w:tcPr>
            <w:tcW w:w="7939" w:type="dxa"/>
            <w:gridSpan w:val="2"/>
            <w:shd w:val="clear" w:color="auto" w:fill="auto"/>
          </w:tcPr>
          <w:p w14:paraId="2FD519A6" w14:textId="77777777" w:rsidR="00AD7FD8" w:rsidRDefault="00C52E2F">
            <w:pPr>
              <w:rPr>
                <w:rFonts w:ascii="Arial" w:hAnsi="Arial"/>
              </w:rPr>
            </w:pPr>
            <w:r>
              <w:rPr>
                <w:rFonts w:ascii="Arial" w:hAnsi="Arial"/>
              </w:rPr>
              <w:t xml:space="preserve">What is the purpose of the </w:t>
            </w:r>
            <w:r>
              <w:rPr>
                <w:rFonts w:ascii="Arial" w:hAnsi="Arial"/>
                <w:b/>
                <w:bCs/>
              </w:rPr>
              <w:t>–</w:t>
            </w:r>
            <w:r>
              <w:rPr>
                <w:rFonts w:ascii="Arial" w:hAnsi="Arial"/>
              </w:rPr>
              <w:t xml:space="preserve"> and </w:t>
            </w:r>
            <w:r>
              <w:rPr>
                <w:rFonts w:ascii="Arial" w:hAnsi="Arial"/>
                <w:b/>
                <w:bCs/>
              </w:rPr>
              <w:t>+</w:t>
            </w:r>
            <w:r>
              <w:rPr>
                <w:rFonts w:ascii="Arial" w:hAnsi="Arial"/>
              </w:rPr>
              <w:t xml:space="preserve"> in the diagram?</w:t>
            </w:r>
          </w:p>
        </w:tc>
        <w:tc>
          <w:tcPr>
            <w:tcW w:w="567" w:type="dxa"/>
            <w:shd w:val="clear" w:color="auto" w:fill="auto"/>
            <w:vAlign w:val="bottom"/>
          </w:tcPr>
          <w:p w14:paraId="1D45B8E4" w14:textId="77777777" w:rsidR="00AD7FD8" w:rsidRDefault="00AD7FD8">
            <w:pPr>
              <w:rPr>
                <w:rFonts w:ascii="Arial" w:hAnsi="Arial"/>
              </w:rPr>
            </w:pPr>
            <w:r>
              <w:rPr>
                <w:rFonts w:ascii="Arial" w:hAnsi="Arial"/>
              </w:rPr>
              <w:t>(</w:t>
            </w:r>
            <w:r w:rsidR="00793D87">
              <w:rPr>
                <w:rFonts w:ascii="Arial" w:hAnsi="Arial"/>
              </w:rPr>
              <w:t>2</w:t>
            </w:r>
            <w:r>
              <w:rPr>
                <w:rFonts w:ascii="Arial" w:hAnsi="Arial"/>
              </w:rPr>
              <w:t>)</w:t>
            </w:r>
          </w:p>
        </w:tc>
      </w:tr>
      <w:tr w:rsidR="00AD7FD8" w14:paraId="0F1864FD" w14:textId="77777777">
        <w:tc>
          <w:tcPr>
            <w:tcW w:w="620" w:type="dxa"/>
            <w:shd w:val="clear" w:color="auto" w:fill="auto"/>
          </w:tcPr>
          <w:p w14:paraId="317CA866" w14:textId="77777777" w:rsidR="00AD7FD8" w:rsidRDefault="00AD7FD8">
            <w:pPr>
              <w:rPr>
                <w:rFonts w:ascii="Arial" w:hAnsi="Arial"/>
              </w:rPr>
            </w:pPr>
          </w:p>
        </w:tc>
        <w:tc>
          <w:tcPr>
            <w:tcW w:w="1188" w:type="dxa"/>
            <w:shd w:val="clear" w:color="auto" w:fill="auto"/>
          </w:tcPr>
          <w:p w14:paraId="1655231B" w14:textId="77777777" w:rsidR="00AD7FD8" w:rsidRDefault="00AD7FD8">
            <w:pPr>
              <w:rPr>
                <w:rFonts w:ascii="Arial" w:hAnsi="Arial"/>
              </w:rPr>
            </w:pPr>
          </w:p>
        </w:tc>
        <w:tc>
          <w:tcPr>
            <w:tcW w:w="7939" w:type="dxa"/>
            <w:gridSpan w:val="2"/>
            <w:shd w:val="clear" w:color="auto" w:fill="auto"/>
          </w:tcPr>
          <w:p w14:paraId="5B307250" w14:textId="77777777" w:rsidR="00AD7FD8" w:rsidRDefault="00AD7FD8">
            <w:pPr>
              <w:rPr>
                <w:rFonts w:ascii="Arial" w:hAnsi="Arial"/>
              </w:rPr>
            </w:pPr>
          </w:p>
        </w:tc>
        <w:tc>
          <w:tcPr>
            <w:tcW w:w="567" w:type="dxa"/>
            <w:shd w:val="clear" w:color="auto" w:fill="auto"/>
            <w:vAlign w:val="bottom"/>
          </w:tcPr>
          <w:p w14:paraId="6C9E470B" w14:textId="77777777" w:rsidR="00AD7FD8" w:rsidRDefault="00AD7FD8">
            <w:pPr>
              <w:rPr>
                <w:rFonts w:ascii="Arial" w:hAnsi="Arial"/>
              </w:rPr>
            </w:pPr>
          </w:p>
        </w:tc>
      </w:tr>
      <w:tr w:rsidR="00AD7FD8" w14:paraId="14AE7B58" w14:textId="77777777">
        <w:tc>
          <w:tcPr>
            <w:tcW w:w="620" w:type="dxa"/>
            <w:shd w:val="clear" w:color="auto" w:fill="auto"/>
          </w:tcPr>
          <w:p w14:paraId="35E6F848" w14:textId="77777777" w:rsidR="00AD7FD8" w:rsidRDefault="00AD7FD8">
            <w:pPr>
              <w:rPr>
                <w:rFonts w:ascii="Arial" w:hAnsi="Arial"/>
              </w:rPr>
            </w:pPr>
          </w:p>
        </w:tc>
        <w:tc>
          <w:tcPr>
            <w:tcW w:w="1188" w:type="dxa"/>
            <w:shd w:val="clear" w:color="auto" w:fill="auto"/>
          </w:tcPr>
          <w:p w14:paraId="78CFA8BC" w14:textId="77777777" w:rsidR="00AD7FD8" w:rsidRDefault="00AD7FD8">
            <w:pPr>
              <w:rPr>
                <w:rFonts w:ascii="Arial" w:hAnsi="Arial"/>
              </w:rPr>
            </w:pPr>
            <w:r>
              <w:rPr>
                <w:rFonts w:ascii="Arial" w:hAnsi="Arial"/>
              </w:rPr>
              <w:t>5.2.2</w:t>
            </w:r>
          </w:p>
        </w:tc>
        <w:tc>
          <w:tcPr>
            <w:tcW w:w="7939" w:type="dxa"/>
            <w:gridSpan w:val="2"/>
            <w:shd w:val="clear" w:color="auto" w:fill="auto"/>
          </w:tcPr>
          <w:p w14:paraId="5189388B" w14:textId="77777777" w:rsidR="00AD7FD8" w:rsidRDefault="00C52E2F">
            <w:pPr>
              <w:rPr>
                <w:rFonts w:ascii="Arial" w:hAnsi="Arial"/>
              </w:rPr>
            </w:pPr>
            <w:r>
              <w:rPr>
                <w:rFonts w:ascii="Arial" w:hAnsi="Arial"/>
              </w:rPr>
              <w:t>Identify one assessor method.</w:t>
            </w:r>
          </w:p>
        </w:tc>
        <w:tc>
          <w:tcPr>
            <w:tcW w:w="567" w:type="dxa"/>
            <w:shd w:val="clear" w:color="auto" w:fill="auto"/>
            <w:vAlign w:val="bottom"/>
          </w:tcPr>
          <w:p w14:paraId="184B1D44" w14:textId="77777777" w:rsidR="00AD7FD8" w:rsidRDefault="00AD7FD8">
            <w:pPr>
              <w:rPr>
                <w:rFonts w:ascii="Arial" w:hAnsi="Arial"/>
              </w:rPr>
            </w:pPr>
            <w:r>
              <w:rPr>
                <w:rFonts w:ascii="Arial" w:hAnsi="Arial"/>
              </w:rPr>
              <w:t>(</w:t>
            </w:r>
            <w:r w:rsidR="00793D87">
              <w:rPr>
                <w:rFonts w:ascii="Arial" w:hAnsi="Arial"/>
              </w:rPr>
              <w:t>1</w:t>
            </w:r>
            <w:r>
              <w:rPr>
                <w:rFonts w:ascii="Arial" w:hAnsi="Arial"/>
              </w:rPr>
              <w:t>)</w:t>
            </w:r>
          </w:p>
        </w:tc>
      </w:tr>
      <w:tr w:rsidR="00C52E2F" w14:paraId="71C835E8" w14:textId="77777777">
        <w:tc>
          <w:tcPr>
            <w:tcW w:w="620" w:type="dxa"/>
            <w:shd w:val="clear" w:color="auto" w:fill="auto"/>
          </w:tcPr>
          <w:p w14:paraId="04BE96F2" w14:textId="77777777" w:rsidR="00C52E2F" w:rsidRDefault="00C52E2F">
            <w:pPr>
              <w:rPr>
                <w:rFonts w:ascii="Arial" w:hAnsi="Arial"/>
              </w:rPr>
            </w:pPr>
          </w:p>
        </w:tc>
        <w:tc>
          <w:tcPr>
            <w:tcW w:w="1188" w:type="dxa"/>
            <w:shd w:val="clear" w:color="auto" w:fill="auto"/>
          </w:tcPr>
          <w:p w14:paraId="1EB16954" w14:textId="77777777" w:rsidR="00C52E2F" w:rsidRDefault="00C52E2F">
            <w:pPr>
              <w:rPr>
                <w:rFonts w:ascii="Arial" w:hAnsi="Arial"/>
              </w:rPr>
            </w:pPr>
          </w:p>
        </w:tc>
        <w:tc>
          <w:tcPr>
            <w:tcW w:w="7939" w:type="dxa"/>
            <w:gridSpan w:val="2"/>
            <w:shd w:val="clear" w:color="auto" w:fill="auto"/>
          </w:tcPr>
          <w:p w14:paraId="172283D3" w14:textId="77777777" w:rsidR="00C52E2F" w:rsidRDefault="00C52E2F">
            <w:pPr>
              <w:rPr>
                <w:rFonts w:ascii="Arial" w:hAnsi="Arial"/>
              </w:rPr>
            </w:pPr>
          </w:p>
        </w:tc>
        <w:tc>
          <w:tcPr>
            <w:tcW w:w="567" w:type="dxa"/>
            <w:shd w:val="clear" w:color="auto" w:fill="auto"/>
            <w:vAlign w:val="bottom"/>
          </w:tcPr>
          <w:p w14:paraId="2227F3FF" w14:textId="77777777" w:rsidR="00C52E2F" w:rsidRDefault="00C52E2F">
            <w:pPr>
              <w:rPr>
                <w:rFonts w:ascii="Arial" w:hAnsi="Arial"/>
              </w:rPr>
            </w:pPr>
          </w:p>
        </w:tc>
      </w:tr>
      <w:tr w:rsidR="00C52E2F" w14:paraId="16A21346" w14:textId="77777777">
        <w:tc>
          <w:tcPr>
            <w:tcW w:w="620" w:type="dxa"/>
            <w:shd w:val="clear" w:color="auto" w:fill="auto"/>
          </w:tcPr>
          <w:p w14:paraId="28C8EEEF" w14:textId="77777777" w:rsidR="00C52E2F" w:rsidRDefault="00C52E2F">
            <w:pPr>
              <w:rPr>
                <w:rFonts w:ascii="Arial" w:hAnsi="Arial"/>
              </w:rPr>
            </w:pPr>
          </w:p>
        </w:tc>
        <w:tc>
          <w:tcPr>
            <w:tcW w:w="1188" w:type="dxa"/>
            <w:shd w:val="clear" w:color="auto" w:fill="auto"/>
          </w:tcPr>
          <w:p w14:paraId="3F82FECC" w14:textId="77777777" w:rsidR="00C52E2F" w:rsidRDefault="00C52E2F">
            <w:pPr>
              <w:rPr>
                <w:rFonts w:ascii="Arial" w:hAnsi="Arial"/>
              </w:rPr>
            </w:pPr>
            <w:r>
              <w:rPr>
                <w:rFonts w:ascii="Arial" w:hAnsi="Arial"/>
              </w:rPr>
              <w:t>5.2.3</w:t>
            </w:r>
          </w:p>
        </w:tc>
        <w:tc>
          <w:tcPr>
            <w:tcW w:w="7939" w:type="dxa"/>
            <w:gridSpan w:val="2"/>
            <w:shd w:val="clear" w:color="auto" w:fill="auto"/>
          </w:tcPr>
          <w:p w14:paraId="1F75A5E3" w14:textId="77777777" w:rsidR="00C52E2F" w:rsidRDefault="00793D87">
            <w:pPr>
              <w:rPr>
                <w:rFonts w:ascii="Arial" w:hAnsi="Arial"/>
              </w:rPr>
            </w:pPr>
            <w:r>
              <w:rPr>
                <w:rFonts w:ascii="Arial" w:hAnsi="Arial"/>
              </w:rPr>
              <w:t>Identify one mutator method.</w:t>
            </w:r>
          </w:p>
        </w:tc>
        <w:tc>
          <w:tcPr>
            <w:tcW w:w="567" w:type="dxa"/>
            <w:shd w:val="clear" w:color="auto" w:fill="auto"/>
            <w:vAlign w:val="bottom"/>
          </w:tcPr>
          <w:p w14:paraId="7F69BDC4" w14:textId="77777777" w:rsidR="00C52E2F" w:rsidRDefault="00793D87">
            <w:pPr>
              <w:rPr>
                <w:rFonts w:ascii="Arial" w:hAnsi="Arial"/>
              </w:rPr>
            </w:pPr>
            <w:r>
              <w:rPr>
                <w:rFonts w:ascii="Arial" w:hAnsi="Arial"/>
              </w:rPr>
              <w:t>(1)</w:t>
            </w:r>
          </w:p>
        </w:tc>
      </w:tr>
      <w:tr w:rsidR="00C52E2F" w14:paraId="7028E296" w14:textId="77777777">
        <w:tc>
          <w:tcPr>
            <w:tcW w:w="620" w:type="dxa"/>
            <w:shd w:val="clear" w:color="auto" w:fill="auto"/>
          </w:tcPr>
          <w:p w14:paraId="62CA1CB3" w14:textId="77777777" w:rsidR="00C52E2F" w:rsidRDefault="00C52E2F">
            <w:pPr>
              <w:rPr>
                <w:rFonts w:ascii="Arial" w:hAnsi="Arial"/>
              </w:rPr>
            </w:pPr>
          </w:p>
        </w:tc>
        <w:tc>
          <w:tcPr>
            <w:tcW w:w="1188" w:type="dxa"/>
            <w:shd w:val="clear" w:color="auto" w:fill="auto"/>
          </w:tcPr>
          <w:p w14:paraId="7EBBE8AC" w14:textId="77777777" w:rsidR="00C52E2F" w:rsidRDefault="00C52E2F">
            <w:pPr>
              <w:rPr>
                <w:rFonts w:ascii="Arial" w:hAnsi="Arial"/>
              </w:rPr>
            </w:pPr>
          </w:p>
        </w:tc>
        <w:tc>
          <w:tcPr>
            <w:tcW w:w="7939" w:type="dxa"/>
            <w:gridSpan w:val="2"/>
            <w:shd w:val="clear" w:color="auto" w:fill="auto"/>
          </w:tcPr>
          <w:p w14:paraId="09DA1309" w14:textId="77777777" w:rsidR="00C52E2F" w:rsidRDefault="00C52E2F">
            <w:pPr>
              <w:rPr>
                <w:rFonts w:ascii="Arial" w:hAnsi="Arial"/>
              </w:rPr>
            </w:pPr>
          </w:p>
        </w:tc>
        <w:tc>
          <w:tcPr>
            <w:tcW w:w="567" w:type="dxa"/>
            <w:shd w:val="clear" w:color="auto" w:fill="auto"/>
            <w:vAlign w:val="bottom"/>
          </w:tcPr>
          <w:p w14:paraId="0E190030" w14:textId="77777777" w:rsidR="00C52E2F" w:rsidRDefault="00C52E2F">
            <w:pPr>
              <w:rPr>
                <w:rFonts w:ascii="Arial" w:hAnsi="Arial"/>
              </w:rPr>
            </w:pPr>
          </w:p>
        </w:tc>
      </w:tr>
      <w:tr w:rsidR="00C52E2F" w14:paraId="699059A1" w14:textId="77777777">
        <w:tc>
          <w:tcPr>
            <w:tcW w:w="620" w:type="dxa"/>
            <w:shd w:val="clear" w:color="auto" w:fill="auto"/>
          </w:tcPr>
          <w:p w14:paraId="6B899AB0" w14:textId="77777777" w:rsidR="00C52E2F" w:rsidRDefault="00C52E2F">
            <w:pPr>
              <w:rPr>
                <w:rFonts w:ascii="Arial" w:hAnsi="Arial"/>
              </w:rPr>
            </w:pPr>
          </w:p>
        </w:tc>
        <w:tc>
          <w:tcPr>
            <w:tcW w:w="1188" w:type="dxa"/>
            <w:shd w:val="clear" w:color="auto" w:fill="auto"/>
          </w:tcPr>
          <w:p w14:paraId="19003811" w14:textId="77777777" w:rsidR="00C52E2F" w:rsidRDefault="00C52E2F">
            <w:pPr>
              <w:rPr>
                <w:rFonts w:ascii="Arial" w:hAnsi="Arial"/>
              </w:rPr>
            </w:pPr>
            <w:r>
              <w:rPr>
                <w:rFonts w:ascii="Arial" w:hAnsi="Arial"/>
              </w:rPr>
              <w:t>5.2.4</w:t>
            </w:r>
          </w:p>
        </w:tc>
        <w:tc>
          <w:tcPr>
            <w:tcW w:w="7939" w:type="dxa"/>
            <w:gridSpan w:val="2"/>
            <w:shd w:val="clear" w:color="auto" w:fill="auto"/>
          </w:tcPr>
          <w:p w14:paraId="3873ADD5" w14:textId="77777777" w:rsidR="00C52E2F" w:rsidRDefault="00793D87" w:rsidP="00793D87">
            <w:pPr>
              <w:rPr>
                <w:rFonts w:ascii="Arial" w:hAnsi="Arial"/>
              </w:rPr>
            </w:pPr>
            <w:r>
              <w:rPr>
                <w:rFonts w:ascii="Arial" w:hAnsi="Arial"/>
              </w:rPr>
              <w:t>Write down ONE reason why Object Orientated Programming is necessary for modern computer programming.</w:t>
            </w:r>
          </w:p>
        </w:tc>
        <w:tc>
          <w:tcPr>
            <w:tcW w:w="567" w:type="dxa"/>
            <w:shd w:val="clear" w:color="auto" w:fill="auto"/>
            <w:vAlign w:val="bottom"/>
          </w:tcPr>
          <w:p w14:paraId="48E08D0F" w14:textId="77777777" w:rsidR="00C52E2F" w:rsidRDefault="00793D87">
            <w:pPr>
              <w:rPr>
                <w:rFonts w:ascii="Arial" w:hAnsi="Arial"/>
              </w:rPr>
            </w:pPr>
            <w:r>
              <w:rPr>
                <w:rFonts w:ascii="Arial" w:hAnsi="Arial"/>
              </w:rPr>
              <w:t>(1)</w:t>
            </w:r>
          </w:p>
        </w:tc>
      </w:tr>
    </w:tbl>
    <w:p w14:paraId="61CB65E1" w14:textId="77777777" w:rsidR="003B0119" w:rsidRDefault="003B0119" w:rsidP="003B0119">
      <w:pPr>
        <w:pStyle w:val="Header"/>
        <w:tabs>
          <w:tab w:val="clear" w:pos="4153"/>
          <w:tab w:val="clear" w:pos="8306"/>
        </w:tabs>
        <w:jc w:val="both"/>
        <w:rPr>
          <w:rFonts w:ascii="Arial" w:hAnsi="Arial"/>
          <w:color w:val="000000"/>
          <w:lang w:val="en-GB"/>
        </w:rPr>
      </w:pPr>
    </w:p>
    <w:p w14:paraId="53105442" w14:textId="77777777" w:rsidR="00AD7FD8" w:rsidRPr="00C37CD0" w:rsidRDefault="00AD7FD8" w:rsidP="003B0119">
      <w:pPr>
        <w:pStyle w:val="Header"/>
        <w:tabs>
          <w:tab w:val="clear" w:pos="4153"/>
          <w:tab w:val="clear" w:pos="8306"/>
        </w:tabs>
        <w:jc w:val="both"/>
        <w:rPr>
          <w:rFonts w:ascii="Arial" w:hAnsi="Arial"/>
          <w:color w:val="000000"/>
          <w:lang w:val="en-GB"/>
        </w:rPr>
      </w:pPr>
    </w:p>
    <w:tbl>
      <w:tblPr>
        <w:tblW w:w="10344" w:type="dxa"/>
        <w:tblBorders>
          <w:insideH w:val="single" w:sz="4" w:space="0" w:color="auto"/>
        </w:tblBorders>
        <w:tblLayout w:type="fixed"/>
        <w:tblLook w:val="0000" w:firstRow="0" w:lastRow="0" w:firstColumn="0" w:lastColumn="0" w:noHBand="0" w:noVBand="0"/>
      </w:tblPr>
      <w:tblGrid>
        <w:gridCol w:w="9747"/>
        <w:gridCol w:w="597"/>
      </w:tblGrid>
      <w:tr w:rsidR="00BD6E08" w:rsidRPr="00C37CD0" w14:paraId="03D81859" w14:textId="77777777" w:rsidTr="00BD6E08">
        <w:tc>
          <w:tcPr>
            <w:tcW w:w="9747" w:type="dxa"/>
          </w:tcPr>
          <w:p w14:paraId="347D5AEB" w14:textId="77777777" w:rsidR="00BD6E08" w:rsidRPr="00C37CD0" w:rsidRDefault="00BD6E08" w:rsidP="004C7B63">
            <w:pPr>
              <w:pStyle w:val="Header"/>
              <w:tabs>
                <w:tab w:val="clear" w:pos="4153"/>
                <w:tab w:val="clear" w:pos="8306"/>
              </w:tabs>
              <w:jc w:val="right"/>
              <w:rPr>
                <w:rFonts w:ascii="Arial" w:hAnsi="Arial"/>
                <w:b/>
                <w:color w:val="000000"/>
                <w:lang w:val="en-GB"/>
              </w:rPr>
            </w:pPr>
            <w:r w:rsidRPr="00C37CD0">
              <w:rPr>
                <w:rFonts w:ascii="Arial" w:hAnsi="Arial"/>
                <w:b/>
                <w:color w:val="000000"/>
                <w:lang w:val="en-GB"/>
              </w:rPr>
              <w:t>TOTAL SECTION E:</w:t>
            </w:r>
          </w:p>
        </w:tc>
        <w:tc>
          <w:tcPr>
            <w:tcW w:w="597" w:type="dxa"/>
          </w:tcPr>
          <w:p w14:paraId="4815B546" w14:textId="77777777" w:rsidR="00BD6E08" w:rsidRPr="00C37CD0" w:rsidRDefault="00BD6E08" w:rsidP="00E06134">
            <w:pPr>
              <w:pStyle w:val="Header"/>
              <w:tabs>
                <w:tab w:val="clear" w:pos="4153"/>
                <w:tab w:val="clear" w:pos="8306"/>
              </w:tabs>
              <w:jc w:val="both"/>
              <w:rPr>
                <w:rFonts w:ascii="Arial" w:hAnsi="Arial"/>
                <w:b/>
                <w:color w:val="000000"/>
                <w:lang w:val="en-GB"/>
              </w:rPr>
            </w:pPr>
            <w:r w:rsidRPr="00C37CD0">
              <w:rPr>
                <w:rFonts w:ascii="Arial" w:hAnsi="Arial"/>
                <w:b/>
                <w:color w:val="000000"/>
                <w:lang w:val="en-GB"/>
              </w:rPr>
              <w:t>2</w:t>
            </w:r>
            <w:r>
              <w:rPr>
                <w:rFonts w:ascii="Arial" w:hAnsi="Arial"/>
                <w:b/>
                <w:color w:val="000000"/>
                <w:lang w:val="en-GB"/>
              </w:rPr>
              <w:t>0</w:t>
            </w:r>
          </w:p>
        </w:tc>
      </w:tr>
    </w:tbl>
    <w:p w14:paraId="142AC09D" w14:textId="77777777" w:rsidR="00D22814" w:rsidRPr="00777FA6" w:rsidRDefault="00344080" w:rsidP="004139D7">
      <w:pPr>
        <w:pStyle w:val="Header"/>
        <w:tabs>
          <w:tab w:val="clear" w:pos="4153"/>
          <w:tab w:val="clear" w:pos="8306"/>
        </w:tabs>
        <w:jc w:val="both"/>
        <w:rPr>
          <w:rFonts w:ascii="Arial" w:hAnsi="Arial"/>
          <w:sz w:val="22"/>
          <w:szCs w:val="22"/>
          <w:lang w:val="en-GB"/>
        </w:rPr>
      </w:pPr>
      <w:r w:rsidRPr="00C37CD0">
        <w:rPr>
          <w:rFonts w:ascii="Arial" w:hAnsi="Arial"/>
          <w:lang w:val="en-GB"/>
        </w:rPr>
        <w:br w:type="page"/>
      </w: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A00D9A" w:rsidRPr="00C37CD0" w14:paraId="6A895BCA" w14:textId="77777777">
        <w:tc>
          <w:tcPr>
            <w:tcW w:w="9464" w:type="dxa"/>
          </w:tcPr>
          <w:p w14:paraId="472BF5F1" w14:textId="77777777" w:rsidR="00A00D9A" w:rsidRPr="00C37CD0" w:rsidRDefault="00435718" w:rsidP="004139D7">
            <w:pPr>
              <w:pStyle w:val="Heading1"/>
              <w:jc w:val="both"/>
              <w:rPr>
                <w:caps/>
                <w:lang w:val="en-GB"/>
              </w:rPr>
            </w:pPr>
            <w:r w:rsidRPr="00C37CD0">
              <w:rPr>
                <w:b w:val="0"/>
                <w:bCs w:val="0"/>
                <w:lang w:val="en-GB"/>
              </w:rPr>
              <w:lastRenderedPageBreak/>
              <w:br w:type="page"/>
            </w:r>
            <w:r w:rsidR="008679BD" w:rsidRPr="00C37CD0">
              <w:rPr>
                <w:b w:val="0"/>
                <w:bCs w:val="0"/>
                <w:lang w:val="en-GB"/>
              </w:rPr>
              <w:br w:type="page"/>
            </w:r>
            <w:r w:rsidR="00A00D9A" w:rsidRPr="00C37CD0">
              <w:rPr>
                <w:lang w:val="en-GB"/>
              </w:rPr>
              <w:br w:type="page"/>
            </w:r>
            <w:r w:rsidR="00F818E0" w:rsidRPr="00C37CD0">
              <w:rPr>
                <w:bCs w:val="0"/>
                <w:caps/>
                <w:lang w:val="en-GB"/>
              </w:rPr>
              <w:t>SECTION F</w:t>
            </w:r>
            <w:r w:rsidR="00A00D9A" w:rsidRPr="00C37CD0">
              <w:rPr>
                <w:bCs w:val="0"/>
                <w:caps/>
                <w:lang w:val="en-GB"/>
              </w:rPr>
              <w:t xml:space="preserve">:  </w:t>
            </w:r>
            <w:r w:rsidR="00A00D9A" w:rsidRPr="00C37CD0">
              <w:rPr>
                <w:caps/>
                <w:lang w:val="en-GB"/>
              </w:rPr>
              <w:t>Integrated scenario</w:t>
            </w:r>
          </w:p>
        </w:tc>
        <w:tc>
          <w:tcPr>
            <w:tcW w:w="254" w:type="dxa"/>
          </w:tcPr>
          <w:p w14:paraId="7C86ED26" w14:textId="77777777" w:rsidR="00A00D9A" w:rsidRPr="00C37CD0" w:rsidRDefault="00A00D9A" w:rsidP="004139D7">
            <w:pPr>
              <w:pStyle w:val="Header"/>
              <w:tabs>
                <w:tab w:val="clear" w:pos="4153"/>
                <w:tab w:val="clear" w:pos="8306"/>
              </w:tabs>
              <w:jc w:val="both"/>
              <w:rPr>
                <w:rFonts w:ascii="Arial" w:hAnsi="Arial"/>
                <w:lang w:val="en-GB"/>
              </w:rPr>
            </w:pPr>
          </w:p>
        </w:tc>
        <w:tc>
          <w:tcPr>
            <w:tcW w:w="880" w:type="dxa"/>
          </w:tcPr>
          <w:p w14:paraId="5F44B966" w14:textId="77777777" w:rsidR="00A00D9A" w:rsidRPr="00C37CD0" w:rsidRDefault="00A00D9A" w:rsidP="004139D7">
            <w:pPr>
              <w:pStyle w:val="Header"/>
              <w:tabs>
                <w:tab w:val="clear" w:pos="4153"/>
                <w:tab w:val="clear" w:pos="8306"/>
              </w:tabs>
              <w:jc w:val="both"/>
              <w:rPr>
                <w:rFonts w:ascii="Arial" w:hAnsi="Arial"/>
                <w:lang w:val="en-GB"/>
              </w:rPr>
            </w:pPr>
          </w:p>
        </w:tc>
      </w:tr>
    </w:tbl>
    <w:p w14:paraId="32933724" w14:textId="77777777" w:rsidR="00A00D9A" w:rsidRPr="00777FA6" w:rsidRDefault="00A00D9A" w:rsidP="004139D7">
      <w:pPr>
        <w:pStyle w:val="Header"/>
        <w:tabs>
          <w:tab w:val="clear" w:pos="4153"/>
          <w:tab w:val="clear" w:pos="8306"/>
        </w:tabs>
        <w:jc w:val="both"/>
        <w:rPr>
          <w:rFonts w:ascii="Arial" w:hAnsi="Arial"/>
          <w:sz w:val="22"/>
          <w:szCs w:val="22"/>
          <w:lang w:val="en-GB"/>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A00D9A" w:rsidRPr="00C37CD0" w14:paraId="727A1724" w14:textId="77777777">
        <w:tc>
          <w:tcPr>
            <w:tcW w:w="9464" w:type="dxa"/>
          </w:tcPr>
          <w:p w14:paraId="54B722FD" w14:textId="77777777" w:rsidR="00A00D9A" w:rsidRPr="00C37CD0" w:rsidRDefault="00A00D9A" w:rsidP="004139D7">
            <w:pPr>
              <w:pStyle w:val="Heading1"/>
              <w:jc w:val="both"/>
              <w:rPr>
                <w:lang w:val="en-GB"/>
              </w:rPr>
            </w:pPr>
            <w:r w:rsidRPr="00C37CD0">
              <w:rPr>
                <w:bCs w:val="0"/>
                <w:lang w:val="en-GB"/>
              </w:rPr>
              <w:t>QUESTION 6</w:t>
            </w:r>
          </w:p>
        </w:tc>
        <w:tc>
          <w:tcPr>
            <w:tcW w:w="254" w:type="dxa"/>
          </w:tcPr>
          <w:p w14:paraId="10C6259F" w14:textId="77777777" w:rsidR="00A00D9A" w:rsidRPr="00C37CD0" w:rsidRDefault="00A00D9A" w:rsidP="004139D7">
            <w:pPr>
              <w:pStyle w:val="Header"/>
              <w:tabs>
                <w:tab w:val="clear" w:pos="4153"/>
                <w:tab w:val="clear" w:pos="8306"/>
              </w:tabs>
              <w:jc w:val="both"/>
              <w:rPr>
                <w:rFonts w:ascii="Arial" w:hAnsi="Arial"/>
                <w:lang w:val="en-GB"/>
              </w:rPr>
            </w:pPr>
          </w:p>
        </w:tc>
        <w:tc>
          <w:tcPr>
            <w:tcW w:w="880" w:type="dxa"/>
          </w:tcPr>
          <w:p w14:paraId="1C9DF2D8" w14:textId="77777777" w:rsidR="00A00D9A" w:rsidRPr="00C37CD0" w:rsidRDefault="00A00D9A" w:rsidP="004139D7">
            <w:pPr>
              <w:pStyle w:val="Header"/>
              <w:tabs>
                <w:tab w:val="clear" w:pos="4153"/>
                <w:tab w:val="clear" w:pos="8306"/>
              </w:tabs>
              <w:jc w:val="both"/>
              <w:rPr>
                <w:rFonts w:ascii="Arial" w:hAnsi="Arial"/>
                <w:lang w:val="en-GB"/>
              </w:rPr>
            </w:pPr>
          </w:p>
        </w:tc>
      </w:tr>
    </w:tbl>
    <w:p w14:paraId="50D6B5A4" w14:textId="77777777" w:rsidR="002622D3" w:rsidRPr="00777FA6" w:rsidRDefault="002622D3" w:rsidP="009A0B4F">
      <w:pPr>
        <w:ind w:left="720" w:hanging="720"/>
        <w:jc w:val="both"/>
        <w:rPr>
          <w:rFonts w:ascii="Arial" w:hAnsi="Arial"/>
          <w:sz w:val="22"/>
          <w:szCs w:val="22"/>
          <w:lang w:val="en-GB"/>
        </w:rPr>
      </w:pPr>
    </w:p>
    <w:tbl>
      <w:tblPr>
        <w:tblW w:w="10638" w:type="dxa"/>
        <w:tblLayout w:type="fixed"/>
        <w:tblLook w:val="0000" w:firstRow="0" w:lastRow="0" w:firstColumn="0" w:lastColumn="0" w:noHBand="0" w:noVBand="0"/>
      </w:tblPr>
      <w:tblGrid>
        <w:gridCol w:w="9468"/>
        <w:gridCol w:w="270"/>
        <w:gridCol w:w="900"/>
      </w:tblGrid>
      <w:tr w:rsidR="00702714" w:rsidRPr="00C37CD0" w14:paraId="4A191B49" w14:textId="77777777" w:rsidTr="00477C61">
        <w:tc>
          <w:tcPr>
            <w:tcW w:w="9468" w:type="dxa"/>
          </w:tcPr>
          <w:p w14:paraId="58032E44" w14:textId="77777777" w:rsidR="00702714" w:rsidRPr="005803C7" w:rsidRDefault="00165DD0" w:rsidP="00A325BB">
            <w:pPr>
              <w:tabs>
                <w:tab w:val="right" w:pos="6979"/>
              </w:tabs>
              <w:jc w:val="both"/>
              <w:rPr>
                <w:rFonts w:ascii="Arial" w:hAnsi="Arial"/>
              </w:rPr>
            </w:pPr>
            <w:proofErr w:type="spellStart"/>
            <w:r w:rsidRPr="00165DD0">
              <w:rPr>
                <w:rFonts w:ascii="Arial" w:hAnsi="Arial"/>
              </w:rPr>
              <w:t>TechWave</w:t>
            </w:r>
            <w:proofErr w:type="spellEnd"/>
            <w:r w:rsidRPr="00165DD0">
              <w:rPr>
                <w:rFonts w:ascii="Arial" w:hAnsi="Arial"/>
              </w:rPr>
              <w:t xml:space="preserve"> Solutions is a dynamic web development company speciali</w:t>
            </w:r>
            <w:r w:rsidR="006F3ACE">
              <w:rPr>
                <w:rFonts w:ascii="Arial" w:hAnsi="Arial"/>
              </w:rPr>
              <w:t>s</w:t>
            </w:r>
            <w:r w:rsidRPr="00165DD0">
              <w:rPr>
                <w:rFonts w:ascii="Arial" w:hAnsi="Arial"/>
              </w:rPr>
              <w:t>ing in creating innovative and user-friendly websites for small businesses. Recently, they undertook a project to redesign the website for a local health and fitness centre, incorporating e-commerce features and an interactive booking system.</w:t>
            </w:r>
          </w:p>
        </w:tc>
        <w:tc>
          <w:tcPr>
            <w:tcW w:w="270" w:type="dxa"/>
            <w:tcBorders>
              <w:left w:val="nil"/>
            </w:tcBorders>
          </w:tcPr>
          <w:p w14:paraId="0D12D0CE" w14:textId="77777777" w:rsidR="00702714" w:rsidRPr="00C37CD0" w:rsidRDefault="00702714" w:rsidP="00702714">
            <w:pPr>
              <w:pStyle w:val="Header"/>
              <w:tabs>
                <w:tab w:val="clear" w:pos="4153"/>
                <w:tab w:val="clear" w:pos="8306"/>
              </w:tabs>
              <w:jc w:val="both"/>
              <w:rPr>
                <w:rFonts w:ascii="Arial" w:hAnsi="Arial"/>
                <w:lang w:val="en-GB"/>
              </w:rPr>
            </w:pPr>
          </w:p>
        </w:tc>
        <w:tc>
          <w:tcPr>
            <w:tcW w:w="900" w:type="dxa"/>
          </w:tcPr>
          <w:p w14:paraId="25E12A1B" w14:textId="77777777" w:rsidR="00702714" w:rsidRPr="00C37CD0" w:rsidRDefault="00702714" w:rsidP="00702714">
            <w:pPr>
              <w:pStyle w:val="Header"/>
              <w:tabs>
                <w:tab w:val="clear" w:pos="4153"/>
                <w:tab w:val="clear" w:pos="8306"/>
              </w:tabs>
              <w:jc w:val="both"/>
              <w:rPr>
                <w:rFonts w:ascii="Arial" w:hAnsi="Arial"/>
                <w:lang w:val="en-GB"/>
              </w:rPr>
            </w:pPr>
          </w:p>
        </w:tc>
      </w:tr>
    </w:tbl>
    <w:p w14:paraId="40389251" w14:textId="77777777" w:rsidR="00702714" w:rsidRPr="00777FA6" w:rsidRDefault="00702714" w:rsidP="00702714">
      <w:pPr>
        <w:ind w:left="720" w:hanging="720"/>
        <w:jc w:val="both"/>
        <w:rPr>
          <w:rFonts w:ascii="Arial" w:hAnsi="Arial"/>
          <w:sz w:val="22"/>
          <w:szCs w:val="22"/>
          <w:lang w:val="en-GB"/>
        </w:rPr>
      </w:pPr>
    </w:p>
    <w:tbl>
      <w:tblPr>
        <w:tblW w:w="10598" w:type="dxa"/>
        <w:tblBorders>
          <w:insideH w:val="single" w:sz="4" w:space="0" w:color="auto"/>
        </w:tblBorders>
        <w:tblLayout w:type="fixed"/>
        <w:tblLook w:val="0000" w:firstRow="0" w:lastRow="0" w:firstColumn="0" w:lastColumn="0" w:noHBand="0" w:noVBand="0"/>
      </w:tblPr>
      <w:tblGrid>
        <w:gridCol w:w="959"/>
        <w:gridCol w:w="8505"/>
        <w:gridCol w:w="236"/>
        <w:gridCol w:w="898"/>
      </w:tblGrid>
      <w:tr w:rsidR="00702714" w:rsidRPr="00C37CD0" w14:paraId="655CEDF8" w14:textId="77777777" w:rsidTr="00702714">
        <w:trPr>
          <w:cantSplit/>
        </w:trPr>
        <w:tc>
          <w:tcPr>
            <w:tcW w:w="959" w:type="dxa"/>
          </w:tcPr>
          <w:p w14:paraId="5551FC40" w14:textId="77777777" w:rsidR="00702714" w:rsidRPr="00C37CD0" w:rsidRDefault="00702714" w:rsidP="00702714">
            <w:pPr>
              <w:pStyle w:val="Header"/>
              <w:tabs>
                <w:tab w:val="clear" w:pos="4153"/>
                <w:tab w:val="clear" w:pos="8306"/>
              </w:tabs>
              <w:jc w:val="both"/>
              <w:rPr>
                <w:rFonts w:ascii="Arial" w:hAnsi="Arial"/>
                <w:lang w:val="en-GB"/>
              </w:rPr>
            </w:pPr>
            <w:r w:rsidRPr="00C37CD0">
              <w:rPr>
                <w:rFonts w:ascii="Arial" w:hAnsi="Arial"/>
                <w:lang w:val="en-GB"/>
              </w:rPr>
              <w:t>6.</w:t>
            </w:r>
            <w:r w:rsidR="006F3ACE">
              <w:rPr>
                <w:rFonts w:ascii="Arial" w:hAnsi="Arial"/>
                <w:lang w:val="en-GB"/>
              </w:rPr>
              <w:t>1</w:t>
            </w:r>
          </w:p>
        </w:tc>
        <w:tc>
          <w:tcPr>
            <w:tcW w:w="8505" w:type="dxa"/>
          </w:tcPr>
          <w:p w14:paraId="45470063" w14:textId="77777777" w:rsidR="00702714" w:rsidRPr="00C37CD0" w:rsidRDefault="004F50F6" w:rsidP="00A325BB">
            <w:pPr>
              <w:autoSpaceDE w:val="0"/>
              <w:autoSpaceDN w:val="0"/>
              <w:adjustRightInd w:val="0"/>
              <w:jc w:val="both"/>
              <w:rPr>
                <w:rFonts w:ascii="Arial" w:hAnsi="Arial"/>
                <w:lang w:val="en-GB"/>
              </w:rPr>
            </w:pPr>
            <w:r>
              <w:rPr>
                <w:rFonts w:ascii="Arial" w:hAnsi="Arial"/>
              </w:rPr>
              <w:t xml:space="preserve">The company is investigating </w:t>
            </w:r>
            <w:r w:rsidR="006F3ACE">
              <w:rPr>
                <w:rFonts w:ascii="Arial" w:hAnsi="Arial"/>
              </w:rPr>
              <w:t>all the possible technologies to use to create the website for the fitness centre.</w:t>
            </w:r>
          </w:p>
        </w:tc>
        <w:tc>
          <w:tcPr>
            <w:tcW w:w="236" w:type="dxa"/>
          </w:tcPr>
          <w:p w14:paraId="4FE6A756" w14:textId="77777777" w:rsidR="00702714" w:rsidRPr="00C37CD0" w:rsidRDefault="00702714" w:rsidP="00702714">
            <w:pPr>
              <w:pStyle w:val="Header"/>
              <w:tabs>
                <w:tab w:val="clear" w:pos="4153"/>
                <w:tab w:val="clear" w:pos="8306"/>
              </w:tabs>
              <w:jc w:val="both"/>
              <w:rPr>
                <w:rFonts w:ascii="Arial" w:hAnsi="Arial"/>
                <w:lang w:val="en-GB"/>
              </w:rPr>
            </w:pPr>
          </w:p>
        </w:tc>
        <w:tc>
          <w:tcPr>
            <w:tcW w:w="898" w:type="dxa"/>
          </w:tcPr>
          <w:p w14:paraId="5EAE721F" w14:textId="77777777" w:rsidR="00702714" w:rsidRPr="00C37CD0" w:rsidRDefault="00702714" w:rsidP="00702714">
            <w:pPr>
              <w:pStyle w:val="Header"/>
              <w:tabs>
                <w:tab w:val="clear" w:pos="4153"/>
                <w:tab w:val="clear" w:pos="8306"/>
              </w:tabs>
              <w:jc w:val="both"/>
              <w:rPr>
                <w:rFonts w:ascii="Arial" w:hAnsi="Arial"/>
                <w:lang w:val="en-GB"/>
              </w:rPr>
            </w:pPr>
          </w:p>
        </w:tc>
      </w:tr>
    </w:tbl>
    <w:p w14:paraId="392233B6" w14:textId="77777777" w:rsidR="00702714" w:rsidRPr="00777FA6" w:rsidRDefault="00702714" w:rsidP="00702714">
      <w:pPr>
        <w:ind w:left="720" w:hanging="720"/>
        <w:jc w:val="center"/>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702714" w:rsidRPr="00C37CD0" w14:paraId="1FC58ABF" w14:textId="77777777" w:rsidTr="00FB33C1">
        <w:trPr>
          <w:cantSplit/>
        </w:trPr>
        <w:tc>
          <w:tcPr>
            <w:tcW w:w="959" w:type="dxa"/>
            <w:shd w:val="clear" w:color="auto" w:fill="auto"/>
          </w:tcPr>
          <w:p w14:paraId="7026A72E" w14:textId="77777777" w:rsidR="00702714" w:rsidRPr="00C37CD0" w:rsidRDefault="00702714" w:rsidP="00702714">
            <w:pPr>
              <w:jc w:val="both"/>
              <w:rPr>
                <w:rFonts w:ascii="Arial" w:hAnsi="Arial"/>
                <w:lang w:val="en-GB"/>
              </w:rPr>
            </w:pPr>
          </w:p>
        </w:tc>
        <w:tc>
          <w:tcPr>
            <w:tcW w:w="992" w:type="dxa"/>
            <w:shd w:val="clear" w:color="auto" w:fill="auto"/>
          </w:tcPr>
          <w:p w14:paraId="15E8764A" w14:textId="77777777" w:rsidR="00702714" w:rsidRPr="00C37CD0" w:rsidRDefault="00702714" w:rsidP="00702714">
            <w:pPr>
              <w:jc w:val="both"/>
              <w:rPr>
                <w:rFonts w:ascii="Arial" w:hAnsi="Arial"/>
                <w:lang w:val="en-GB"/>
              </w:rPr>
            </w:pPr>
            <w:r>
              <w:rPr>
                <w:rFonts w:ascii="Arial" w:hAnsi="Arial"/>
                <w:lang w:val="en-GB"/>
              </w:rPr>
              <w:t>6.</w:t>
            </w:r>
            <w:r w:rsidR="00DE5690">
              <w:rPr>
                <w:rFonts w:ascii="Arial" w:hAnsi="Arial"/>
                <w:lang w:val="en-GB"/>
              </w:rPr>
              <w:t>1</w:t>
            </w:r>
            <w:r>
              <w:rPr>
                <w:rFonts w:ascii="Arial" w:hAnsi="Arial"/>
                <w:lang w:val="en-GB"/>
              </w:rPr>
              <w:t>.1</w:t>
            </w:r>
          </w:p>
        </w:tc>
        <w:tc>
          <w:tcPr>
            <w:tcW w:w="7513" w:type="dxa"/>
            <w:shd w:val="clear" w:color="auto" w:fill="auto"/>
          </w:tcPr>
          <w:p w14:paraId="120EC1FD" w14:textId="77777777" w:rsidR="00702714" w:rsidRDefault="009A676A" w:rsidP="00DE67A2">
            <w:pPr>
              <w:jc w:val="both"/>
              <w:rPr>
                <w:rFonts w:ascii="Arial" w:hAnsi="Arial"/>
              </w:rPr>
            </w:pPr>
            <w:r w:rsidRPr="009A676A">
              <w:rPr>
                <w:rFonts w:ascii="Arial" w:hAnsi="Arial"/>
              </w:rPr>
              <w:t>What is HTML and what is it used for?</w:t>
            </w:r>
          </w:p>
        </w:tc>
        <w:tc>
          <w:tcPr>
            <w:tcW w:w="236" w:type="dxa"/>
            <w:shd w:val="clear" w:color="auto" w:fill="auto"/>
          </w:tcPr>
          <w:p w14:paraId="5B34B6DD" w14:textId="77777777" w:rsidR="00702714" w:rsidRPr="00C37CD0" w:rsidRDefault="00702714" w:rsidP="00702714">
            <w:pPr>
              <w:jc w:val="both"/>
              <w:rPr>
                <w:rFonts w:ascii="Arial" w:hAnsi="Arial"/>
                <w:lang w:val="en-GB"/>
              </w:rPr>
            </w:pPr>
          </w:p>
        </w:tc>
        <w:tc>
          <w:tcPr>
            <w:tcW w:w="898" w:type="dxa"/>
            <w:shd w:val="clear" w:color="auto" w:fill="auto"/>
            <w:vAlign w:val="bottom"/>
          </w:tcPr>
          <w:p w14:paraId="10581FB8" w14:textId="77777777" w:rsidR="00702714" w:rsidRPr="00C37CD0" w:rsidRDefault="003B43D5" w:rsidP="00702714">
            <w:pPr>
              <w:jc w:val="both"/>
              <w:rPr>
                <w:rFonts w:ascii="Arial" w:hAnsi="Arial"/>
                <w:lang w:val="en-GB"/>
              </w:rPr>
            </w:pPr>
            <w:r>
              <w:rPr>
                <w:rFonts w:ascii="Arial" w:hAnsi="Arial"/>
                <w:lang w:val="en-GB"/>
              </w:rPr>
              <w:t>(2)</w:t>
            </w:r>
          </w:p>
        </w:tc>
      </w:tr>
    </w:tbl>
    <w:p w14:paraId="78687E00" w14:textId="77777777" w:rsidR="00702714" w:rsidRDefault="00702714" w:rsidP="00702714">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9A676A" w:rsidRPr="00C37CD0" w14:paraId="0F8A5F28" w14:textId="77777777">
        <w:trPr>
          <w:cantSplit/>
        </w:trPr>
        <w:tc>
          <w:tcPr>
            <w:tcW w:w="959" w:type="dxa"/>
            <w:shd w:val="clear" w:color="auto" w:fill="auto"/>
          </w:tcPr>
          <w:p w14:paraId="5BB6C42E" w14:textId="77777777" w:rsidR="009A676A" w:rsidRPr="00C37CD0" w:rsidRDefault="009A676A">
            <w:pPr>
              <w:jc w:val="both"/>
              <w:rPr>
                <w:rFonts w:ascii="Arial" w:hAnsi="Arial"/>
                <w:lang w:val="en-GB"/>
              </w:rPr>
            </w:pPr>
          </w:p>
        </w:tc>
        <w:tc>
          <w:tcPr>
            <w:tcW w:w="992" w:type="dxa"/>
            <w:shd w:val="clear" w:color="auto" w:fill="auto"/>
          </w:tcPr>
          <w:p w14:paraId="0D90EE0F" w14:textId="77777777" w:rsidR="009A676A" w:rsidRPr="00C37CD0" w:rsidRDefault="009A676A">
            <w:pPr>
              <w:jc w:val="both"/>
              <w:rPr>
                <w:rFonts w:ascii="Arial" w:hAnsi="Arial"/>
                <w:lang w:val="en-GB"/>
              </w:rPr>
            </w:pPr>
            <w:r>
              <w:rPr>
                <w:rFonts w:ascii="Arial" w:hAnsi="Arial"/>
                <w:lang w:val="en-GB"/>
              </w:rPr>
              <w:t>6.</w:t>
            </w:r>
            <w:r w:rsidR="00DE5690">
              <w:rPr>
                <w:rFonts w:ascii="Arial" w:hAnsi="Arial"/>
                <w:lang w:val="en-GB"/>
              </w:rPr>
              <w:t>1</w:t>
            </w:r>
            <w:r>
              <w:rPr>
                <w:rFonts w:ascii="Arial" w:hAnsi="Arial"/>
                <w:lang w:val="en-GB"/>
              </w:rPr>
              <w:t>.2</w:t>
            </w:r>
          </w:p>
        </w:tc>
        <w:tc>
          <w:tcPr>
            <w:tcW w:w="7513" w:type="dxa"/>
            <w:shd w:val="clear" w:color="auto" w:fill="auto"/>
          </w:tcPr>
          <w:p w14:paraId="5F674524" w14:textId="36D38219" w:rsidR="009A676A" w:rsidRDefault="009A676A" w:rsidP="009A676A">
            <w:pPr>
              <w:jc w:val="both"/>
              <w:rPr>
                <w:rFonts w:ascii="Arial" w:hAnsi="Arial"/>
              </w:rPr>
            </w:pPr>
            <w:r w:rsidRPr="009A676A">
              <w:rPr>
                <w:rFonts w:ascii="Arial" w:hAnsi="Arial"/>
              </w:rPr>
              <w:t xml:space="preserve">Explain what CSS (Cascading Style Sheets) </w:t>
            </w:r>
            <w:r w:rsidR="00302D23">
              <w:rPr>
                <w:rFonts w:ascii="Arial" w:hAnsi="Arial"/>
              </w:rPr>
              <w:t>is</w:t>
            </w:r>
            <w:r w:rsidRPr="009A676A">
              <w:rPr>
                <w:rFonts w:ascii="Arial" w:hAnsi="Arial"/>
              </w:rPr>
              <w:t>.</w:t>
            </w:r>
          </w:p>
        </w:tc>
        <w:tc>
          <w:tcPr>
            <w:tcW w:w="236" w:type="dxa"/>
            <w:shd w:val="clear" w:color="auto" w:fill="auto"/>
          </w:tcPr>
          <w:p w14:paraId="17D45431" w14:textId="77777777" w:rsidR="009A676A" w:rsidRPr="00C37CD0" w:rsidRDefault="009A676A">
            <w:pPr>
              <w:jc w:val="both"/>
              <w:rPr>
                <w:rFonts w:ascii="Arial" w:hAnsi="Arial"/>
                <w:lang w:val="en-GB"/>
              </w:rPr>
            </w:pPr>
          </w:p>
        </w:tc>
        <w:tc>
          <w:tcPr>
            <w:tcW w:w="898" w:type="dxa"/>
            <w:shd w:val="clear" w:color="auto" w:fill="auto"/>
            <w:vAlign w:val="bottom"/>
          </w:tcPr>
          <w:p w14:paraId="47AE94AC" w14:textId="77777777" w:rsidR="009A676A" w:rsidRPr="00C37CD0" w:rsidRDefault="003B43D5">
            <w:pPr>
              <w:jc w:val="both"/>
              <w:rPr>
                <w:rFonts w:ascii="Arial" w:hAnsi="Arial"/>
                <w:lang w:val="en-GB"/>
              </w:rPr>
            </w:pPr>
            <w:r>
              <w:rPr>
                <w:rFonts w:ascii="Arial" w:hAnsi="Arial"/>
                <w:lang w:val="en-GB"/>
              </w:rPr>
              <w:t>(2)</w:t>
            </w:r>
          </w:p>
        </w:tc>
      </w:tr>
    </w:tbl>
    <w:p w14:paraId="4A713EBF" w14:textId="77777777" w:rsidR="009A676A" w:rsidRDefault="009A676A" w:rsidP="00702714">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9A676A" w:rsidRPr="00C37CD0" w14:paraId="0019239E" w14:textId="77777777">
        <w:trPr>
          <w:cantSplit/>
        </w:trPr>
        <w:tc>
          <w:tcPr>
            <w:tcW w:w="959" w:type="dxa"/>
            <w:shd w:val="clear" w:color="auto" w:fill="auto"/>
          </w:tcPr>
          <w:p w14:paraId="75810E95" w14:textId="77777777" w:rsidR="009A676A" w:rsidRPr="00C37CD0" w:rsidRDefault="009A676A">
            <w:pPr>
              <w:jc w:val="both"/>
              <w:rPr>
                <w:rFonts w:ascii="Arial" w:hAnsi="Arial"/>
                <w:lang w:val="en-GB"/>
              </w:rPr>
            </w:pPr>
          </w:p>
        </w:tc>
        <w:tc>
          <w:tcPr>
            <w:tcW w:w="992" w:type="dxa"/>
            <w:shd w:val="clear" w:color="auto" w:fill="auto"/>
          </w:tcPr>
          <w:p w14:paraId="73196B3A" w14:textId="77777777" w:rsidR="009A676A" w:rsidRPr="00C37CD0" w:rsidRDefault="009A676A">
            <w:pPr>
              <w:jc w:val="both"/>
              <w:rPr>
                <w:rFonts w:ascii="Arial" w:hAnsi="Arial"/>
                <w:lang w:val="en-GB"/>
              </w:rPr>
            </w:pPr>
            <w:r>
              <w:rPr>
                <w:rFonts w:ascii="Arial" w:hAnsi="Arial"/>
                <w:lang w:val="en-GB"/>
              </w:rPr>
              <w:t>6.</w:t>
            </w:r>
            <w:r w:rsidR="00DE5690">
              <w:rPr>
                <w:rFonts w:ascii="Arial" w:hAnsi="Arial"/>
                <w:lang w:val="en-GB"/>
              </w:rPr>
              <w:t>1</w:t>
            </w:r>
            <w:r>
              <w:rPr>
                <w:rFonts w:ascii="Arial" w:hAnsi="Arial"/>
                <w:lang w:val="en-GB"/>
              </w:rPr>
              <w:t>.3</w:t>
            </w:r>
          </w:p>
        </w:tc>
        <w:tc>
          <w:tcPr>
            <w:tcW w:w="7513" w:type="dxa"/>
            <w:shd w:val="clear" w:color="auto" w:fill="auto"/>
          </w:tcPr>
          <w:p w14:paraId="31338F13" w14:textId="77777777" w:rsidR="009A676A" w:rsidRDefault="003B43D5">
            <w:pPr>
              <w:jc w:val="both"/>
              <w:rPr>
                <w:rFonts w:ascii="Arial" w:hAnsi="Arial"/>
              </w:rPr>
            </w:pPr>
            <w:r>
              <w:rPr>
                <w:rFonts w:ascii="Arial" w:hAnsi="Arial"/>
              </w:rPr>
              <w:t>State TWO</w:t>
            </w:r>
            <w:r w:rsidRPr="003B43D5">
              <w:rPr>
                <w:rFonts w:ascii="Arial" w:hAnsi="Arial"/>
              </w:rPr>
              <w:t xml:space="preserve"> advantages of using </w:t>
            </w:r>
            <w:r>
              <w:rPr>
                <w:rFonts w:ascii="Arial" w:hAnsi="Arial"/>
              </w:rPr>
              <w:t>CSS.</w:t>
            </w:r>
          </w:p>
        </w:tc>
        <w:tc>
          <w:tcPr>
            <w:tcW w:w="236" w:type="dxa"/>
            <w:shd w:val="clear" w:color="auto" w:fill="auto"/>
          </w:tcPr>
          <w:p w14:paraId="2204A13F" w14:textId="77777777" w:rsidR="009A676A" w:rsidRPr="00C37CD0" w:rsidRDefault="009A676A">
            <w:pPr>
              <w:jc w:val="both"/>
              <w:rPr>
                <w:rFonts w:ascii="Arial" w:hAnsi="Arial"/>
                <w:lang w:val="en-GB"/>
              </w:rPr>
            </w:pPr>
          </w:p>
        </w:tc>
        <w:tc>
          <w:tcPr>
            <w:tcW w:w="898" w:type="dxa"/>
            <w:shd w:val="clear" w:color="auto" w:fill="auto"/>
            <w:vAlign w:val="bottom"/>
          </w:tcPr>
          <w:p w14:paraId="26AAC375" w14:textId="77777777" w:rsidR="009A676A" w:rsidRPr="00C37CD0" w:rsidRDefault="003B43D5">
            <w:pPr>
              <w:jc w:val="both"/>
              <w:rPr>
                <w:rFonts w:ascii="Arial" w:hAnsi="Arial"/>
                <w:lang w:val="en-GB"/>
              </w:rPr>
            </w:pPr>
            <w:r>
              <w:rPr>
                <w:rFonts w:ascii="Arial" w:hAnsi="Arial"/>
                <w:lang w:val="en-GB"/>
              </w:rPr>
              <w:t>(2)</w:t>
            </w:r>
          </w:p>
        </w:tc>
      </w:tr>
    </w:tbl>
    <w:p w14:paraId="5F781C25" w14:textId="77777777" w:rsidR="009A676A" w:rsidRDefault="009A676A" w:rsidP="00702714">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9A676A" w:rsidRPr="00C37CD0" w14:paraId="175102D3" w14:textId="77777777">
        <w:trPr>
          <w:cantSplit/>
        </w:trPr>
        <w:tc>
          <w:tcPr>
            <w:tcW w:w="959" w:type="dxa"/>
            <w:shd w:val="clear" w:color="auto" w:fill="auto"/>
          </w:tcPr>
          <w:p w14:paraId="1DDC96AE" w14:textId="77777777" w:rsidR="009A676A" w:rsidRPr="00C37CD0" w:rsidRDefault="009A676A">
            <w:pPr>
              <w:jc w:val="both"/>
              <w:rPr>
                <w:rFonts w:ascii="Arial" w:hAnsi="Arial"/>
                <w:lang w:val="en-GB"/>
              </w:rPr>
            </w:pPr>
          </w:p>
        </w:tc>
        <w:tc>
          <w:tcPr>
            <w:tcW w:w="992" w:type="dxa"/>
            <w:shd w:val="clear" w:color="auto" w:fill="auto"/>
          </w:tcPr>
          <w:p w14:paraId="328D4D28" w14:textId="77777777" w:rsidR="009A676A" w:rsidRPr="00C37CD0" w:rsidRDefault="009A676A">
            <w:pPr>
              <w:jc w:val="both"/>
              <w:rPr>
                <w:rFonts w:ascii="Arial" w:hAnsi="Arial"/>
                <w:lang w:val="en-GB"/>
              </w:rPr>
            </w:pPr>
            <w:r>
              <w:rPr>
                <w:rFonts w:ascii="Arial" w:hAnsi="Arial"/>
                <w:lang w:val="en-GB"/>
              </w:rPr>
              <w:t>6.</w:t>
            </w:r>
            <w:r w:rsidR="00DE5690">
              <w:rPr>
                <w:rFonts w:ascii="Arial" w:hAnsi="Arial"/>
                <w:lang w:val="en-GB"/>
              </w:rPr>
              <w:t>1</w:t>
            </w:r>
            <w:r>
              <w:rPr>
                <w:rFonts w:ascii="Arial" w:hAnsi="Arial"/>
                <w:lang w:val="en-GB"/>
              </w:rPr>
              <w:t>.4</w:t>
            </w:r>
          </w:p>
        </w:tc>
        <w:tc>
          <w:tcPr>
            <w:tcW w:w="7513" w:type="dxa"/>
            <w:shd w:val="clear" w:color="auto" w:fill="auto"/>
          </w:tcPr>
          <w:p w14:paraId="71D5B6FE" w14:textId="77777777" w:rsidR="009A676A" w:rsidRDefault="003B43D5">
            <w:pPr>
              <w:jc w:val="both"/>
              <w:rPr>
                <w:rFonts w:ascii="Arial" w:hAnsi="Arial"/>
              </w:rPr>
            </w:pPr>
            <w:r w:rsidRPr="003B43D5">
              <w:rPr>
                <w:rFonts w:ascii="Arial" w:hAnsi="Arial"/>
              </w:rPr>
              <w:t>Most dynamic, interactive web pages still need all data and elements to be downloaded at once to the browser.</w:t>
            </w:r>
          </w:p>
        </w:tc>
        <w:tc>
          <w:tcPr>
            <w:tcW w:w="236" w:type="dxa"/>
            <w:shd w:val="clear" w:color="auto" w:fill="auto"/>
          </w:tcPr>
          <w:p w14:paraId="2EDA28B5" w14:textId="77777777" w:rsidR="009A676A" w:rsidRPr="00C37CD0" w:rsidRDefault="009A676A">
            <w:pPr>
              <w:jc w:val="both"/>
              <w:rPr>
                <w:rFonts w:ascii="Arial" w:hAnsi="Arial"/>
                <w:lang w:val="en-GB"/>
              </w:rPr>
            </w:pPr>
          </w:p>
        </w:tc>
        <w:tc>
          <w:tcPr>
            <w:tcW w:w="898" w:type="dxa"/>
            <w:shd w:val="clear" w:color="auto" w:fill="auto"/>
            <w:vAlign w:val="bottom"/>
          </w:tcPr>
          <w:p w14:paraId="02587A1B" w14:textId="77777777" w:rsidR="009A676A" w:rsidRPr="00C37CD0" w:rsidRDefault="009A676A">
            <w:pPr>
              <w:jc w:val="both"/>
              <w:rPr>
                <w:rFonts w:ascii="Arial" w:hAnsi="Arial"/>
                <w:lang w:val="en-GB"/>
              </w:rPr>
            </w:pPr>
          </w:p>
        </w:tc>
      </w:tr>
    </w:tbl>
    <w:p w14:paraId="19E62828" w14:textId="77777777" w:rsidR="009A676A" w:rsidRPr="00777FA6" w:rsidRDefault="009A676A" w:rsidP="00702714">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567"/>
        <w:gridCol w:w="6946"/>
        <w:gridCol w:w="236"/>
        <w:gridCol w:w="898"/>
      </w:tblGrid>
      <w:tr w:rsidR="00DE67A2" w:rsidRPr="00C37CD0" w14:paraId="13D66BC6" w14:textId="77777777" w:rsidTr="00FB33C1">
        <w:trPr>
          <w:cantSplit/>
        </w:trPr>
        <w:tc>
          <w:tcPr>
            <w:tcW w:w="959" w:type="dxa"/>
            <w:shd w:val="clear" w:color="auto" w:fill="auto"/>
          </w:tcPr>
          <w:p w14:paraId="2D9F464C" w14:textId="77777777" w:rsidR="00DE67A2" w:rsidRPr="00C37CD0" w:rsidRDefault="00DE67A2" w:rsidP="00A2077B">
            <w:pPr>
              <w:jc w:val="both"/>
              <w:rPr>
                <w:rFonts w:ascii="Arial" w:hAnsi="Arial"/>
                <w:lang w:val="en-GB"/>
              </w:rPr>
            </w:pPr>
          </w:p>
        </w:tc>
        <w:tc>
          <w:tcPr>
            <w:tcW w:w="992" w:type="dxa"/>
            <w:shd w:val="clear" w:color="auto" w:fill="auto"/>
          </w:tcPr>
          <w:p w14:paraId="52589B30" w14:textId="77777777" w:rsidR="00DE67A2" w:rsidRPr="00C37CD0" w:rsidRDefault="00DE67A2" w:rsidP="00A2077B">
            <w:pPr>
              <w:jc w:val="both"/>
              <w:rPr>
                <w:rFonts w:ascii="Arial" w:hAnsi="Arial"/>
                <w:lang w:val="en-GB"/>
              </w:rPr>
            </w:pPr>
          </w:p>
        </w:tc>
        <w:tc>
          <w:tcPr>
            <w:tcW w:w="567" w:type="dxa"/>
            <w:shd w:val="clear" w:color="auto" w:fill="auto"/>
          </w:tcPr>
          <w:p w14:paraId="2C466884" w14:textId="77777777" w:rsidR="00DE67A2" w:rsidRPr="00C37CD0" w:rsidRDefault="00DE67A2" w:rsidP="00A2077B">
            <w:pPr>
              <w:autoSpaceDE w:val="0"/>
              <w:autoSpaceDN w:val="0"/>
              <w:adjustRightInd w:val="0"/>
              <w:jc w:val="both"/>
              <w:rPr>
                <w:rFonts w:ascii="Arial" w:hAnsi="Arial"/>
                <w:lang w:val="en-GB"/>
              </w:rPr>
            </w:pPr>
            <w:r>
              <w:rPr>
                <w:rFonts w:ascii="Arial" w:hAnsi="Arial"/>
                <w:lang w:val="en-GB"/>
              </w:rPr>
              <w:t>(a)</w:t>
            </w:r>
          </w:p>
        </w:tc>
        <w:tc>
          <w:tcPr>
            <w:tcW w:w="6946" w:type="dxa"/>
            <w:shd w:val="clear" w:color="auto" w:fill="auto"/>
          </w:tcPr>
          <w:p w14:paraId="24244EE5" w14:textId="77777777" w:rsidR="00DE67A2" w:rsidRPr="00B94E55" w:rsidRDefault="003B43D5" w:rsidP="00FB33C1">
            <w:pPr>
              <w:tabs>
                <w:tab w:val="left" w:pos="227"/>
              </w:tabs>
              <w:jc w:val="both"/>
              <w:rPr>
                <w:rFonts w:ascii="Arial" w:hAnsi="Arial"/>
              </w:rPr>
            </w:pPr>
            <w:r>
              <w:rPr>
                <w:rFonts w:ascii="Arial" w:hAnsi="Arial"/>
              </w:rPr>
              <w:t xml:space="preserve">Provide TWO </w:t>
            </w:r>
            <w:r w:rsidRPr="003B43D5">
              <w:rPr>
                <w:rFonts w:ascii="Arial" w:hAnsi="Arial"/>
              </w:rPr>
              <w:t>problems associated with a single web page for which all data and elements need to be downloaded at once to the browser</w:t>
            </w:r>
            <w:r w:rsidR="00DE5690">
              <w:rPr>
                <w:rFonts w:ascii="Arial" w:hAnsi="Arial"/>
              </w:rPr>
              <w:t>.</w:t>
            </w:r>
          </w:p>
        </w:tc>
        <w:tc>
          <w:tcPr>
            <w:tcW w:w="236" w:type="dxa"/>
            <w:shd w:val="clear" w:color="auto" w:fill="auto"/>
          </w:tcPr>
          <w:p w14:paraId="1FF370D9" w14:textId="77777777" w:rsidR="00DE67A2" w:rsidRPr="00C37CD0" w:rsidRDefault="00DE67A2" w:rsidP="00A2077B">
            <w:pPr>
              <w:jc w:val="both"/>
              <w:rPr>
                <w:rFonts w:ascii="Arial" w:hAnsi="Arial"/>
                <w:lang w:val="en-GB"/>
              </w:rPr>
            </w:pPr>
          </w:p>
        </w:tc>
        <w:tc>
          <w:tcPr>
            <w:tcW w:w="898" w:type="dxa"/>
            <w:shd w:val="clear" w:color="auto" w:fill="auto"/>
            <w:vAlign w:val="bottom"/>
          </w:tcPr>
          <w:p w14:paraId="593CFD83" w14:textId="77777777" w:rsidR="00DE67A2" w:rsidRPr="00C37CD0" w:rsidRDefault="0076125B" w:rsidP="00A2077B">
            <w:pPr>
              <w:jc w:val="both"/>
              <w:rPr>
                <w:rFonts w:ascii="Arial" w:hAnsi="Arial"/>
                <w:lang w:val="en-GB"/>
              </w:rPr>
            </w:pPr>
            <w:r>
              <w:rPr>
                <w:rFonts w:ascii="Arial" w:hAnsi="Arial"/>
                <w:lang w:val="en-GB"/>
              </w:rPr>
              <w:t>(2)</w:t>
            </w:r>
          </w:p>
        </w:tc>
      </w:tr>
      <w:tr w:rsidR="004F50F6" w:rsidRPr="00C37CD0" w14:paraId="3B1D2F4D" w14:textId="77777777" w:rsidTr="00FB33C1">
        <w:trPr>
          <w:cantSplit/>
        </w:trPr>
        <w:tc>
          <w:tcPr>
            <w:tcW w:w="959" w:type="dxa"/>
            <w:shd w:val="clear" w:color="auto" w:fill="auto"/>
          </w:tcPr>
          <w:p w14:paraId="23F154F6" w14:textId="77777777" w:rsidR="004F50F6" w:rsidRPr="00C37CD0" w:rsidRDefault="004F50F6" w:rsidP="00A2077B">
            <w:pPr>
              <w:jc w:val="both"/>
              <w:rPr>
                <w:rFonts w:ascii="Arial" w:hAnsi="Arial"/>
                <w:lang w:val="en-GB"/>
              </w:rPr>
            </w:pPr>
          </w:p>
        </w:tc>
        <w:tc>
          <w:tcPr>
            <w:tcW w:w="992" w:type="dxa"/>
            <w:shd w:val="clear" w:color="auto" w:fill="auto"/>
          </w:tcPr>
          <w:p w14:paraId="7C552686" w14:textId="77777777" w:rsidR="004F50F6" w:rsidRPr="00C37CD0" w:rsidRDefault="004F50F6" w:rsidP="00A2077B">
            <w:pPr>
              <w:jc w:val="both"/>
              <w:rPr>
                <w:rFonts w:ascii="Arial" w:hAnsi="Arial"/>
                <w:lang w:val="en-GB"/>
              </w:rPr>
            </w:pPr>
          </w:p>
        </w:tc>
        <w:tc>
          <w:tcPr>
            <w:tcW w:w="567" w:type="dxa"/>
            <w:shd w:val="clear" w:color="auto" w:fill="auto"/>
          </w:tcPr>
          <w:p w14:paraId="69B3D59E" w14:textId="77777777" w:rsidR="004F50F6" w:rsidRDefault="004F50F6" w:rsidP="00A2077B">
            <w:pPr>
              <w:autoSpaceDE w:val="0"/>
              <w:autoSpaceDN w:val="0"/>
              <w:adjustRightInd w:val="0"/>
              <w:jc w:val="both"/>
              <w:rPr>
                <w:rFonts w:ascii="Arial" w:hAnsi="Arial"/>
                <w:lang w:val="en-GB"/>
              </w:rPr>
            </w:pPr>
          </w:p>
        </w:tc>
        <w:tc>
          <w:tcPr>
            <w:tcW w:w="6946" w:type="dxa"/>
            <w:shd w:val="clear" w:color="auto" w:fill="auto"/>
          </w:tcPr>
          <w:p w14:paraId="331700D1" w14:textId="77777777" w:rsidR="004F50F6" w:rsidRDefault="004F50F6" w:rsidP="00FB33C1">
            <w:pPr>
              <w:tabs>
                <w:tab w:val="left" w:pos="227"/>
              </w:tabs>
              <w:jc w:val="both"/>
              <w:rPr>
                <w:rFonts w:ascii="Arial" w:hAnsi="Arial"/>
              </w:rPr>
            </w:pPr>
          </w:p>
        </w:tc>
        <w:tc>
          <w:tcPr>
            <w:tcW w:w="236" w:type="dxa"/>
            <w:shd w:val="clear" w:color="auto" w:fill="auto"/>
          </w:tcPr>
          <w:p w14:paraId="1487136B" w14:textId="77777777" w:rsidR="004F50F6" w:rsidRPr="00C37CD0" w:rsidRDefault="004F50F6" w:rsidP="00A2077B">
            <w:pPr>
              <w:jc w:val="both"/>
              <w:rPr>
                <w:rFonts w:ascii="Arial" w:hAnsi="Arial"/>
                <w:lang w:val="en-GB"/>
              </w:rPr>
            </w:pPr>
          </w:p>
        </w:tc>
        <w:tc>
          <w:tcPr>
            <w:tcW w:w="898" w:type="dxa"/>
            <w:shd w:val="clear" w:color="auto" w:fill="auto"/>
            <w:vAlign w:val="bottom"/>
          </w:tcPr>
          <w:p w14:paraId="1D0099E9" w14:textId="77777777" w:rsidR="004F50F6" w:rsidRDefault="004F50F6" w:rsidP="00A2077B">
            <w:pPr>
              <w:jc w:val="both"/>
              <w:rPr>
                <w:rFonts w:ascii="Arial" w:hAnsi="Arial"/>
                <w:lang w:val="en-GB"/>
              </w:rPr>
            </w:pPr>
          </w:p>
        </w:tc>
      </w:tr>
      <w:tr w:rsidR="004F50F6" w:rsidRPr="00C37CD0" w14:paraId="487C7CDF" w14:textId="77777777" w:rsidTr="00FB33C1">
        <w:trPr>
          <w:cantSplit/>
        </w:trPr>
        <w:tc>
          <w:tcPr>
            <w:tcW w:w="959" w:type="dxa"/>
            <w:shd w:val="clear" w:color="auto" w:fill="auto"/>
          </w:tcPr>
          <w:p w14:paraId="69AC6487" w14:textId="77777777" w:rsidR="004F50F6" w:rsidRPr="00C37CD0" w:rsidRDefault="004F50F6" w:rsidP="00A2077B">
            <w:pPr>
              <w:jc w:val="both"/>
              <w:rPr>
                <w:rFonts w:ascii="Arial" w:hAnsi="Arial"/>
                <w:lang w:val="en-GB"/>
              </w:rPr>
            </w:pPr>
          </w:p>
        </w:tc>
        <w:tc>
          <w:tcPr>
            <w:tcW w:w="992" w:type="dxa"/>
            <w:shd w:val="clear" w:color="auto" w:fill="auto"/>
          </w:tcPr>
          <w:p w14:paraId="15997ACB" w14:textId="77777777" w:rsidR="004F50F6" w:rsidRPr="00C37CD0" w:rsidRDefault="004F50F6" w:rsidP="00A2077B">
            <w:pPr>
              <w:jc w:val="both"/>
              <w:rPr>
                <w:rFonts w:ascii="Arial" w:hAnsi="Arial"/>
                <w:lang w:val="en-GB"/>
              </w:rPr>
            </w:pPr>
          </w:p>
        </w:tc>
        <w:tc>
          <w:tcPr>
            <w:tcW w:w="567" w:type="dxa"/>
            <w:shd w:val="clear" w:color="auto" w:fill="auto"/>
          </w:tcPr>
          <w:p w14:paraId="3C0878DD" w14:textId="77777777" w:rsidR="004F50F6" w:rsidRDefault="004F50F6" w:rsidP="00A2077B">
            <w:pPr>
              <w:autoSpaceDE w:val="0"/>
              <w:autoSpaceDN w:val="0"/>
              <w:adjustRightInd w:val="0"/>
              <w:jc w:val="both"/>
              <w:rPr>
                <w:rFonts w:ascii="Arial" w:hAnsi="Arial"/>
                <w:lang w:val="en-GB"/>
              </w:rPr>
            </w:pPr>
            <w:r>
              <w:rPr>
                <w:rFonts w:ascii="Arial" w:hAnsi="Arial"/>
                <w:lang w:val="en-GB"/>
              </w:rPr>
              <w:t>(b)</w:t>
            </w:r>
          </w:p>
        </w:tc>
        <w:tc>
          <w:tcPr>
            <w:tcW w:w="6946" w:type="dxa"/>
            <w:shd w:val="clear" w:color="auto" w:fill="auto"/>
          </w:tcPr>
          <w:p w14:paraId="2C119C30" w14:textId="1BB87C3F" w:rsidR="004F50F6" w:rsidRDefault="00DE5690" w:rsidP="00FB33C1">
            <w:pPr>
              <w:tabs>
                <w:tab w:val="left" w:pos="227"/>
              </w:tabs>
              <w:jc w:val="both"/>
              <w:rPr>
                <w:rFonts w:ascii="Arial" w:hAnsi="Arial"/>
              </w:rPr>
            </w:pPr>
            <w:r w:rsidRPr="00DE5690">
              <w:rPr>
                <w:rFonts w:ascii="Arial" w:hAnsi="Arial"/>
              </w:rPr>
              <w:t>Give the name of the technology that gets around the problems highlighted in the previous question</w:t>
            </w:r>
            <w:r>
              <w:rPr>
                <w:rFonts w:ascii="Arial" w:hAnsi="Arial"/>
              </w:rPr>
              <w:t xml:space="preserve"> (6.</w:t>
            </w:r>
            <w:r w:rsidR="004A0859">
              <w:rPr>
                <w:rFonts w:ascii="Arial" w:hAnsi="Arial"/>
              </w:rPr>
              <w:t>1.</w:t>
            </w:r>
            <w:r>
              <w:rPr>
                <w:rFonts w:ascii="Arial" w:hAnsi="Arial"/>
              </w:rPr>
              <w:t>4 (a))</w:t>
            </w:r>
            <w:r w:rsidRPr="00DE5690">
              <w:rPr>
                <w:rFonts w:ascii="Arial" w:hAnsi="Arial"/>
              </w:rPr>
              <w:t xml:space="preserve"> and briefly describe how it gets around these problems.</w:t>
            </w:r>
          </w:p>
        </w:tc>
        <w:tc>
          <w:tcPr>
            <w:tcW w:w="236" w:type="dxa"/>
            <w:shd w:val="clear" w:color="auto" w:fill="auto"/>
          </w:tcPr>
          <w:p w14:paraId="3AA1B87A" w14:textId="77777777" w:rsidR="004F50F6" w:rsidRPr="00C37CD0" w:rsidRDefault="004F50F6" w:rsidP="00A2077B">
            <w:pPr>
              <w:jc w:val="both"/>
              <w:rPr>
                <w:rFonts w:ascii="Arial" w:hAnsi="Arial"/>
                <w:lang w:val="en-GB"/>
              </w:rPr>
            </w:pPr>
          </w:p>
        </w:tc>
        <w:tc>
          <w:tcPr>
            <w:tcW w:w="898" w:type="dxa"/>
            <w:shd w:val="clear" w:color="auto" w:fill="auto"/>
            <w:vAlign w:val="bottom"/>
          </w:tcPr>
          <w:p w14:paraId="692EEE65" w14:textId="77777777" w:rsidR="004F50F6" w:rsidRDefault="004F50F6" w:rsidP="00A2077B">
            <w:pPr>
              <w:jc w:val="both"/>
              <w:rPr>
                <w:rFonts w:ascii="Arial" w:hAnsi="Arial"/>
                <w:lang w:val="en-GB"/>
              </w:rPr>
            </w:pPr>
            <w:r>
              <w:rPr>
                <w:rFonts w:ascii="Arial" w:hAnsi="Arial"/>
                <w:lang w:val="en-GB"/>
              </w:rPr>
              <w:t>(</w:t>
            </w:r>
            <w:r w:rsidR="00DE5690">
              <w:rPr>
                <w:rFonts w:ascii="Arial" w:hAnsi="Arial"/>
                <w:lang w:val="en-GB"/>
              </w:rPr>
              <w:t>3</w:t>
            </w:r>
            <w:r>
              <w:rPr>
                <w:rFonts w:ascii="Arial" w:hAnsi="Arial"/>
                <w:lang w:val="en-GB"/>
              </w:rPr>
              <w:t>)</w:t>
            </w:r>
          </w:p>
        </w:tc>
      </w:tr>
    </w:tbl>
    <w:p w14:paraId="6ACF4B3B" w14:textId="77777777" w:rsidR="006F3ACE" w:rsidRDefault="006F3ACE"/>
    <w:tbl>
      <w:tblPr>
        <w:tblW w:w="10598" w:type="dxa"/>
        <w:tblLayout w:type="fixed"/>
        <w:tblLook w:val="04A0" w:firstRow="1" w:lastRow="0" w:firstColumn="1" w:lastColumn="0" w:noHBand="0" w:noVBand="1"/>
      </w:tblPr>
      <w:tblGrid>
        <w:gridCol w:w="959"/>
        <w:gridCol w:w="8505"/>
        <w:gridCol w:w="251"/>
        <w:gridCol w:w="883"/>
      </w:tblGrid>
      <w:tr w:rsidR="00224666" w:rsidRPr="000C0C23" w14:paraId="1A2C9D0C" w14:textId="77777777">
        <w:tc>
          <w:tcPr>
            <w:tcW w:w="959" w:type="dxa"/>
            <w:shd w:val="clear" w:color="auto" w:fill="auto"/>
          </w:tcPr>
          <w:p w14:paraId="2D85F691" w14:textId="77777777" w:rsidR="00224666" w:rsidRPr="000C0C23" w:rsidRDefault="00224666">
            <w:pPr>
              <w:jc w:val="both"/>
              <w:rPr>
                <w:rFonts w:ascii="Arial" w:hAnsi="Arial"/>
                <w:lang w:val="en-GB"/>
              </w:rPr>
            </w:pPr>
            <w:r w:rsidRPr="000C0C23">
              <w:rPr>
                <w:rFonts w:ascii="Arial" w:hAnsi="Arial"/>
                <w:lang w:val="en-GB"/>
              </w:rPr>
              <w:t>6.</w:t>
            </w:r>
            <w:r>
              <w:rPr>
                <w:rFonts w:ascii="Arial" w:hAnsi="Arial"/>
                <w:lang w:val="en-GB"/>
              </w:rPr>
              <w:t>2</w:t>
            </w:r>
          </w:p>
        </w:tc>
        <w:tc>
          <w:tcPr>
            <w:tcW w:w="8505" w:type="dxa"/>
            <w:shd w:val="clear" w:color="auto" w:fill="auto"/>
          </w:tcPr>
          <w:p w14:paraId="0750F451" w14:textId="77777777" w:rsidR="00224666" w:rsidRPr="000C0C23" w:rsidRDefault="00224666">
            <w:pPr>
              <w:tabs>
                <w:tab w:val="right" w:pos="8289"/>
              </w:tabs>
              <w:jc w:val="both"/>
              <w:rPr>
                <w:rFonts w:ascii="Arial" w:hAnsi="Arial"/>
                <w:lang w:val="en-GB"/>
              </w:rPr>
            </w:pPr>
            <w:r>
              <w:rPr>
                <w:rFonts w:ascii="Arial" w:hAnsi="Arial"/>
              </w:rPr>
              <w:t>The internet provides users with plentiful resources.</w:t>
            </w:r>
          </w:p>
        </w:tc>
        <w:tc>
          <w:tcPr>
            <w:tcW w:w="251" w:type="dxa"/>
            <w:shd w:val="clear" w:color="auto" w:fill="auto"/>
          </w:tcPr>
          <w:p w14:paraId="47B98085" w14:textId="77777777" w:rsidR="00224666" w:rsidRPr="000C0C23" w:rsidRDefault="00224666">
            <w:pPr>
              <w:jc w:val="both"/>
              <w:rPr>
                <w:rFonts w:ascii="Arial" w:hAnsi="Arial"/>
                <w:lang w:val="en-GB"/>
              </w:rPr>
            </w:pPr>
          </w:p>
        </w:tc>
        <w:tc>
          <w:tcPr>
            <w:tcW w:w="883" w:type="dxa"/>
            <w:shd w:val="clear" w:color="auto" w:fill="auto"/>
          </w:tcPr>
          <w:p w14:paraId="328457E4" w14:textId="77777777" w:rsidR="00224666" w:rsidRPr="000C0C23" w:rsidRDefault="00224666">
            <w:pPr>
              <w:jc w:val="both"/>
              <w:rPr>
                <w:rFonts w:ascii="Arial" w:hAnsi="Arial"/>
                <w:lang w:val="en-GB"/>
              </w:rPr>
            </w:pPr>
          </w:p>
        </w:tc>
      </w:tr>
    </w:tbl>
    <w:p w14:paraId="3C919952" w14:textId="77777777" w:rsidR="00224666" w:rsidRPr="00777FA6" w:rsidRDefault="00224666" w:rsidP="00224666">
      <w:pPr>
        <w:ind w:left="720" w:hanging="720"/>
        <w:jc w:val="center"/>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224666" w:rsidRPr="00C37CD0" w14:paraId="3A3A6720" w14:textId="77777777">
        <w:trPr>
          <w:cantSplit/>
        </w:trPr>
        <w:tc>
          <w:tcPr>
            <w:tcW w:w="959" w:type="dxa"/>
            <w:shd w:val="clear" w:color="auto" w:fill="auto"/>
          </w:tcPr>
          <w:p w14:paraId="38B3AEF7" w14:textId="77777777" w:rsidR="00224666" w:rsidRPr="00C37CD0" w:rsidRDefault="00224666">
            <w:pPr>
              <w:jc w:val="both"/>
              <w:rPr>
                <w:rFonts w:ascii="Arial" w:hAnsi="Arial"/>
                <w:lang w:val="en-GB"/>
              </w:rPr>
            </w:pPr>
          </w:p>
        </w:tc>
        <w:tc>
          <w:tcPr>
            <w:tcW w:w="992" w:type="dxa"/>
            <w:shd w:val="clear" w:color="auto" w:fill="auto"/>
          </w:tcPr>
          <w:p w14:paraId="604BFAD7" w14:textId="77777777" w:rsidR="00224666" w:rsidRPr="00C37CD0" w:rsidRDefault="00224666">
            <w:pPr>
              <w:jc w:val="both"/>
              <w:rPr>
                <w:rFonts w:ascii="Arial" w:hAnsi="Arial"/>
                <w:lang w:val="en-GB"/>
              </w:rPr>
            </w:pPr>
            <w:r w:rsidRPr="00C37CD0">
              <w:rPr>
                <w:rFonts w:ascii="Arial" w:hAnsi="Arial"/>
                <w:lang w:val="en-GB"/>
              </w:rPr>
              <w:t>6.</w:t>
            </w:r>
            <w:r>
              <w:rPr>
                <w:rFonts w:ascii="Arial" w:hAnsi="Arial"/>
                <w:lang w:val="en-GB"/>
              </w:rPr>
              <w:t>2.1</w:t>
            </w:r>
          </w:p>
        </w:tc>
        <w:tc>
          <w:tcPr>
            <w:tcW w:w="7513" w:type="dxa"/>
            <w:shd w:val="clear" w:color="auto" w:fill="auto"/>
          </w:tcPr>
          <w:p w14:paraId="5DE30463" w14:textId="77777777" w:rsidR="00224666" w:rsidRPr="00C37CD0" w:rsidRDefault="00224666">
            <w:pPr>
              <w:autoSpaceDE w:val="0"/>
              <w:autoSpaceDN w:val="0"/>
              <w:adjustRightInd w:val="0"/>
              <w:jc w:val="both"/>
              <w:rPr>
                <w:rFonts w:ascii="Arial" w:hAnsi="Arial"/>
                <w:lang w:val="en-GB"/>
              </w:rPr>
            </w:pPr>
            <w:r>
              <w:rPr>
                <w:rFonts w:ascii="Arial" w:hAnsi="Arial"/>
              </w:rPr>
              <w:t>Explain the difference between the internet and the WWW.</w:t>
            </w:r>
          </w:p>
        </w:tc>
        <w:tc>
          <w:tcPr>
            <w:tcW w:w="236" w:type="dxa"/>
            <w:shd w:val="clear" w:color="auto" w:fill="auto"/>
          </w:tcPr>
          <w:p w14:paraId="692C3496" w14:textId="77777777" w:rsidR="00224666" w:rsidRPr="00C37CD0" w:rsidRDefault="00224666">
            <w:pPr>
              <w:jc w:val="both"/>
              <w:rPr>
                <w:rFonts w:ascii="Arial" w:hAnsi="Arial"/>
                <w:lang w:val="en-GB"/>
              </w:rPr>
            </w:pPr>
          </w:p>
        </w:tc>
        <w:tc>
          <w:tcPr>
            <w:tcW w:w="898" w:type="dxa"/>
            <w:shd w:val="clear" w:color="auto" w:fill="auto"/>
            <w:vAlign w:val="bottom"/>
          </w:tcPr>
          <w:p w14:paraId="5FEA4A8A" w14:textId="77777777" w:rsidR="00224666" w:rsidRPr="00C37CD0" w:rsidRDefault="00224666">
            <w:pPr>
              <w:jc w:val="both"/>
              <w:rPr>
                <w:rFonts w:ascii="Arial" w:hAnsi="Arial"/>
                <w:lang w:val="en-GB"/>
              </w:rPr>
            </w:pPr>
            <w:r>
              <w:rPr>
                <w:rFonts w:ascii="Arial" w:hAnsi="Arial"/>
                <w:lang w:val="en-GB"/>
              </w:rPr>
              <w:t>(2)</w:t>
            </w:r>
          </w:p>
        </w:tc>
      </w:tr>
    </w:tbl>
    <w:p w14:paraId="6D930C0A" w14:textId="77777777" w:rsidR="00224666" w:rsidRDefault="00224666" w:rsidP="00224666">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224666" w:rsidRPr="00C37CD0" w14:paraId="673BE21F" w14:textId="77777777">
        <w:trPr>
          <w:cantSplit/>
        </w:trPr>
        <w:tc>
          <w:tcPr>
            <w:tcW w:w="959" w:type="dxa"/>
            <w:shd w:val="clear" w:color="auto" w:fill="auto"/>
          </w:tcPr>
          <w:p w14:paraId="3D41DE88" w14:textId="77777777" w:rsidR="00224666" w:rsidRPr="00C37CD0" w:rsidRDefault="00224666">
            <w:pPr>
              <w:jc w:val="both"/>
              <w:rPr>
                <w:rFonts w:ascii="Arial" w:hAnsi="Arial"/>
                <w:lang w:val="en-GB"/>
              </w:rPr>
            </w:pPr>
          </w:p>
        </w:tc>
        <w:tc>
          <w:tcPr>
            <w:tcW w:w="992" w:type="dxa"/>
            <w:shd w:val="clear" w:color="auto" w:fill="auto"/>
          </w:tcPr>
          <w:p w14:paraId="2302EDD6" w14:textId="77777777" w:rsidR="00224666" w:rsidRPr="00C37CD0" w:rsidRDefault="00224666">
            <w:pPr>
              <w:jc w:val="both"/>
              <w:rPr>
                <w:rFonts w:ascii="Arial" w:hAnsi="Arial"/>
                <w:lang w:val="en-GB"/>
              </w:rPr>
            </w:pPr>
            <w:r w:rsidRPr="00F117B5">
              <w:rPr>
                <w:rFonts w:ascii="Arial" w:hAnsi="Arial"/>
                <w:lang w:val="en-GB"/>
              </w:rPr>
              <w:t>6.2.2</w:t>
            </w:r>
          </w:p>
        </w:tc>
        <w:tc>
          <w:tcPr>
            <w:tcW w:w="7513" w:type="dxa"/>
            <w:shd w:val="clear" w:color="auto" w:fill="auto"/>
          </w:tcPr>
          <w:p w14:paraId="426AE9D5" w14:textId="77777777" w:rsidR="00224666" w:rsidRPr="00C37CD0" w:rsidRDefault="00224666">
            <w:pPr>
              <w:autoSpaceDE w:val="0"/>
              <w:autoSpaceDN w:val="0"/>
              <w:adjustRightInd w:val="0"/>
              <w:jc w:val="both"/>
              <w:rPr>
                <w:rFonts w:ascii="Arial" w:hAnsi="Arial"/>
                <w:lang w:val="en-GB"/>
              </w:rPr>
            </w:pPr>
            <w:r>
              <w:rPr>
                <w:rFonts w:ascii="Arial" w:hAnsi="Arial"/>
              </w:rPr>
              <w:t xml:space="preserve">What </w:t>
            </w:r>
            <w:r w:rsidR="00F117B5">
              <w:rPr>
                <w:rFonts w:ascii="Arial" w:hAnsi="Arial"/>
              </w:rPr>
              <w:t>is the purpose of a</w:t>
            </w:r>
            <w:r>
              <w:rPr>
                <w:rFonts w:ascii="Arial" w:hAnsi="Arial"/>
              </w:rPr>
              <w:t xml:space="preserve"> search engine?</w:t>
            </w:r>
          </w:p>
        </w:tc>
        <w:tc>
          <w:tcPr>
            <w:tcW w:w="236" w:type="dxa"/>
            <w:shd w:val="clear" w:color="auto" w:fill="auto"/>
          </w:tcPr>
          <w:p w14:paraId="1A9967F9" w14:textId="77777777" w:rsidR="00224666" w:rsidRPr="00C37CD0" w:rsidRDefault="00224666">
            <w:pPr>
              <w:jc w:val="both"/>
              <w:rPr>
                <w:rFonts w:ascii="Arial" w:hAnsi="Arial"/>
                <w:lang w:val="en-GB"/>
              </w:rPr>
            </w:pPr>
          </w:p>
        </w:tc>
        <w:tc>
          <w:tcPr>
            <w:tcW w:w="898" w:type="dxa"/>
            <w:shd w:val="clear" w:color="auto" w:fill="auto"/>
            <w:vAlign w:val="bottom"/>
          </w:tcPr>
          <w:p w14:paraId="0A367BE6" w14:textId="77777777" w:rsidR="00224666" w:rsidRPr="00C37CD0" w:rsidRDefault="00224666">
            <w:pPr>
              <w:jc w:val="both"/>
              <w:rPr>
                <w:rFonts w:ascii="Arial" w:hAnsi="Arial"/>
                <w:lang w:val="en-GB"/>
              </w:rPr>
            </w:pPr>
            <w:r>
              <w:rPr>
                <w:rFonts w:ascii="Arial" w:hAnsi="Arial"/>
                <w:lang w:val="en-GB"/>
              </w:rPr>
              <w:t>(1)</w:t>
            </w:r>
          </w:p>
        </w:tc>
      </w:tr>
    </w:tbl>
    <w:p w14:paraId="7F5EA89B" w14:textId="77777777" w:rsidR="00224666" w:rsidRDefault="00224666" w:rsidP="00224666">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224666" w:rsidRPr="00C37CD0" w14:paraId="4AABA354" w14:textId="77777777">
        <w:trPr>
          <w:cantSplit/>
        </w:trPr>
        <w:tc>
          <w:tcPr>
            <w:tcW w:w="959" w:type="dxa"/>
            <w:shd w:val="clear" w:color="auto" w:fill="auto"/>
          </w:tcPr>
          <w:p w14:paraId="6D775158" w14:textId="77777777" w:rsidR="00224666" w:rsidRPr="00C37CD0" w:rsidRDefault="00224666">
            <w:pPr>
              <w:jc w:val="both"/>
              <w:rPr>
                <w:rFonts w:ascii="Arial" w:hAnsi="Arial"/>
                <w:lang w:val="en-GB"/>
              </w:rPr>
            </w:pPr>
          </w:p>
        </w:tc>
        <w:tc>
          <w:tcPr>
            <w:tcW w:w="992" w:type="dxa"/>
            <w:shd w:val="clear" w:color="auto" w:fill="auto"/>
          </w:tcPr>
          <w:p w14:paraId="157893BC" w14:textId="77777777" w:rsidR="00224666" w:rsidRPr="00C37CD0" w:rsidRDefault="00224666">
            <w:pPr>
              <w:jc w:val="both"/>
              <w:rPr>
                <w:rFonts w:ascii="Arial" w:hAnsi="Arial"/>
                <w:lang w:val="en-GB"/>
              </w:rPr>
            </w:pPr>
            <w:r w:rsidRPr="00C37CD0">
              <w:rPr>
                <w:rFonts w:ascii="Arial" w:hAnsi="Arial"/>
                <w:lang w:val="en-GB"/>
              </w:rPr>
              <w:t>6.</w:t>
            </w:r>
            <w:r>
              <w:rPr>
                <w:rFonts w:ascii="Arial" w:hAnsi="Arial"/>
                <w:lang w:val="en-GB"/>
              </w:rPr>
              <w:t>2.3</w:t>
            </w:r>
          </w:p>
        </w:tc>
        <w:tc>
          <w:tcPr>
            <w:tcW w:w="7513" w:type="dxa"/>
            <w:shd w:val="clear" w:color="auto" w:fill="auto"/>
          </w:tcPr>
          <w:p w14:paraId="4DC84307" w14:textId="77777777" w:rsidR="00224666" w:rsidRPr="00C37CD0" w:rsidRDefault="00224666">
            <w:pPr>
              <w:autoSpaceDE w:val="0"/>
              <w:autoSpaceDN w:val="0"/>
              <w:adjustRightInd w:val="0"/>
              <w:jc w:val="both"/>
              <w:rPr>
                <w:rFonts w:ascii="Arial" w:hAnsi="Arial"/>
                <w:lang w:val="en-GB"/>
              </w:rPr>
            </w:pPr>
            <w:r>
              <w:rPr>
                <w:rFonts w:ascii="Arial" w:hAnsi="Arial"/>
              </w:rPr>
              <w:t xml:space="preserve">Suggest </w:t>
            </w:r>
            <w:r w:rsidRPr="00D65426">
              <w:rPr>
                <w:rFonts w:ascii="Arial" w:hAnsi="Arial"/>
              </w:rPr>
              <w:t>why a web browser cannot be effectively used to find information on the Internet or Web</w:t>
            </w:r>
            <w:r w:rsidR="00E75BB0">
              <w:rPr>
                <w:rFonts w:ascii="Arial" w:hAnsi="Arial"/>
              </w:rPr>
              <w:t>.</w:t>
            </w:r>
          </w:p>
        </w:tc>
        <w:tc>
          <w:tcPr>
            <w:tcW w:w="236" w:type="dxa"/>
            <w:shd w:val="clear" w:color="auto" w:fill="auto"/>
          </w:tcPr>
          <w:p w14:paraId="16C03212" w14:textId="77777777" w:rsidR="00224666" w:rsidRPr="00C37CD0" w:rsidRDefault="00224666">
            <w:pPr>
              <w:jc w:val="both"/>
              <w:rPr>
                <w:rFonts w:ascii="Arial" w:hAnsi="Arial"/>
                <w:lang w:val="en-GB"/>
              </w:rPr>
            </w:pPr>
          </w:p>
        </w:tc>
        <w:tc>
          <w:tcPr>
            <w:tcW w:w="898" w:type="dxa"/>
            <w:shd w:val="clear" w:color="auto" w:fill="auto"/>
            <w:vAlign w:val="bottom"/>
          </w:tcPr>
          <w:p w14:paraId="664D9DCD" w14:textId="77777777" w:rsidR="00224666" w:rsidRPr="00C37CD0" w:rsidRDefault="00224666">
            <w:pPr>
              <w:jc w:val="both"/>
              <w:rPr>
                <w:rFonts w:ascii="Arial" w:hAnsi="Arial"/>
                <w:lang w:val="en-GB"/>
              </w:rPr>
            </w:pPr>
            <w:r>
              <w:rPr>
                <w:rFonts w:ascii="Arial" w:hAnsi="Arial"/>
                <w:lang w:val="en-GB"/>
              </w:rPr>
              <w:t>(2)</w:t>
            </w:r>
          </w:p>
        </w:tc>
      </w:tr>
    </w:tbl>
    <w:p w14:paraId="35A5AFE6" w14:textId="77777777" w:rsidR="00224666" w:rsidRDefault="00224666"/>
    <w:tbl>
      <w:tblPr>
        <w:tblW w:w="10598" w:type="dxa"/>
        <w:tblLayout w:type="fixed"/>
        <w:tblLook w:val="04A0" w:firstRow="1" w:lastRow="0" w:firstColumn="1" w:lastColumn="0" w:noHBand="0" w:noVBand="1"/>
      </w:tblPr>
      <w:tblGrid>
        <w:gridCol w:w="959"/>
        <w:gridCol w:w="8505"/>
        <w:gridCol w:w="251"/>
        <w:gridCol w:w="883"/>
      </w:tblGrid>
      <w:tr w:rsidR="00224666" w:rsidRPr="000C0C23" w14:paraId="47028F33" w14:textId="77777777">
        <w:tc>
          <w:tcPr>
            <w:tcW w:w="959" w:type="dxa"/>
            <w:shd w:val="clear" w:color="auto" w:fill="auto"/>
          </w:tcPr>
          <w:p w14:paraId="3059D0FD" w14:textId="77777777" w:rsidR="00224666" w:rsidRPr="000C0C23" w:rsidRDefault="00224666">
            <w:pPr>
              <w:jc w:val="both"/>
              <w:rPr>
                <w:rFonts w:ascii="Arial" w:hAnsi="Arial"/>
                <w:lang w:val="en-GB"/>
              </w:rPr>
            </w:pPr>
            <w:r w:rsidRPr="000C0C23">
              <w:rPr>
                <w:rFonts w:ascii="Arial" w:hAnsi="Arial"/>
                <w:lang w:val="en-GB"/>
              </w:rPr>
              <w:t>6.</w:t>
            </w:r>
            <w:r>
              <w:rPr>
                <w:rFonts w:ascii="Arial" w:hAnsi="Arial"/>
                <w:lang w:val="en-GB"/>
              </w:rPr>
              <w:t>3</w:t>
            </w:r>
          </w:p>
        </w:tc>
        <w:tc>
          <w:tcPr>
            <w:tcW w:w="8505" w:type="dxa"/>
            <w:shd w:val="clear" w:color="auto" w:fill="auto"/>
          </w:tcPr>
          <w:p w14:paraId="00B349DD" w14:textId="77777777" w:rsidR="00224666" w:rsidRPr="000C0C23" w:rsidRDefault="00224666">
            <w:pPr>
              <w:tabs>
                <w:tab w:val="right" w:pos="8289"/>
              </w:tabs>
              <w:jc w:val="both"/>
              <w:rPr>
                <w:rFonts w:ascii="Arial" w:hAnsi="Arial"/>
                <w:lang w:val="en-GB"/>
              </w:rPr>
            </w:pPr>
            <w:r>
              <w:rPr>
                <w:rFonts w:ascii="Arial" w:hAnsi="Arial"/>
              </w:rPr>
              <w:t>The web has evolved over the past few years and is still continually evolving.</w:t>
            </w:r>
          </w:p>
        </w:tc>
        <w:tc>
          <w:tcPr>
            <w:tcW w:w="251" w:type="dxa"/>
            <w:shd w:val="clear" w:color="auto" w:fill="auto"/>
          </w:tcPr>
          <w:p w14:paraId="79254F7D" w14:textId="77777777" w:rsidR="00224666" w:rsidRPr="000C0C23" w:rsidRDefault="00224666">
            <w:pPr>
              <w:jc w:val="both"/>
              <w:rPr>
                <w:rFonts w:ascii="Arial" w:hAnsi="Arial"/>
                <w:lang w:val="en-GB"/>
              </w:rPr>
            </w:pPr>
          </w:p>
        </w:tc>
        <w:tc>
          <w:tcPr>
            <w:tcW w:w="883" w:type="dxa"/>
            <w:shd w:val="clear" w:color="auto" w:fill="auto"/>
          </w:tcPr>
          <w:p w14:paraId="2767750F" w14:textId="77777777" w:rsidR="00224666" w:rsidRPr="000C0C23" w:rsidRDefault="00224666">
            <w:pPr>
              <w:jc w:val="both"/>
              <w:rPr>
                <w:rFonts w:ascii="Arial" w:hAnsi="Arial"/>
                <w:lang w:val="en-GB"/>
              </w:rPr>
            </w:pPr>
          </w:p>
        </w:tc>
      </w:tr>
    </w:tbl>
    <w:p w14:paraId="483C6DB2" w14:textId="77777777" w:rsidR="00224666" w:rsidRPr="00777FA6" w:rsidRDefault="00224666" w:rsidP="00224666">
      <w:pPr>
        <w:ind w:left="720" w:hanging="720"/>
        <w:jc w:val="center"/>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224666" w:rsidRPr="00C37CD0" w14:paraId="02FA1CC0" w14:textId="77777777">
        <w:trPr>
          <w:cantSplit/>
        </w:trPr>
        <w:tc>
          <w:tcPr>
            <w:tcW w:w="959" w:type="dxa"/>
            <w:shd w:val="clear" w:color="auto" w:fill="auto"/>
          </w:tcPr>
          <w:p w14:paraId="51491B28" w14:textId="77777777" w:rsidR="00224666" w:rsidRPr="00C37CD0" w:rsidRDefault="00224666">
            <w:pPr>
              <w:jc w:val="both"/>
              <w:rPr>
                <w:rFonts w:ascii="Arial" w:hAnsi="Arial"/>
                <w:lang w:val="en-GB"/>
              </w:rPr>
            </w:pPr>
          </w:p>
        </w:tc>
        <w:tc>
          <w:tcPr>
            <w:tcW w:w="992" w:type="dxa"/>
            <w:shd w:val="clear" w:color="auto" w:fill="auto"/>
          </w:tcPr>
          <w:p w14:paraId="7CA3B108" w14:textId="77777777" w:rsidR="00224666" w:rsidRPr="00C37CD0" w:rsidRDefault="00224666">
            <w:pPr>
              <w:jc w:val="both"/>
              <w:rPr>
                <w:rFonts w:ascii="Arial" w:hAnsi="Arial"/>
                <w:lang w:val="en-GB"/>
              </w:rPr>
            </w:pPr>
            <w:r w:rsidRPr="00C37CD0">
              <w:rPr>
                <w:rFonts w:ascii="Arial" w:hAnsi="Arial"/>
                <w:lang w:val="en-GB"/>
              </w:rPr>
              <w:t>6.</w:t>
            </w:r>
            <w:r>
              <w:rPr>
                <w:rFonts w:ascii="Arial" w:hAnsi="Arial"/>
                <w:lang w:val="en-GB"/>
              </w:rPr>
              <w:t>3.1</w:t>
            </w:r>
          </w:p>
        </w:tc>
        <w:tc>
          <w:tcPr>
            <w:tcW w:w="7513" w:type="dxa"/>
            <w:shd w:val="clear" w:color="auto" w:fill="auto"/>
          </w:tcPr>
          <w:p w14:paraId="2ECB8880" w14:textId="77777777" w:rsidR="00224666" w:rsidRPr="00224666" w:rsidRDefault="00224666">
            <w:pPr>
              <w:autoSpaceDE w:val="0"/>
              <w:autoSpaceDN w:val="0"/>
              <w:adjustRightInd w:val="0"/>
              <w:jc w:val="both"/>
              <w:rPr>
                <w:rFonts w:ascii="Arial" w:hAnsi="Arial"/>
                <w:bCs/>
              </w:rPr>
            </w:pPr>
            <w:r w:rsidRPr="00224666">
              <w:rPr>
                <w:rFonts w:ascii="Arial" w:hAnsi="Arial"/>
                <w:bCs/>
              </w:rPr>
              <w:t xml:space="preserve">Explain what a </w:t>
            </w:r>
            <w:r w:rsidRPr="00224666">
              <w:rPr>
                <w:rFonts w:ascii="Arial" w:hAnsi="Arial"/>
                <w:bCs/>
                <w:i/>
              </w:rPr>
              <w:t>customised</w:t>
            </w:r>
            <w:r w:rsidRPr="00224666">
              <w:rPr>
                <w:rFonts w:ascii="Arial" w:hAnsi="Arial"/>
                <w:bCs/>
              </w:rPr>
              <w:t xml:space="preserve"> or </w:t>
            </w:r>
            <w:r w:rsidRPr="00224666">
              <w:rPr>
                <w:rFonts w:ascii="Arial" w:hAnsi="Arial"/>
                <w:bCs/>
                <w:i/>
              </w:rPr>
              <w:t>profiled search</w:t>
            </w:r>
            <w:r w:rsidRPr="00224666">
              <w:rPr>
                <w:rFonts w:ascii="Arial" w:hAnsi="Arial"/>
                <w:bCs/>
              </w:rPr>
              <w:t xml:space="preserve"> is by referring to how a company like </w:t>
            </w:r>
            <w:r w:rsidRPr="00224666">
              <w:rPr>
                <w:rFonts w:ascii="Arial" w:hAnsi="Arial"/>
                <w:bCs/>
                <w:i/>
              </w:rPr>
              <w:t>Google</w:t>
            </w:r>
            <w:r w:rsidRPr="00224666">
              <w:rPr>
                <w:rFonts w:ascii="Arial" w:hAnsi="Arial"/>
                <w:bCs/>
              </w:rPr>
              <w:t xml:space="preserve"> would be able to conduct such a search.</w:t>
            </w:r>
          </w:p>
        </w:tc>
        <w:tc>
          <w:tcPr>
            <w:tcW w:w="236" w:type="dxa"/>
            <w:shd w:val="clear" w:color="auto" w:fill="auto"/>
          </w:tcPr>
          <w:p w14:paraId="5140756F" w14:textId="77777777" w:rsidR="00224666" w:rsidRPr="00C37CD0" w:rsidRDefault="00224666">
            <w:pPr>
              <w:jc w:val="both"/>
              <w:rPr>
                <w:rFonts w:ascii="Arial" w:hAnsi="Arial"/>
                <w:lang w:val="en-GB"/>
              </w:rPr>
            </w:pPr>
          </w:p>
        </w:tc>
        <w:tc>
          <w:tcPr>
            <w:tcW w:w="898" w:type="dxa"/>
            <w:shd w:val="clear" w:color="auto" w:fill="auto"/>
            <w:vAlign w:val="bottom"/>
          </w:tcPr>
          <w:p w14:paraId="30E6027C" w14:textId="77777777" w:rsidR="00224666" w:rsidRPr="00C37CD0" w:rsidRDefault="00224666">
            <w:pPr>
              <w:jc w:val="both"/>
              <w:rPr>
                <w:rFonts w:ascii="Arial" w:hAnsi="Arial"/>
                <w:lang w:val="en-GB"/>
              </w:rPr>
            </w:pPr>
            <w:r>
              <w:rPr>
                <w:rFonts w:ascii="Arial" w:hAnsi="Arial"/>
                <w:lang w:val="en-GB"/>
              </w:rPr>
              <w:t>(3)</w:t>
            </w:r>
          </w:p>
        </w:tc>
      </w:tr>
    </w:tbl>
    <w:p w14:paraId="502DB316" w14:textId="77777777" w:rsidR="00224666" w:rsidRDefault="00224666" w:rsidP="00224666">
      <w:pPr>
        <w:ind w:left="720" w:hanging="720"/>
        <w:jc w:val="both"/>
        <w:rPr>
          <w:rFonts w:ascii="Arial" w:hAnsi="Arial"/>
          <w:sz w:val="22"/>
          <w:szCs w:val="22"/>
          <w:lang w:val="en-GB"/>
        </w:rPr>
      </w:pPr>
    </w:p>
    <w:tbl>
      <w:tblPr>
        <w:tblW w:w="10598" w:type="dxa"/>
        <w:tblLayout w:type="fixed"/>
        <w:tblLook w:val="0000" w:firstRow="0" w:lastRow="0" w:firstColumn="0" w:lastColumn="0" w:noHBand="0" w:noVBand="0"/>
      </w:tblPr>
      <w:tblGrid>
        <w:gridCol w:w="959"/>
        <w:gridCol w:w="992"/>
        <w:gridCol w:w="7513"/>
        <w:gridCol w:w="236"/>
        <w:gridCol w:w="898"/>
      </w:tblGrid>
      <w:tr w:rsidR="00224666" w:rsidRPr="00C37CD0" w14:paraId="0A59FDCB" w14:textId="77777777">
        <w:trPr>
          <w:cantSplit/>
        </w:trPr>
        <w:tc>
          <w:tcPr>
            <w:tcW w:w="959" w:type="dxa"/>
            <w:shd w:val="clear" w:color="auto" w:fill="auto"/>
          </w:tcPr>
          <w:p w14:paraId="043C3BD3" w14:textId="77777777" w:rsidR="00224666" w:rsidRPr="00C37CD0" w:rsidRDefault="00224666">
            <w:pPr>
              <w:jc w:val="both"/>
              <w:rPr>
                <w:rFonts w:ascii="Arial" w:hAnsi="Arial"/>
                <w:lang w:val="en-GB"/>
              </w:rPr>
            </w:pPr>
          </w:p>
        </w:tc>
        <w:tc>
          <w:tcPr>
            <w:tcW w:w="992" w:type="dxa"/>
            <w:shd w:val="clear" w:color="auto" w:fill="auto"/>
          </w:tcPr>
          <w:p w14:paraId="15CFB631" w14:textId="77777777" w:rsidR="00224666" w:rsidRPr="00C37CD0" w:rsidRDefault="00224666">
            <w:pPr>
              <w:jc w:val="both"/>
              <w:rPr>
                <w:rFonts w:ascii="Arial" w:hAnsi="Arial"/>
                <w:lang w:val="en-GB"/>
              </w:rPr>
            </w:pPr>
            <w:r w:rsidRPr="00C37CD0">
              <w:rPr>
                <w:rFonts w:ascii="Arial" w:hAnsi="Arial"/>
                <w:lang w:val="en-GB"/>
              </w:rPr>
              <w:t>6.</w:t>
            </w:r>
            <w:r>
              <w:rPr>
                <w:rFonts w:ascii="Arial" w:hAnsi="Arial"/>
                <w:lang w:val="en-GB"/>
              </w:rPr>
              <w:t>3.2</w:t>
            </w:r>
          </w:p>
        </w:tc>
        <w:tc>
          <w:tcPr>
            <w:tcW w:w="7513" w:type="dxa"/>
            <w:shd w:val="clear" w:color="auto" w:fill="auto"/>
          </w:tcPr>
          <w:p w14:paraId="5C8D338A" w14:textId="77777777" w:rsidR="003B6CC9" w:rsidRDefault="003B6CC9" w:rsidP="003B6CC9">
            <w:pPr>
              <w:autoSpaceDE w:val="0"/>
              <w:autoSpaceDN w:val="0"/>
              <w:adjustRightInd w:val="0"/>
              <w:jc w:val="both"/>
              <w:rPr>
                <w:rFonts w:ascii="Arial" w:hAnsi="Arial"/>
              </w:rPr>
            </w:pPr>
            <w:r w:rsidRPr="00767666">
              <w:rPr>
                <w:rFonts w:ascii="Arial" w:hAnsi="Arial"/>
                <w:i/>
                <w:iCs/>
              </w:rPr>
              <w:t>Mediated</w:t>
            </w:r>
            <w:r w:rsidRPr="003B6CC9">
              <w:rPr>
                <w:rFonts w:ascii="Arial" w:hAnsi="Arial"/>
              </w:rPr>
              <w:t xml:space="preserve"> or </w:t>
            </w:r>
            <w:r w:rsidRPr="00767666">
              <w:rPr>
                <w:rFonts w:ascii="Arial" w:hAnsi="Arial"/>
                <w:i/>
                <w:iCs/>
              </w:rPr>
              <w:t>curated</w:t>
            </w:r>
            <w:r w:rsidRPr="003B6CC9">
              <w:rPr>
                <w:rFonts w:ascii="Arial" w:hAnsi="Arial"/>
              </w:rPr>
              <w:t xml:space="preserve"> searches can follow two main models for generating their content and even sometimes combine these two models to try to get the best of both worlds.</w:t>
            </w:r>
            <w:r>
              <w:rPr>
                <w:rFonts w:ascii="Arial" w:hAnsi="Arial"/>
              </w:rPr>
              <w:t xml:space="preserve"> </w:t>
            </w:r>
          </w:p>
          <w:p w14:paraId="2FFF28C0" w14:textId="77777777" w:rsidR="003B6CC9" w:rsidRDefault="003B6CC9" w:rsidP="003B6CC9">
            <w:pPr>
              <w:autoSpaceDE w:val="0"/>
              <w:autoSpaceDN w:val="0"/>
              <w:adjustRightInd w:val="0"/>
              <w:jc w:val="both"/>
              <w:rPr>
                <w:rFonts w:ascii="Arial" w:hAnsi="Arial"/>
              </w:rPr>
            </w:pPr>
          </w:p>
          <w:p w14:paraId="6ACB0BA3" w14:textId="77777777" w:rsidR="00224666" w:rsidRPr="003B6CC9" w:rsidRDefault="003B6CC9" w:rsidP="003B6CC9">
            <w:pPr>
              <w:autoSpaceDE w:val="0"/>
              <w:autoSpaceDN w:val="0"/>
              <w:adjustRightInd w:val="0"/>
              <w:jc w:val="both"/>
              <w:rPr>
                <w:rFonts w:ascii="Arial" w:hAnsi="Arial"/>
              </w:rPr>
            </w:pPr>
            <w:r w:rsidRPr="003B6CC9">
              <w:rPr>
                <w:rFonts w:ascii="Arial" w:hAnsi="Arial"/>
              </w:rPr>
              <w:t>Briefly outline how these two different methods work.</w:t>
            </w:r>
          </w:p>
        </w:tc>
        <w:tc>
          <w:tcPr>
            <w:tcW w:w="236" w:type="dxa"/>
            <w:shd w:val="clear" w:color="auto" w:fill="auto"/>
          </w:tcPr>
          <w:p w14:paraId="0A8A6DC5" w14:textId="77777777" w:rsidR="00224666" w:rsidRPr="00C37CD0" w:rsidRDefault="00224666">
            <w:pPr>
              <w:jc w:val="both"/>
              <w:rPr>
                <w:rFonts w:ascii="Arial" w:hAnsi="Arial"/>
                <w:lang w:val="en-GB"/>
              </w:rPr>
            </w:pPr>
          </w:p>
        </w:tc>
        <w:tc>
          <w:tcPr>
            <w:tcW w:w="898" w:type="dxa"/>
            <w:shd w:val="clear" w:color="auto" w:fill="auto"/>
            <w:vAlign w:val="bottom"/>
          </w:tcPr>
          <w:p w14:paraId="7BA1D449" w14:textId="77777777" w:rsidR="00224666" w:rsidRPr="00C37CD0" w:rsidRDefault="00224666">
            <w:pPr>
              <w:jc w:val="both"/>
              <w:rPr>
                <w:rFonts w:ascii="Arial" w:hAnsi="Arial"/>
                <w:lang w:val="en-GB"/>
              </w:rPr>
            </w:pPr>
            <w:r>
              <w:rPr>
                <w:rFonts w:ascii="Arial" w:hAnsi="Arial"/>
                <w:lang w:val="en-GB"/>
              </w:rPr>
              <w:t>(</w:t>
            </w:r>
            <w:r w:rsidR="003B6CC9">
              <w:rPr>
                <w:rFonts w:ascii="Arial" w:hAnsi="Arial"/>
                <w:lang w:val="en-GB"/>
              </w:rPr>
              <w:t>2</w:t>
            </w:r>
            <w:r>
              <w:rPr>
                <w:rFonts w:ascii="Arial" w:hAnsi="Arial"/>
                <w:lang w:val="en-GB"/>
              </w:rPr>
              <w:t>)</w:t>
            </w:r>
          </w:p>
        </w:tc>
      </w:tr>
    </w:tbl>
    <w:p w14:paraId="3969FF3B" w14:textId="77777777" w:rsidR="00F85A21" w:rsidRDefault="00F85A21">
      <w:pPr>
        <w:sectPr w:rsidR="00F85A21" w:rsidSect="00BE0C71">
          <w:footerReference w:type="first" r:id="rId17"/>
          <w:pgSz w:w="11907" w:h="16840" w:code="9"/>
          <w:pgMar w:top="720" w:right="1276" w:bottom="720" w:left="1077" w:header="720" w:footer="720" w:gutter="0"/>
          <w:cols w:space="720"/>
          <w:titlePg/>
        </w:sectPr>
      </w:pPr>
    </w:p>
    <w:p w14:paraId="327153E6" w14:textId="77777777" w:rsidR="00DD677F" w:rsidRDefault="00DD677F"/>
    <w:p w14:paraId="40AC73C0" w14:textId="77777777" w:rsidR="00E418C5" w:rsidRPr="00B800ED" w:rsidRDefault="00E418C5"/>
    <w:tbl>
      <w:tblPr>
        <w:tblW w:w="10598" w:type="dxa"/>
        <w:tblLayout w:type="fixed"/>
        <w:tblLook w:val="0000" w:firstRow="0" w:lastRow="0" w:firstColumn="0" w:lastColumn="0" w:noHBand="0" w:noVBand="0"/>
      </w:tblPr>
      <w:tblGrid>
        <w:gridCol w:w="959"/>
        <w:gridCol w:w="992"/>
        <w:gridCol w:w="7513"/>
        <w:gridCol w:w="236"/>
        <w:gridCol w:w="898"/>
      </w:tblGrid>
      <w:tr w:rsidR="00F85A21" w:rsidRPr="00DB3C91" w14:paraId="57EF679C" w14:textId="77777777">
        <w:trPr>
          <w:cantSplit/>
        </w:trPr>
        <w:tc>
          <w:tcPr>
            <w:tcW w:w="959" w:type="dxa"/>
            <w:shd w:val="clear" w:color="auto" w:fill="auto"/>
          </w:tcPr>
          <w:p w14:paraId="32E15462" w14:textId="77777777" w:rsidR="00F85A21" w:rsidRPr="00DB3C91" w:rsidRDefault="00F85A21">
            <w:pPr>
              <w:jc w:val="both"/>
              <w:rPr>
                <w:rFonts w:ascii="Arial" w:hAnsi="Arial"/>
                <w:lang w:val="en-GB"/>
              </w:rPr>
            </w:pPr>
          </w:p>
        </w:tc>
        <w:tc>
          <w:tcPr>
            <w:tcW w:w="992" w:type="dxa"/>
            <w:shd w:val="clear" w:color="auto" w:fill="auto"/>
          </w:tcPr>
          <w:p w14:paraId="096EFFF5" w14:textId="77777777" w:rsidR="00F85A21" w:rsidRPr="00DB3C91" w:rsidRDefault="00F85A21">
            <w:pPr>
              <w:jc w:val="both"/>
              <w:rPr>
                <w:rFonts w:ascii="Arial" w:hAnsi="Arial"/>
                <w:lang w:val="en-GB"/>
              </w:rPr>
            </w:pPr>
            <w:r w:rsidRPr="00DB3C91">
              <w:rPr>
                <w:rFonts w:ascii="Arial" w:hAnsi="Arial"/>
                <w:lang w:val="en-GB"/>
              </w:rPr>
              <w:t>6.</w:t>
            </w:r>
            <w:r>
              <w:rPr>
                <w:rFonts w:ascii="Arial" w:hAnsi="Arial"/>
                <w:lang w:val="en-GB"/>
              </w:rPr>
              <w:t>3</w:t>
            </w:r>
            <w:r w:rsidRPr="00DB3C91">
              <w:rPr>
                <w:rFonts w:ascii="Arial" w:hAnsi="Arial"/>
                <w:lang w:val="en-GB"/>
              </w:rPr>
              <w:t>.</w:t>
            </w:r>
            <w:r w:rsidR="003B6CC9">
              <w:rPr>
                <w:rFonts w:ascii="Arial" w:hAnsi="Arial"/>
                <w:lang w:val="en-GB"/>
              </w:rPr>
              <w:t>3</w:t>
            </w:r>
          </w:p>
        </w:tc>
        <w:tc>
          <w:tcPr>
            <w:tcW w:w="7513" w:type="dxa"/>
            <w:shd w:val="clear" w:color="auto" w:fill="auto"/>
          </w:tcPr>
          <w:p w14:paraId="025E1101" w14:textId="77777777" w:rsidR="00F85A21" w:rsidRPr="00DB3C91" w:rsidRDefault="00E15A1B">
            <w:pPr>
              <w:jc w:val="both"/>
              <w:rPr>
                <w:rFonts w:ascii="Arial" w:hAnsi="Arial"/>
              </w:rPr>
            </w:pPr>
            <w:r>
              <w:rPr>
                <w:rFonts w:ascii="Arial" w:hAnsi="Arial"/>
              </w:rPr>
              <w:t xml:space="preserve">The company need a huge amount of processing power </w:t>
            </w:r>
            <w:r w:rsidR="00767666">
              <w:rPr>
                <w:rFonts w:ascii="Arial" w:hAnsi="Arial"/>
              </w:rPr>
              <w:t>to</w:t>
            </w:r>
            <w:r>
              <w:rPr>
                <w:rFonts w:ascii="Arial" w:hAnsi="Arial"/>
              </w:rPr>
              <w:t xml:space="preserve"> host all the websites for their clients.</w:t>
            </w:r>
          </w:p>
        </w:tc>
        <w:tc>
          <w:tcPr>
            <w:tcW w:w="236" w:type="dxa"/>
            <w:shd w:val="clear" w:color="auto" w:fill="auto"/>
          </w:tcPr>
          <w:p w14:paraId="6DBF1346" w14:textId="77777777" w:rsidR="00F85A21" w:rsidRPr="00DB3C91" w:rsidRDefault="00F85A21">
            <w:pPr>
              <w:jc w:val="both"/>
              <w:rPr>
                <w:rFonts w:ascii="Arial" w:hAnsi="Arial"/>
                <w:lang w:val="en-GB"/>
              </w:rPr>
            </w:pPr>
          </w:p>
        </w:tc>
        <w:tc>
          <w:tcPr>
            <w:tcW w:w="898" w:type="dxa"/>
            <w:shd w:val="clear" w:color="auto" w:fill="auto"/>
            <w:vAlign w:val="bottom"/>
          </w:tcPr>
          <w:p w14:paraId="5653624F" w14:textId="77777777" w:rsidR="00F85A21" w:rsidRPr="00DB3C91" w:rsidRDefault="00F85A21">
            <w:pPr>
              <w:jc w:val="both"/>
              <w:rPr>
                <w:rFonts w:ascii="Arial" w:hAnsi="Arial"/>
                <w:lang w:val="en-GB"/>
              </w:rPr>
            </w:pPr>
          </w:p>
        </w:tc>
      </w:tr>
    </w:tbl>
    <w:p w14:paraId="1666AFA1" w14:textId="77777777" w:rsidR="00F85A21" w:rsidRPr="00DB3C91" w:rsidRDefault="00F85A21" w:rsidP="00F85A21">
      <w:pPr>
        <w:ind w:left="720" w:hanging="720"/>
        <w:jc w:val="both"/>
        <w:rPr>
          <w:rFonts w:ascii="Arial" w:hAnsi="Arial"/>
          <w:lang w:val="en-GB"/>
        </w:rPr>
      </w:pPr>
    </w:p>
    <w:tbl>
      <w:tblPr>
        <w:tblW w:w="10598" w:type="dxa"/>
        <w:tblLayout w:type="fixed"/>
        <w:tblLook w:val="0000" w:firstRow="0" w:lastRow="0" w:firstColumn="0" w:lastColumn="0" w:noHBand="0" w:noVBand="0"/>
      </w:tblPr>
      <w:tblGrid>
        <w:gridCol w:w="959"/>
        <w:gridCol w:w="992"/>
        <w:gridCol w:w="567"/>
        <w:gridCol w:w="6946"/>
        <w:gridCol w:w="236"/>
        <w:gridCol w:w="898"/>
      </w:tblGrid>
      <w:tr w:rsidR="00D26808" w:rsidRPr="00DB3C91" w14:paraId="2F363EB8" w14:textId="77777777" w:rsidTr="00D26808">
        <w:trPr>
          <w:cantSplit/>
        </w:trPr>
        <w:tc>
          <w:tcPr>
            <w:tcW w:w="959" w:type="dxa"/>
            <w:shd w:val="clear" w:color="auto" w:fill="auto"/>
          </w:tcPr>
          <w:p w14:paraId="7C6C72CD" w14:textId="77777777" w:rsidR="00D26808" w:rsidRPr="00DB3C91" w:rsidRDefault="00D26808">
            <w:pPr>
              <w:jc w:val="both"/>
              <w:rPr>
                <w:rFonts w:ascii="Arial" w:hAnsi="Arial"/>
                <w:lang w:val="en-GB"/>
              </w:rPr>
            </w:pPr>
          </w:p>
        </w:tc>
        <w:tc>
          <w:tcPr>
            <w:tcW w:w="992" w:type="dxa"/>
            <w:shd w:val="clear" w:color="auto" w:fill="auto"/>
          </w:tcPr>
          <w:p w14:paraId="677D0EF7" w14:textId="77777777" w:rsidR="00D26808" w:rsidRPr="00DB3C91" w:rsidRDefault="00D26808">
            <w:pPr>
              <w:jc w:val="both"/>
              <w:rPr>
                <w:rFonts w:ascii="Arial" w:hAnsi="Arial"/>
                <w:lang w:val="en-GB"/>
              </w:rPr>
            </w:pPr>
          </w:p>
        </w:tc>
        <w:tc>
          <w:tcPr>
            <w:tcW w:w="567" w:type="dxa"/>
            <w:shd w:val="clear" w:color="auto" w:fill="auto"/>
          </w:tcPr>
          <w:p w14:paraId="43B41A88" w14:textId="77777777" w:rsidR="00D26808" w:rsidRPr="00DB3C91" w:rsidRDefault="00D26808">
            <w:pPr>
              <w:jc w:val="both"/>
              <w:rPr>
                <w:rFonts w:ascii="Arial" w:hAnsi="Arial"/>
              </w:rPr>
            </w:pPr>
            <w:r>
              <w:rPr>
                <w:rFonts w:ascii="Arial" w:hAnsi="Arial"/>
              </w:rPr>
              <w:t>(a)</w:t>
            </w:r>
          </w:p>
        </w:tc>
        <w:tc>
          <w:tcPr>
            <w:tcW w:w="6946" w:type="dxa"/>
            <w:shd w:val="clear" w:color="auto" w:fill="auto"/>
          </w:tcPr>
          <w:p w14:paraId="6F6AB675" w14:textId="77777777" w:rsidR="00D26808" w:rsidRPr="00DB3C91" w:rsidRDefault="00E15A1B">
            <w:pPr>
              <w:jc w:val="both"/>
              <w:rPr>
                <w:rFonts w:ascii="Arial" w:hAnsi="Arial"/>
              </w:rPr>
            </w:pPr>
            <w:r>
              <w:rPr>
                <w:rFonts w:ascii="Arial" w:hAnsi="Arial"/>
              </w:rPr>
              <w:t>Define distributed computing.</w:t>
            </w:r>
          </w:p>
        </w:tc>
        <w:tc>
          <w:tcPr>
            <w:tcW w:w="236" w:type="dxa"/>
            <w:shd w:val="clear" w:color="auto" w:fill="auto"/>
          </w:tcPr>
          <w:p w14:paraId="6BE6ABA6" w14:textId="77777777" w:rsidR="00D26808" w:rsidRPr="00DB3C91" w:rsidRDefault="00D26808">
            <w:pPr>
              <w:jc w:val="both"/>
              <w:rPr>
                <w:rFonts w:ascii="Arial" w:hAnsi="Arial"/>
                <w:lang w:val="en-GB"/>
              </w:rPr>
            </w:pPr>
          </w:p>
        </w:tc>
        <w:tc>
          <w:tcPr>
            <w:tcW w:w="898" w:type="dxa"/>
            <w:shd w:val="clear" w:color="auto" w:fill="auto"/>
            <w:vAlign w:val="bottom"/>
          </w:tcPr>
          <w:p w14:paraId="0B53F6F8" w14:textId="77777777" w:rsidR="00D26808" w:rsidRPr="00DB3C91" w:rsidRDefault="00D26808">
            <w:pPr>
              <w:jc w:val="both"/>
              <w:rPr>
                <w:rFonts w:ascii="Arial" w:hAnsi="Arial"/>
                <w:lang w:val="en-GB"/>
              </w:rPr>
            </w:pPr>
            <w:r w:rsidRPr="00DB3C91">
              <w:rPr>
                <w:rFonts w:ascii="Arial" w:hAnsi="Arial"/>
                <w:lang w:val="en-GB"/>
              </w:rPr>
              <w:t>(</w:t>
            </w:r>
            <w:r w:rsidR="00E15A1B">
              <w:rPr>
                <w:rFonts w:ascii="Arial" w:hAnsi="Arial"/>
                <w:lang w:val="en-GB"/>
              </w:rPr>
              <w:t>2</w:t>
            </w:r>
            <w:r w:rsidRPr="00DB3C91">
              <w:rPr>
                <w:rFonts w:ascii="Arial" w:hAnsi="Arial"/>
                <w:lang w:val="en-GB"/>
              </w:rPr>
              <w:t>)</w:t>
            </w:r>
          </w:p>
        </w:tc>
      </w:tr>
      <w:tr w:rsidR="00D26808" w:rsidRPr="00DB3C91" w14:paraId="71577D26" w14:textId="77777777" w:rsidTr="00D26808">
        <w:trPr>
          <w:cantSplit/>
        </w:trPr>
        <w:tc>
          <w:tcPr>
            <w:tcW w:w="959" w:type="dxa"/>
            <w:shd w:val="clear" w:color="auto" w:fill="auto"/>
          </w:tcPr>
          <w:p w14:paraId="4F10DC47" w14:textId="77777777" w:rsidR="00D26808" w:rsidRPr="00DB3C91" w:rsidRDefault="00D26808">
            <w:pPr>
              <w:jc w:val="both"/>
              <w:rPr>
                <w:rFonts w:ascii="Arial" w:hAnsi="Arial"/>
                <w:lang w:val="en-GB"/>
              </w:rPr>
            </w:pPr>
          </w:p>
        </w:tc>
        <w:tc>
          <w:tcPr>
            <w:tcW w:w="992" w:type="dxa"/>
            <w:shd w:val="clear" w:color="auto" w:fill="auto"/>
          </w:tcPr>
          <w:p w14:paraId="54DF7BEA" w14:textId="77777777" w:rsidR="00D26808" w:rsidRPr="00DB3C91" w:rsidRDefault="00D26808">
            <w:pPr>
              <w:jc w:val="both"/>
              <w:rPr>
                <w:rFonts w:ascii="Arial" w:hAnsi="Arial"/>
                <w:lang w:val="en-GB"/>
              </w:rPr>
            </w:pPr>
          </w:p>
        </w:tc>
        <w:tc>
          <w:tcPr>
            <w:tcW w:w="567" w:type="dxa"/>
            <w:shd w:val="clear" w:color="auto" w:fill="auto"/>
          </w:tcPr>
          <w:p w14:paraId="1CA19DF8" w14:textId="77777777" w:rsidR="00D26808" w:rsidRDefault="00D26808">
            <w:pPr>
              <w:jc w:val="both"/>
              <w:rPr>
                <w:rFonts w:ascii="Arial" w:hAnsi="Arial"/>
              </w:rPr>
            </w:pPr>
          </w:p>
        </w:tc>
        <w:tc>
          <w:tcPr>
            <w:tcW w:w="6946" w:type="dxa"/>
            <w:shd w:val="clear" w:color="auto" w:fill="auto"/>
          </w:tcPr>
          <w:p w14:paraId="7F360463" w14:textId="77777777" w:rsidR="00D26808" w:rsidRPr="00D26808" w:rsidRDefault="00D26808">
            <w:pPr>
              <w:jc w:val="both"/>
              <w:rPr>
                <w:rFonts w:ascii="Arial" w:hAnsi="Arial"/>
              </w:rPr>
            </w:pPr>
          </w:p>
        </w:tc>
        <w:tc>
          <w:tcPr>
            <w:tcW w:w="236" w:type="dxa"/>
            <w:shd w:val="clear" w:color="auto" w:fill="auto"/>
          </w:tcPr>
          <w:p w14:paraId="56534D3D" w14:textId="77777777" w:rsidR="00D26808" w:rsidRPr="00DB3C91" w:rsidRDefault="00D26808">
            <w:pPr>
              <w:jc w:val="both"/>
              <w:rPr>
                <w:rFonts w:ascii="Arial" w:hAnsi="Arial"/>
                <w:lang w:val="en-GB"/>
              </w:rPr>
            </w:pPr>
          </w:p>
        </w:tc>
        <w:tc>
          <w:tcPr>
            <w:tcW w:w="898" w:type="dxa"/>
            <w:shd w:val="clear" w:color="auto" w:fill="auto"/>
            <w:vAlign w:val="bottom"/>
          </w:tcPr>
          <w:p w14:paraId="54C6FFFD" w14:textId="77777777" w:rsidR="00D26808" w:rsidRPr="00DB3C91" w:rsidRDefault="00D26808">
            <w:pPr>
              <w:jc w:val="both"/>
              <w:rPr>
                <w:rFonts w:ascii="Arial" w:hAnsi="Arial"/>
                <w:lang w:val="en-GB"/>
              </w:rPr>
            </w:pPr>
          </w:p>
        </w:tc>
      </w:tr>
      <w:tr w:rsidR="00D26808" w:rsidRPr="00DB3C91" w14:paraId="32861612" w14:textId="77777777" w:rsidTr="00D26808">
        <w:trPr>
          <w:cantSplit/>
        </w:trPr>
        <w:tc>
          <w:tcPr>
            <w:tcW w:w="959" w:type="dxa"/>
            <w:shd w:val="clear" w:color="auto" w:fill="auto"/>
          </w:tcPr>
          <w:p w14:paraId="44691EC1" w14:textId="77777777" w:rsidR="00D26808" w:rsidRPr="00DB3C91" w:rsidRDefault="00D26808">
            <w:pPr>
              <w:jc w:val="both"/>
              <w:rPr>
                <w:rFonts w:ascii="Arial" w:hAnsi="Arial"/>
                <w:lang w:val="en-GB"/>
              </w:rPr>
            </w:pPr>
          </w:p>
        </w:tc>
        <w:tc>
          <w:tcPr>
            <w:tcW w:w="992" w:type="dxa"/>
            <w:shd w:val="clear" w:color="auto" w:fill="auto"/>
          </w:tcPr>
          <w:p w14:paraId="0FCDA703" w14:textId="77777777" w:rsidR="00D26808" w:rsidRPr="00DB3C91" w:rsidRDefault="00D26808">
            <w:pPr>
              <w:jc w:val="both"/>
              <w:rPr>
                <w:rFonts w:ascii="Arial" w:hAnsi="Arial"/>
                <w:lang w:val="en-GB"/>
              </w:rPr>
            </w:pPr>
          </w:p>
        </w:tc>
        <w:tc>
          <w:tcPr>
            <w:tcW w:w="567" w:type="dxa"/>
            <w:shd w:val="clear" w:color="auto" w:fill="auto"/>
          </w:tcPr>
          <w:p w14:paraId="5F8CC9D9" w14:textId="77777777" w:rsidR="00D26808" w:rsidRDefault="00D26808">
            <w:pPr>
              <w:jc w:val="both"/>
              <w:rPr>
                <w:rFonts w:ascii="Arial" w:hAnsi="Arial"/>
              </w:rPr>
            </w:pPr>
            <w:r>
              <w:rPr>
                <w:rFonts w:ascii="Arial" w:hAnsi="Arial"/>
              </w:rPr>
              <w:t>(b)</w:t>
            </w:r>
          </w:p>
        </w:tc>
        <w:tc>
          <w:tcPr>
            <w:tcW w:w="6946" w:type="dxa"/>
            <w:shd w:val="clear" w:color="auto" w:fill="auto"/>
          </w:tcPr>
          <w:p w14:paraId="372866AB" w14:textId="77777777" w:rsidR="00D26808" w:rsidRPr="00D26808" w:rsidRDefault="00E15A1B">
            <w:pPr>
              <w:jc w:val="both"/>
              <w:rPr>
                <w:rFonts w:ascii="Arial" w:hAnsi="Arial"/>
              </w:rPr>
            </w:pPr>
            <w:r>
              <w:rPr>
                <w:rFonts w:ascii="Arial" w:hAnsi="Arial"/>
              </w:rPr>
              <w:t xml:space="preserve">Provide TWO advantages of </w:t>
            </w:r>
            <w:r w:rsidR="007E31B7">
              <w:rPr>
                <w:rFonts w:ascii="Arial" w:hAnsi="Arial"/>
              </w:rPr>
              <w:t>utilising distributed computing.</w:t>
            </w:r>
          </w:p>
        </w:tc>
        <w:tc>
          <w:tcPr>
            <w:tcW w:w="236" w:type="dxa"/>
            <w:shd w:val="clear" w:color="auto" w:fill="auto"/>
          </w:tcPr>
          <w:p w14:paraId="23F789FC" w14:textId="77777777" w:rsidR="00D26808" w:rsidRPr="00DB3C91" w:rsidRDefault="00D26808">
            <w:pPr>
              <w:jc w:val="both"/>
              <w:rPr>
                <w:rFonts w:ascii="Arial" w:hAnsi="Arial"/>
                <w:lang w:val="en-GB"/>
              </w:rPr>
            </w:pPr>
          </w:p>
        </w:tc>
        <w:tc>
          <w:tcPr>
            <w:tcW w:w="898" w:type="dxa"/>
            <w:shd w:val="clear" w:color="auto" w:fill="auto"/>
            <w:vAlign w:val="bottom"/>
          </w:tcPr>
          <w:p w14:paraId="6A75568C" w14:textId="77777777" w:rsidR="00D26808" w:rsidRPr="00DB3C91" w:rsidRDefault="00D26808">
            <w:pPr>
              <w:jc w:val="both"/>
              <w:rPr>
                <w:rFonts w:ascii="Arial" w:hAnsi="Arial"/>
                <w:lang w:val="en-GB"/>
              </w:rPr>
            </w:pPr>
            <w:r>
              <w:rPr>
                <w:rFonts w:ascii="Arial" w:hAnsi="Arial"/>
                <w:lang w:val="en-GB"/>
              </w:rPr>
              <w:t>(</w:t>
            </w:r>
            <w:r w:rsidR="007E31B7">
              <w:rPr>
                <w:rFonts w:ascii="Arial" w:hAnsi="Arial"/>
                <w:lang w:val="en-GB"/>
              </w:rPr>
              <w:t>2</w:t>
            </w:r>
            <w:r>
              <w:rPr>
                <w:rFonts w:ascii="Arial" w:hAnsi="Arial"/>
                <w:lang w:val="en-GB"/>
              </w:rPr>
              <w:t>)</w:t>
            </w:r>
          </w:p>
        </w:tc>
      </w:tr>
    </w:tbl>
    <w:p w14:paraId="5D0988E1" w14:textId="77777777" w:rsidR="007E31B7" w:rsidRDefault="007E31B7"/>
    <w:tbl>
      <w:tblPr>
        <w:tblW w:w="10598" w:type="dxa"/>
        <w:tblLayout w:type="fixed"/>
        <w:tblLook w:val="0000" w:firstRow="0" w:lastRow="0" w:firstColumn="0" w:lastColumn="0" w:noHBand="0" w:noVBand="0"/>
      </w:tblPr>
      <w:tblGrid>
        <w:gridCol w:w="959"/>
        <w:gridCol w:w="992"/>
        <w:gridCol w:w="7513"/>
        <w:gridCol w:w="236"/>
        <w:gridCol w:w="898"/>
      </w:tblGrid>
      <w:tr w:rsidR="00D26808" w:rsidRPr="00DB3C91" w14:paraId="07C112C1" w14:textId="77777777">
        <w:trPr>
          <w:cantSplit/>
        </w:trPr>
        <w:tc>
          <w:tcPr>
            <w:tcW w:w="959" w:type="dxa"/>
            <w:shd w:val="clear" w:color="auto" w:fill="auto"/>
          </w:tcPr>
          <w:p w14:paraId="51D4FF7F" w14:textId="77777777" w:rsidR="00D26808" w:rsidRPr="00DB3C91" w:rsidRDefault="00D26808">
            <w:pPr>
              <w:jc w:val="both"/>
              <w:rPr>
                <w:rFonts w:ascii="Arial" w:hAnsi="Arial"/>
                <w:lang w:val="en-GB"/>
              </w:rPr>
            </w:pPr>
            <w:r>
              <w:rPr>
                <w:rFonts w:ascii="Arial" w:hAnsi="Arial"/>
                <w:lang w:val="en-GB"/>
              </w:rPr>
              <w:t>6.4</w:t>
            </w:r>
          </w:p>
        </w:tc>
        <w:tc>
          <w:tcPr>
            <w:tcW w:w="8505" w:type="dxa"/>
            <w:gridSpan w:val="2"/>
            <w:shd w:val="clear" w:color="auto" w:fill="auto"/>
          </w:tcPr>
          <w:p w14:paraId="735A8A38" w14:textId="77777777" w:rsidR="00D26808" w:rsidRPr="00DB3C91" w:rsidRDefault="00FE17C6">
            <w:pPr>
              <w:jc w:val="both"/>
              <w:rPr>
                <w:rFonts w:ascii="Arial" w:hAnsi="Arial"/>
              </w:rPr>
            </w:pPr>
            <w:r>
              <w:rPr>
                <w:rFonts w:ascii="Arial" w:hAnsi="Arial"/>
              </w:rPr>
              <w:t xml:space="preserve">Users on a network is susceptible to attacks from social engineers. </w:t>
            </w:r>
          </w:p>
        </w:tc>
        <w:tc>
          <w:tcPr>
            <w:tcW w:w="236" w:type="dxa"/>
            <w:shd w:val="clear" w:color="auto" w:fill="auto"/>
          </w:tcPr>
          <w:p w14:paraId="73757370" w14:textId="77777777" w:rsidR="00D26808" w:rsidRPr="00DB3C91" w:rsidRDefault="00D26808">
            <w:pPr>
              <w:jc w:val="both"/>
              <w:rPr>
                <w:rFonts w:ascii="Arial" w:hAnsi="Arial"/>
                <w:lang w:val="en-GB"/>
              </w:rPr>
            </w:pPr>
          </w:p>
        </w:tc>
        <w:tc>
          <w:tcPr>
            <w:tcW w:w="898" w:type="dxa"/>
            <w:shd w:val="clear" w:color="auto" w:fill="auto"/>
            <w:vAlign w:val="bottom"/>
          </w:tcPr>
          <w:p w14:paraId="7BDA7B82" w14:textId="77777777" w:rsidR="00D26808" w:rsidRPr="00DB3C91" w:rsidRDefault="00D26808">
            <w:pPr>
              <w:jc w:val="both"/>
              <w:rPr>
                <w:rFonts w:ascii="Arial" w:hAnsi="Arial"/>
                <w:lang w:val="en-GB"/>
              </w:rPr>
            </w:pPr>
          </w:p>
        </w:tc>
      </w:tr>
      <w:tr w:rsidR="00D26808" w:rsidRPr="00DB3C91" w14:paraId="6E189F15" w14:textId="77777777">
        <w:trPr>
          <w:cantSplit/>
        </w:trPr>
        <w:tc>
          <w:tcPr>
            <w:tcW w:w="959" w:type="dxa"/>
            <w:shd w:val="clear" w:color="auto" w:fill="auto"/>
          </w:tcPr>
          <w:p w14:paraId="14F93894" w14:textId="77777777" w:rsidR="00D26808" w:rsidRPr="00DB3C91" w:rsidRDefault="00D26808">
            <w:pPr>
              <w:jc w:val="both"/>
              <w:rPr>
                <w:rFonts w:ascii="Arial" w:hAnsi="Arial"/>
                <w:lang w:val="en-GB"/>
              </w:rPr>
            </w:pPr>
          </w:p>
        </w:tc>
        <w:tc>
          <w:tcPr>
            <w:tcW w:w="992" w:type="dxa"/>
            <w:shd w:val="clear" w:color="auto" w:fill="auto"/>
          </w:tcPr>
          <w:p w14:paraId="37FC3DAA" w14:textId="77777777" w:rsidR="00D26808" w:rsidRPr="00DB3C91" w:rsidRDefault="00D26808">
            <w:pPr>
              <w:jc w:val="both"/>
              <w:rPr>
                <w:rFonts w:ascii="Arial" w:hAnsi="Arial"/>
                <w:lang w:val="en-GB"/>
              </w:rPr>
            </w:pPr>
          </w:p>
        </w:tc>
        <w:tc>
          <w:tcPr>
            <w:tcW w:w="7513" w:type="dxa"/>
            <w:shd w:val="clear" w:color="auto" w:fill="auto"/>
          </w:tcPr>
          <w:p w14:paraId="62D66990" w14:textId="77777777" w:rsidR="00D26808" w:rsidRPr="00DB3C91" w:rsidRDefault="00D26808">
            <w:pPr>
              <w:jc w:val="both"/>
              <w:rPr>
                <w:rFonts w:ascii="Arial" w:hAnsi="Arial"/>
              </w:rPr>
            </w:pPr>
          </w:p>
        </w:tc>
        <w:tc>
          <w:tcPr>
            <w:tcW w:w="236" w:type="dxa"/>
            <w:shd w:val="clear" w:color="auto" w:fill="auto"/>
          </w:tcPr>
          <w:p w14:paraId="569CAC1A" w14:textId="77777777" w:rsidR="00D26808" w:rsidRPr="00DB3C91" w:rsidRDefault="00D26808">
            <w:pPr>
              <w:jc w:val="both"/>
              <w:rPr>
                <w:rFonts w:ascii="Arial" w:hAnsi="Arial"/>
                <w:lang w:val="en-GB"/>
              </w:rPr>
            </w:pPr>
          </w:p>
        </w:tc>
        <w:tc>
          <w:tcPr>
            <w:tcW w:w="898" w:type="dxa"/>
            <w:shd w:val="clear" w:color="auto" w:fill="auto"/>
            <w:vAlign w:val="bottom"/>
          </w:tcPr>
          <w:p w14:paraId="538345C6" w14:textId="77777777" w:rsidR="00D26808" w:rsidRPr="00DB3C91" w:rsidRDefault="00D26808">
            <w:pPr>
              <w:jc w:val="both"/>
              <w:rPr>
                <w:rFonts w:ascii="Arial" w:hAnsi="Arial"/>
                <w:lang w:val="en-GB"/>
              </w:rPr>
            </w:pPr>
          </w:p>
        </w:tc>
      </w:tr>
      <w:tr w:rsidR="00D26808" w:rsidRPr="00B82159" w14:paraId="1BB2FA00" w14:textId="77777777">
        <w:trPr>
          <w:cantSplit/>
        </w:trPr>
        <w:tc>
          <w:tcPr>
            <w:tcW w:w="959" w:type="dxa"/>
            <w:shd w:val="clear" w:color="auto" w:fill="auto"/>
          </w:tcPr>
          <w:p w14:paraId="419BE6E2" w14:textId="77777777" w:rsidR="00D26808" w:rsidRPr="00DB3C91" w:rsidRDefault="00D26808">
            <w:pPr>
              <w:jc w:val="both"/>
              <w:rPr>
                <w:rFonts w:ascii="Arial" w:hAnsi="Arial"/>
                <w:lang w:val="en-GB"/>
              </w:rPr>
            </w:pPr>
          </w:p>
        </w:tc>
        <w:tc>
          <w:tcPr>
            <w:tcW w:w="992" w:type="dxa"/>
            <w:shd w:val="clear" w:color="auto" w:fill="auto"/>
          </w:tcPr>
          <w:p w14:paraId="14F5487E" w14:textId="77777777" w:rsidR="00D26808" w:rsidRPr="00B82159" w:rsidRDefault="00D26808">
            <w:pPr>
              <w:jc w:val="both"/>
              <w:rPr>
                <w:rFonts w:ascii="Arial" w:hAnsi="Arial"/>
                <w:lang w:val="en-GB"/>
              </w:rPr>
            </w:pPr>
            <w:r w:rsidRPr="00FE17C6">
              <w:rPr>
                <w:rFonts w:ascii="Arial" w:hAnsi="Arial"/>
                <w:lang w:val="en-GB"/>
              </w:rPr>
              <w:t>6.4.1</w:t>
            </w:r>
          </w:p>
        </w:tc>
        <w:tc>
          <w:tcPr>
            <w:tcW w:w="7513" w:type="dxa"/>
            <w:shd w:val="clear" w:color="auto" w:fill="auto"/>
          </w:tcPr>
          <w:p w14:paraId="20EABBD4" w14:textId="77777777" w:rsidR="00D26808" w:rsidRPr="00FE17C6" w:rsidRDefault="00FE17C6">
            <w:pPr>
              <w:jc w:val="both"/>
              <w:rPr>
                <w:rFonts w:ascii="Arial" w:hAnsi="Arial"/>
              </w:rPr>
            </w:pPr>
            <w:r>
              <w:rPr>
                <w:rFonts w:ascii="Arial" w:hAnsi="Arial"/>
              </w:rPr>
              <w:t xml:space="preserve">Define the term </w:t>
            </w:r>
            <w:r>
              <w:rPr>
                <w:rFonts w:ascii="Arial" w:hAnsi="Arial"/>
                <w:i/>
                <w:iCs/>
              </w:rPr>
              <w:t>social engineer</w:t>
            </w:r>
            <w:r>
              <w:rPr>
                <w:rFonts w:ascii="Arial" w:hAnsi="Arial"/>
              </w:rPr>
              <w:t xml:space="preserve">. </w:t>
            </w:r>
          </w:p>
        </w:tc>
        <w:tc>
          <w:tcPr>
            <w:tcW w:w="236" w:type="dxa"/>
            <w:shd w:val="clear" w:color="auto" w:fill="auto"/>
          </w:tcPr>
          <w:p w14:paraId="68347460" w14:textId="77777777" w:rsidR="00D26808" w:rsidRPr="00B82159" w:rsidRDefault="00D26808">
            <w:pPr>
              <w:jc w:val="both"/>
              <w:rPr>
                <w:rFonts w:ascii="Arial" w:hAnsi="Arial"/>
                <w:lang w:val="en-GB"/>
              </w:rPr>
            </w:pPr>
          </w:p>
        </w:tc>
        <w:tc>
          <w:tcPr>
            <w:tcW w:w="898" w:type="dxa"/>
            <w:shd w:val="clear" w:color="auto" w:fill="auto"/>
            <w:vAlign w:val="bottom"/>
          </w:tcPr>
          <w:p w14:paraId="3F618834" w14:textId="77777777" w:rsidR="00D26808" w:rsidRPr="00B82159" w:rsidRDefault="002445FA">
            <w:pPr>
              <w:jc w:val="both"/>
              <w:rPr>
                <w:rFonts w:ascii="Arial" w:hAnsi="Arial"/>
                <w:lang w:val="en-GB"/>
              </w:rPr>
            </w:pPr>
            <w:r w:rsidRPr="00B82159">
              <w:rPr>
                <w:rFonts w:ascii="Arial" w:hAnsi="Arial"/>
                <w:lang w:val="en-GB"/>
              </w:rPr>
              <w:t>(</w:t>
            </w:r>
            <w:r w:rsidR="00FE17C6">
              <w:rPr>
                <w:rFonts w:ascii="Arial" w:hAnsi="Arial"/>
                <w:lang w:val="en-GB"/>
              </w:rPr>
              <w:t>2</w:t>
            </w:r>
            <w:r w:rsidRPr="00B82159">
              <w:rPr>
                <w:rFonts w:ascii="Arial" w:hAnsi="Arial"/>
                <w:lang w:val="en-GB"/>
              </w:rPr>
              <w:t>)</w:t>
            </w:r>
          </w:p>
        </w:tc>
      </w:tr>
      <w:tr w:rsidR="00D26808" w:rsidRPr="00B82159" w14:paraId="498A8FE5" w14:textId="77777777">
        <w:trPr>
          <w:cantSplit/>
        </w:trPr>
        <w:tc>
          <w:tcPr>
            <w:tcW w:w="959" w:type="dxa"/>
            <w:shd w:val="clear" w:color="auto" w:fill="auto"/>
          </w:tcPr>
          <w:p w14:paraId="3C2D93F0" w14:textId="77777777" w:rsidR="00D26808" w:rsidRPr="00B82159" w:rsidRDefault="00D26808">
            <w:pPr>
              <w:jc w:val="both"/>
              <w:rPr>
                <w:rFonts w:ascii="Arial" w:hAnsi="Arial"/>
                <w:lang w:val="en-GB"/>
              </w:rPr>
            </w:pPr>
          </w:p>
        </w:tc>
        <w:tc>
          <w:tcPr>
            <w:tcW w:w="992" w:type="dxa"/>
            <w:shd w:val="clear" w:color="auto" w:fill="auto"/>
          </w:tcPr>
          <w:p w14:paraId="3B913208" w14:textId="77777777" w:rsidR="00D26808" w:rsidRPr="00B82159" w:rsidRDefault="00D26808">
            <w:pPr>
              <w:jc w:val="both"/>
              <w:rPr>
                <w:rFonts w:ascii="Arial" w:hAnsi="Arial"/>
                <w:lang w:val="en-GB"/>
              </w:rPr>
            </w:pPr>
          </w:p>
        </w:tc>
        <w:tc>
          <w:tcPr>
            <w:tcW w:w="7513" w:type="dxa"/>
            <w:shd w:val="clear" w:color="auto" w:fill="auto"/>
          </w:tcPr>
          <w:p w14:paraId="4C39408F" w14:textId="77777777" w:rsidR="00D26808" w:rsidRPr="00B82159" w:rsidRDefault="00D26808">
            <w:pPr>
              <w:jc w:val="both"/>
              <w:rPr>
                <w:rFonts w:ascii="Arial" w:hAnsi="Arial"/>
              </w:rPr>
            </w:pPr>
          </w:p>
        </w:tc>
        <w:tc>
          <w:tcPr>
            <w:tcW w:w="236" w:type="dxa"/>
            <w:shd w:val="clear" w:color="auto" w:fill="auto"/>
          </w:tcPr>
          <w:p w14:paraId="4B6E9E1E" w14:textId="77777777" w:rsidR="00D26808" w:rsidRPr="00B82159" w:rsidRDefault="00D26808">
            <w:pPr>
              <w:jc w:val="both"/>
              <w:rPr>
                <w:rFonts w:ascii="Arial" w:hAnsi="Arial"/>
                <w:lang w:val="en-GB"/>
              </w:rPr>
            </w:pPr>
          </w:p>
        </w:tc>
        <w:tc>
          <w:tcPr>
            <w:tcW w:w="898" w:type="dxa"/>
            <w:shd w:val="clear" w:color="auto" w:fill="auto"/>
            <w:vAlign w:val="bottom"/>
          </w:tcPr>
          <w:p w14:paraId="6DB4BB83" w14:textId="77777777" w:rsidR="00D26808" w:rsidRPr="00B82159" w:rsidRDefault="00D26808">
            <w:pPr>
              <w:jc w:val="both"/>
              <w:rPr>
                <w:rFonts w:ascii="Arial" w:hAnsi="Arial"/>
                <w:lang w:val="en-GB"/>
              </w:rPr>
            </w:pPr>
          </w:p>
        </w:tc>
      </w:tr>
      <w:tr w:rsidR="00D26808" w:rsidRPr="00DB3C91" w14:paraId="70E45D1F" w14:textId="77777777">
        <w:trPr>
          <w:cantSplit/>
        </w:trPr>
        <w:tc>
          <w:tcPr>
            <w:tcW w:w="959" w:type="dxa"/>
            <w:shd w:val="clear" w:color="auto" w:fill="auto"/>
          </w:tcPr>
          <w:p w14:paraId="63BF0F0B" w14:textId="77777777" w:rsidR="00D26808" w:rsidRPr="00B82159" w:rsidRDefault="00D26808">
            <w:pPr>
              <w:jc w:val="both"/>
              <w:rPr>
                <w:rFonts w:ascii="Arial" w:hAnsi="Arial"/>
                <w:lang w:val="en-GB"/>
              </w:rPr>
            </w:pPr>
          </w:p>
        </w:tc>
        <w:tc>
          <w:tcPr>
            <w:tcW w:w="992" w:type="dxa"/>
            <w:shd w:val="clear" w:color="auto" w:fill="auto"/>
          </w:tcPr>
          <w:p w14:paraId="33B10472" w14:textId="77777777" w:rsidR="00D26808" w:rsidRPr="00FE17C6" w:rsidRDefault="00D26808">
            <w:pPr>
              <w:jc w:val="both"/>
              <w:rPr>
                <w:rFonts w:ascii="Arial" w:hAnsi="Arial"/>
                <w:lang w:val="en-GB"/>
              </w:rPr>
            </w:pPr>
            <w:r w:rsidRPr="00FE17C6">
              <w:rPr>
                <w:rFonts w:ascii="Arial" w:hAnsi="Arial"/>
                <w:lang w:val="en-GB"/>
              </w:rPr>
              <w:t>6.4.2</w:t>
            </w:r>
          </w:p>
        </w:tc>
        <w:tc>
          <w:tcPr>
            <w:tcW w:w="7513" w:type="dxa"/>
            <w:shd w:val="clear" w:color="auto" w:fill="auto"/>
          </w:tcPr>
          <w:p w14:paraId="29044F06" w14:textId="77777777" w:rsidR="00D26808" w:rsidRPr="00B82159" w:rsidRDefault="00FE17C6">
            <w:pPr>
              <w:jc w:val="both"/>
              <w:rPr>
                <w:rFonts w:ascii="Arial" w:hAnsi="Arial"/>
              </w:rPr>
            </w:pPr>
            <w:r>
              <w:rPr>
                <w:rFonts w:ascii="Arial" w:hAnsi="Arial"/>
              </w:rPr>
              <w:t xml:space="preserve">Explain how Phishing </w:t>
            </w:r>
            <w:r w:rsidR="00F117B5">
              <w:rPr>
                <w:rFonts w:ascii="Arial" w:hAnsi="Arial"/>
              </w:rPr>
              <w:t xml:space="preserve">works. </w:t>
            </w:r>
          </w:p>
        </w:tc>
        <w:tc>
          <w:tcPr>
            <w:tcW w:w="236" w:type="dxa"/>
            <w:shd w:val="clear" w:color="auto" w:fill="auto"/>
          </w:tcPr>
          <w:p w14:paraId="25586934" w14:textId="77777777" w:rsidR="00D26808" w:rsidRPr="00B82159" w:rsidRDefault="00D26808">
            <w:pPr>
              <w:jc w:val="both"/>
              <w:rPr>
                <w:rFonts w:ascii="Arial" w:hAnsi="Arial"/>
                <w:lang w:val="en-GB"/>
              </w:rPr>
            </w:pPr>
          </w:p>
        </w:tc>
        <w:tc>
          <w:tcPr>
            <w:tcW w:w="898" w:type="dxa"/>
            <w:shd w:val="clear" w:color="auto" w:fill="auto"/>
            <w:vAlign w:val="bottom"/>
          </w:tcPr>
          <w:p w14:paraId="4BC8C96E" w14:textId="77777777" w:rsidR="00D26808" w:rsidRPr="00DB3C91" w:rsidRDefault="00D26808">
            <w:pPr>
              <w:jc w:val="both"/>
              <w:rPr>
                <w:rFonts w:ascii="Arial" w:hAnsi="Arial"/>
                <w:lang w:val="en-GB"/>
              </w:rPr>
            </w:pPr>
            <w:r w:rsidRPr="00B82159">
              <w:rPr>
                <w:rFonts w:ascii="Arial" w:hAnsi="Arial"/>
                <w:lang w:val="en-GB"/>
              </w:rPr>
              <w:t>(</w:t>
            </w:r>
            <w:r w:rsidR="00F117B5">
              <w:rPr>
                <w:rFonts w:ascii="Arial" w:hAnsi="Arial"/>
                <w:lang w:val="en-GB"/>
              </w:rPr>
              <w:t>2</w:t>
            </w:r>
            <w:r w:rsidRPr="00B82159">
              <w:rPr>
                <w:rFonts w:ascii="Arial" w:hAnsi="Arial"/>
                <w:lang w:val="en-GB"/>
              </w:rPr>
              <w:t>)</w:t>
            </w:r>
          </w:p>
        </w:tc>
      </w:tr>
      <w:tr w:rsidR="00F117B5" w:rsidRPr="00DB3C91" w14:paraId="328B926C" w14:textId="77777777">
        <w:trPr>
          <w:cantSplit/>
        </w:trPr>
        <w:tc>
          <w:tcPr>
            <w:tcW w:w="959" w:type="dxa"/>
            <w:shd w:val="clear" w:color="auto" w:fill="auto"/>
          </w:tcPr>
          <w:p w14:paraId="03D55824" w14:textId="77777777" w:rsidR="00F117B5" w:rsidRPr="00B82159" w:rsidRDefault="00F117B5">
            <w:pPr>
              <w:jc w:val="both"/>
              <w:rPr>
                <w:rFonts w:ascii="Arial" w:hAnsi="Arial"/>
                <w:lang w:val="en-GB"/>
              </w:rPr>
            </w:pPr>
          </w:p>
        </w:tc>
        <w:tc>
          <w:tcPr>
            <w:tcW w:w="992" w:type="dxa"/>
            <w:shd w:val="clear" w:color="auto" w:fill="auto"/>
          </w:tcPr>
          <w:p w14:paraId="2AA30385" w14:textId="77777777" w:rsidR="00F117B5" w:rsidRPr="00FE17C6" w:rsidRDefault="00F117B5">
            <w:pPr>
              <w:jc w:val="both"/>
              <w:rPr>
                <w:rFonts w:ascii="Arial" w:hAnsi="Arial"/>
                <w:lang w:val="en-GB"/>
              </w:rPr>
            </w:pPr>
          </w:p>
        </w:tc>
        <w:tc>
          <w:tcPr>
            <w:tcW w:w="7513" w:type="dxa"/>
            <w:shd w:val="clear" w:color="auto" w:fill="auto"/>
          </w:tcPr>
          <w:p w14:paraId="4ACABFC3" w14:textId="77777777" w:rsidR="00F117B5" w:rsidRDefault="00F117B5">
            <w:pPr>
              <w:jc w:val="both"/>
              <w:rPr>
                <w:rFonts w:ascii="Arial" w:hAnsi="Arial"/>
              </w:rPr>
            </w:pPr>
          </w:p>
        </w:tc>
        <w:tc>
          <w:tcPr>
            <w:tcW w:w="236" w:type="dxa"/>
            <w:shd w:val="clear" w:color="auto" w:fill="auto"/>
          </w:tcPr>
          <w:p w14:paraId="5F2B6964" w14:textId="77777777" w:rsidR="00F117B5" w:rsidRPr="00B82159" w:rsidRDefault="00F117B5">
            <w:pPr>
              <w:jc w:val="both"/>
              <w:rPr>
                <w:rFonts w:ascii="Arial" w:hAnsi="Arial"/>
                <w:lang w:val="en-GB"/>
              </w:rPr>
            </w:pPr>
          </w:p>
        </w:tc>
        <w:tc>
          <w:tcPr>
            <w:tcW w:w="898" w:type="dxa"/>
            <w:shd w:val="clear" w:color="auto" w:fill="auto"/>
            <w:vAlign w:val="bottom"/>
          </w:tcPr>
          <w:p w14:paraId="1F76FB18" w14:textId="77777777" w:rsidR="00F117B5" w:rsidRPr="00B82159" w:rsidRDefault="00F117B5">
            <w:pPr>
              <w:jc w:val="both"/>
              <w:rPr>
                <w:rFonts w:ascii="Arial" w:hAnsi="Arial"/>
                <w:lang w:val="en-GB"/>
              </w:rPr>
            </w:pPr>
          </w:p>
        </w:tc>
      </w:tr>
      <w:tr w:rsidR="00F117B5" w:rsidRPr="00DB3C91" w14:paraId="303233CB" w14:textId="77777777">
        <w:trPr>
          <w:cantSplit/>
        </w:trPr>
        <w:tc>
          <w:tcPr>
            <w:tcW w:w="959" w:type="dxa"/>
            <w:shd w:val="clear" w:color="auto" w:fill="auto"/>
          </w:tcPr>
          <w:p w14:paraId="2F7D16BF" w14:textId="77777777" w:rsidR="00F117B5" w:rsidRPr="00B82159" w:rsidRDefault="00F117B5">
            <w:pPr>
              <w:jc w:val="both"/>
              <w:rPr>
                <w:rFonts w:ascii="Arial" w:hAnsi="Arial"/>
                <w:lang w:val="en-GB"/>
              </w:rPr>
            </w:pPr>
          </w:p>
        </w:tc>
        <w:tc>
          <w:tcPr>
            <w:tcW w:w="992" w:type="dxa"/>
            <w:shd w:val="clear" w:color="auto" w:fill="auto"/>
          </w:tcPr>
          <w:p w14:paraId="6CDE6B3C" w14:textId="77777777" w:rsidR="00F117B5" w:rsidRPr="00FE17C6" w:rsidRDefault="00F117B5">
            <w:pPr>
              <w:jc w:val="both"/>
              <w:rPr>
                <w:rFonts w:ascii="Arial" w:hAnsi="Arial"/>
                <w:lang w:val="en-GB"/>
              </w:rPr>
            </w:pPr>
            <w:r>
              <w:rPr>
                <w:rFonts w:ascii="Arial" w:hAnsi="Arial"/>
                <w:lang w:val="en-GB"/>
              </w:rPr>
              <w:t>6.4.3</w:t>
            </w:r>
          </w:p>
        </w:tc>
        <w:tc>
          <w:tcPr>
            <w:tcW w:w="7513" w:type="dxa"/>
            <w:shd w:val="clear" w:color="auto" w:fill="auto"/>
          </w:tcPr>
          <w:p w14:paraId="2BC4D270" w14:textId="59681BDA" w:rsidR="00F117B5" w:rsidRDefault="00F117B5">
            <w:pPr>
              <w:jc w:val="both"/>
              <w:rPr>
                <w:rFonts w:ascii="Arial" w:hAnsi="Arial"/>
              </w:rPr>
            </w:pPr>
            <w:r>
              <w:rPr>
                <w:rFonts w:ascii="Arial" w:hAnsi="Arial"/>
              </w:rPr>
              <w:t xml:space="preserve">List TWO methods </w:t>
            </w:r>
            <w:r w:rsidR="007D3D23">
              <w:rPr>
                <w:rFonts w:ascii="Arial" w:hAnsi="Arial"/>
              </w:rPr>
              <w:t xml:space="preserve">how </w:t>
            </w:r>
            <w:r>
              <w:rPr>
                <w:rFonts w:ascii="Arial" w:hAnsi="Arial"/>
              </w:rPr>
              <w:t xml:space="preserve">a user can protect themselves from social engineering. </w:t>
            </w:r>
          </w:p>
        </w:tc>
        <w:tc>
          <w:tcPr>
            <w:tcW w:w="236" w:type="dxa"/>
            <w:shd w:val="clear" w:color="auto" w:fill="auto"/>
          </w:tcPr>
          <w:p w14:paraId="38C9CD0F" w14:textId="77777777" w:rsidR="00F117B5" w:rsidRPr="00B82159" w:rsidRDefault="00F117B5">
            <w:pPr>
              <w:jc w:val="both"/>
              <w:rPr>
                <w:rFonts w:ascii="Arial" w:hAnsi="Arial"/>
                <w:lang w:val="en-GB"/>
              </w:rPr>
            </w:pPr>
          </w:p>
        </w:tc>
        <w:tc>
          <w:tcPr>
            <w:tcW w:w="898" w:type="dxa"/>
            <w:shd w:val="clear" w:color="auto" w:fill="auto"/>
            <w:vAlign w:val="bottom"/>
          </w:tcPr>
          <w:p w14:paraId="30CC7F08" w14:textId="77777777" w:rsidR="00F117B5" w:rsidRPr="00B82159" w:rsidRDefault="00F117B5">
            <w:pPr>
              <w:jc w:val="both"/>
              <w:rPr>
                <w:rFonts w:ascii="Arial" w:hAnsi="Arial"/>
                <w:lang w:val="en-GB"/>
              </w:rPr>
            </w:pPr>
            <w:r>
              <w:rPr>
                <w:rFonts w:ascii="Arial" w:hAnsi="Arial"/>
                <w:lang w:val="en-GB"/>
              </w:rPr>
              <w:t>(2)</w:t>
            </w:r>
          </w:p>
        </w:tc>
      </w:tr>
    </w:tbl>
    <w:p w14:paraId="10F9BD14" w14:textId="77777777" w:rsidR="005C0EED" w:rsidRDefault="005C0EED">
      <w:pPr>
        <w:rPr>
          <w:rFonts w:ascii="Arial" w:hAnsi="Arial"/>
        </w:rPr>
      </w:pPr>
    </w:p>
    <w:tbl>
      <w:tblPr>
        <w:tblW w:w="10598" w:type="dxa"/>
        <w:tblLayout w:type="fixed"/>
        <w:tblLook w:val="0000" w:firstRow="0" w:lastRow="0" w:firstColumn="0" w:lastColumn="0" w:noHBand="0" w:noVBand="0"/>
      </w:tblPr>
      <w:tblGrid>
        <w:gridCol w:w="959"/>
        <w:gridCol w:w="992"/>
        <w:gridCol w:w="7513"/>
        <w:gridCol w:w="236"/>
        <w:gridCol w:w="898"/>
      </w:tblGrid>
      <w:tr w:rsidR="00FE2F5A" w:rsidRPr="00DB3C91" w14:paraId="20234A1D" w14:textId="77777777">
        <w:trPr>
          <w:cantSplit/>
        </w:trPr>
        <w:tc>
          <w:tcPr>
            <w:tcW w:w="959" w:type="dxa"/>
            <w:shd w:val="clear" w:color="auto" w:fill="auto"/>
          </w:tcPr>
          <w:p w14:paraId="57D762EF" w14:textId="77777777" w:rsidR="00FE2F5A" w:rsidRPr="00DB3C91" w:rsidRDefault="00FE2F5A">
            <w:pPr>
              <w:jc w:val="both"/>
              <w:rPr>
                <w:rFonts w:ascii="Arial" w:hAnsi="Arial"/>
                <w:lang w:val="en-GB"/>
              </w:rPr>
            </w:pPr>
            <w:r>
              <w:rPr>
                <w:rFonts w:ascii="Arial" w:hAnsi="Arial"/>
                <w:lang w:val="en-GB"/>
              </w:rPr>
              <w:t>6.5</w:t>
            </w:r>
          </w:p>
        </w:tc>
        <w:tc>
          <w:tcPr>
            <w:tcW w:w="8505" w:type="dxa"/>
            <w:gridSpan w:val="2"/>
            <w:shd w:val="clear" w:color="auto" w:fill="auto"/>
          </w:tcPr>
          <w:p w14:paraId="7CFB4D47" w14:textId="77777777" w:rsidR="00FE2F5A" w:rsidRPr="00DB3C91" w:rsidRDefault="00FE2F5A">
            <w:pPr>
              <w:jc w:val="both"/>
              <w:rPr>
                <w:rFonts w:ascii="Arial" w:hAnsi="Arial"/>
              </w:rPr>
            </w:pPr>
            <w:r>
              <w:rPr>
                <w:rFonts w:ascii="Arial" w:hAnsi="Arial"/>
              </w:rPr>
              <w:t>There is a lot of discussion around the Metaverse and its many possible applications.</w:t>
            </w:r>
          </w:p>
        </w:tc>
        <w:tc>
          <w:tcPr>
            <w:tcW w:w="236" w:type="dxa"/>
            <w:shd w:val="clear" w:color="auto" w:fill="auto"/>
          </w:tcPr>
          <w:p w14:paraId="4FD0908E" w14:textId="77777777" w:rsidR="00FE2F5A" w:rsidRPr="00DB3C91" w:rsidRDefault="00FE2F5A">
            <w:pPr>
              <w:jc w:val="both"/>
              <w:rPr>
                <w:rFonts w:ascii="Arial" w:hAnsi="Arial"/>
                <w:lang w:val="en-GB"/>
              </w:rPr>
            </w:pPr>
          </w:p>
        </w:tc>
        <w:tc>
          <w:tcPr>
            <w:tcW w:w="898" w:type="dxa"/>
            <w:shd w:val="clear" w:color="auto" w:fill="auto"/>
            <w:vAlign w:val="bottom"/>
          </w:tcPr>
          <w:p w14:paraId="0F4689DB" w14:textId="77777777" w:rsidR="00FE2F5A" w:rsidRPr="00DB3C91" w:rsidRDefault="00FE2F5A">
            <w:pPr>
              <w:jc w:val="both"/>
              <w:rPr>
                <w:rFonts w:ascii="Arial" w:hAnsi="Arial"/>
                <w:lang w:val="en-GB"/>
              </w:rPr>
            </w:pPr>
          </w:p>
        </w:tc>
      </w:tr>
      <w:tr w:rsidR="00FE2F5A" w:rsidRPr="00DB3C91" w14:paraId="07779D0B" w14:textId="77777777">
        <w:trPr>
          <w:cantSplit/>
        </w:trPr>
        <w:tc>
          <w:tcPr>
            <w:tcW w:w="959" w:type="dxa"/>
            <w:shd w:val="clear" w:color="auto" w:fill="auto"/>
          </w:tcPr>
          <w:p w14:paraId="04DEECD1" w14:textId="77777777" w:rsidR="00FE2F5A" w:rsidRPr="00DB3C91" w:rsidRDefault="00FE2F5A">
            <w:pPr>
              <w:jc w:val="both"/>
              <w:rPr>
                <w:rFonts w:ascii="Arial" w:hAnsi="Arial"/>
                <w:lang w:val="en-GB"/>
              </w:rPr>
            </w:pPr>
          </w:p>
        </w:tc>
        <w:tc>
          <w:tcPr>
            <w:tcW w:w="992" w:type="dxa"/>
            <w:shd w:val="clear" w:color="auto" w:fill="auto"/>
          </w:tcPr>
          <w:p w14:paraId="772FBCD4" w14:textId="77777777" w:rsidR="00FE2F5A" w:rsidRPr="00DB3C91" w:rsidRDefault="00FE2F5A">
            <w:pPr>
              <w:jc w:val="both"/>
              <w:rPr>
                <w:rFonts w:ascii="Arial" w:hAnsi="Arial"/>
                <w:lang w:val="en-GB"/>
              </w:rPr>
            </w:pPr>
          </w:p>
        </w:tc>
        <w:tc>
          <w:tcPr>
            <w:tcW w:w="7513" w:type="dxa"/>
            <w:shd w:val="clear" w:color="auto" w:fill="auto"/>
          </w:tcPr>
          <w:p w14:paraId="7D6C05FA" w14:textId="77777777" w:rsidR="00FE2F5A" w:rsidRPr="00DB3C91" w:rsidRDefault="00FE2F5A">
            <w:pPr>
              <w:jc w:val="both"/>
              <w:rPr>
                <w:rFonts w:ascii="Arial" w:hAnsi="Arial"/>
              </w:rPr>
            </w:pPr>
          </w:p>
        </w:tc>
        <w:tc>
          <w:tcPr>
            <w:tcW w:w="236" w:type="dxa"/>
            <w:shd w:val="clear" w:color="auto" w:fill="auto"/>
          </w:tcPr>
          <w:p w14:paraId="342E367E" w14:textId="77777777" w:rsidR="00FE2F5A" w:rsidRPr="00DB3C91" w:rsidRDefault="00FE2F5A">
            <w:pPr>
              <w:jc w:val="both"/>
              <w:rPr>
                <w:rFonts w:ascii="Arial" w:hAnsi="Arial"/>
                <w:lang w:val="en-GB"/>
              </w:rPr>
            </w:pPr>
          </w:p>
        </w:tc>
        <w:tc>
          <w:tcPr>
            <w:tcW w:w="898" w:type="dxa"/>
            <w:shd w:val="clear" w:color="auto" w:fill="auto"/>
            <w:vAlign w:val="bottom"/>
          </w:tcPr>
          <w:p w14:paraId="6BED3E30" w14:textId="77777777" w:rsidR="00FE2F5A" w:rsidRPr="00DB3C91" w:rsidRDefault="00FE2F5A">
            <w:pPr>
              <w:jc w:val="both"/>
              <w:rPr>
                <w:rFonts w:ascii="Arial" w:hAnsi="Arial"/>
                <w:lang w:val="en-GB"/>
              </w:rPr>
            </w:pPr>
          </w:p>
        </w:tc>
      </w:tr>
      <w:tr w:rsidR="00FE2F5A" w:rsidRPr="00DB3C91" w14:paraId="1626C06F" w14:textId="77777777">
        <w:trPr>
          <w:cantSplit/>
        </w:trPr>
        <w:tc>
          <w:tcPr>
            <w:tcW w:w="959" w:type="dxa"/>
            <w:shd w:val="clear" w:color="auto" w:fill="auto"/>
          </w:tcPr>
          <w:p w14:paraId="12D06E2A" w14:textId="77777777" w:rsidR="00FE2F5A" w:rsidRPr="00DB3C91" w:rsidRDefault="00FE2F5A">
            <w:pPr>
              <w:jc w:val="both"/>
              <w:rPr>
                <w:rFonts w:ascii="Arial" w:hAnsi="Arial"/>
                <w:lang w:val="en-GB"/>
              </w:rPr>
            </w:pPr>
          </w:p>
        </w:tc>
        <w:tc>
          <w:tcPr>
            <w:tcW w:w="992" w:type="dxa"/>
            <w:shd w:val="clear" w:color="auto" w:fill="auto"/>
          </w:tcPr>
          <w:p w14:paraId="611EF974" w14:textId="77777777" w:rsidR="00FE2F5A" w:rsidRPr="00DB3C91" w:rsidRDefault="00FE2F5A">
            <w:pPr>
              <w:jc w:val="both"/>
              <w:rPr>
                <w:rFonts w:ascii="Arial" w:hAnsi="Arial"/>
                <w:lang w:val="en-GB"/>
              </w:rPr>
            </w:pPr>
            <w:r>
              <w:rPr>
                <w:rFonts w:ascii="Arial" w:hAnsi="Arial"/>
                <w:lang w:val="en-GB"/>
              </w:rPr>
              <w:t>6.4.1</w:t>
            </w:r>
          </w:p>
        </w:tc>
        <w:tc>
          <w:tcPr>
            <w:tcW w:w="7513" w:type="dxa"/>
            <w:shd w:val="clear" w:color="auto" w:fill="auto"/>
          </w:tcPr>
          <w:p w14:paraId="7C54B9D1" w14:textId="77777777" w:rsidR="00FE2F5A" w:rsidRPr="00DB3C91" w:rsidRDefault="00FE2F5A">
            <w:pPr>
              <w:jc w:val="both"/>
              <w:rPr>
                <w:rFonts w:ascii="Arial" w:hAnsi="Arial"/>
              </w:rPr>
            </w:pPr>
            <w:r>
              <w:rPr>
                <w:rFonts w:ascii="Arial" w:hAnsi="Arial"/>
              </w:rPr>
              <w:t>Briefly explain what the Metaverse is.</w:t>
            </w:r>
          </w:p>
        </w:tc>
        <w:tc>
          <w:tcPr>
            <w:tcW w:w="236" w:type="dxa"/>
            <w:shd w:val="clear" w:color="auto" w:fill="auto"/>
          </w:tcPr>
          <w:p w14:paraId="59698F98" w14:textId="77777777" w:rsidR="00FE2F5A" w:rsidRPr="00DB3C91" w:rsidRDefault="00FE2F5A">
            <w:pPr>
              <w:jc w:val="both"/>
              <w:rPr>
                <w:rFonts w:ascii="Arial" w:hAnsi="Arial"/>
                <w:lang w:val="en-GB"/>
              </w:rPr>
            </w:pPr>
          </w:p>
        </w:tc>
        <w:tc>
          <w:tcPr>
            <w:tcW w:w="898" w:type="dxa"/>
            <w:shd w:val="clear" w:color="auto" w:fill="auto"/>
            <w:vAlign w:val="bottom"/>
          </w:tcPr>
          <w:p w14:paraId="41B6A00C" w14:textId="77777777" w:rsidR="00FE2F5A" w:rsidRPr="00DB3C91" w:rsidRDefault="00FE2F5A">
            <w:pPr>
              <w:jc w:val="both"/>
              <w:rPr>
                <w:rFonts w:ascii="Arial" w:hAnsi="Arial"/>
                <w:lang w:val="en-GB"/>
              </w:rPr>
            </w:pPr>
            <w:r>
              <w:rPr>
                <w:rFonts w:ascii="Arial" w:hAnsi="Arial"/>
                <w:lang w:val="en-GB"/>
              </w:rPr>
              <w:t>(2)</w:t>
            </w:r>
          </w:p>
        </w:tc>
      </w:tr>
      <w:tr w:rsidR="00FE2F5A" w:rsidRPr="00DB3C91" w14:paraId="6DE70768" w14:textId="77777777">
        <w:trPr>
          <w:cantSplit/>
        </w:trPr>
        <w:tc>
          <w:tcPr>
            <w:tcW w:w="959" w:type="dxa"/>
            <w:shd w:val="clear" w:color="auto" w:fill="auto"/>
          </w:tcPr>
          <w:p w14:paraId="67B10E28" w14:textId="77777777" w:rsidR="00FE2F5A" w:rsidRPr="00DB3C91" w:rsidRDefault="00FE2F5A">
            <w:pPr>
              <w:jc w:val="both"/>
              <w:rPr>
                <w:rFonts w:ascii="Arial" w:hAnsi="Arial"/>
                <w:lang w:val="en-GB"/>
              </w:rPr>
            </w:pPr>
          </w:p>
        </w:tc>
        <w:tc>
          <w:tcPr>
            <w:tcW w:w="992" w:type="dxa"/>
            <w:shd w:val="clear" w:color="auto" w:fill="auto"/>
          </w:tcPr>
          <w:p w14:paraId="0E78F857" w14:textId="77777777" w:rsidR="00FE2F5A" w:rsidRDefault="00FE2F5A">
            <w:pPr>
              <w:jc w:val="both"/>
              <w:rPr>
                <w:rFonts w:ascii="Arial" w:hAnsi="Arial"/>
                <w:lang w:val="en-GB"/>
              </w:rPr>
            </w:pPr>
          </w:p>
        </w:tc>
        <w:tc>
          <w:tcPr>
            <w:tcW w:w="7513" w:type="dxa"/>
            <w:shd w:val="clear" w:color="auto" w:fill="auto"/>
          </w:tcPr>
          <w:p w14:paraId="51DBD2FC" w14:textId="77777777" w:rsidR="00FE2F5A" w:rsidRPr="00DB3C91" w:rsidRDefault="00FE2F5A">
            <w:pPr>
              <w:jc w:val="both"/>
              <w:rPr>
                <w:rFonts w:ascii="Arial" w:hAnsi="Arial"/>
              </w:rPr>
            </w:pPr>
          </w:p>
        </w:tc>
        <w:tc>
          <w:tcPr>
            <w:tcW w:w="236" w:type="dxa"/>
            <w:shd w:val="clear" w:color="auto" w:fill="auto"/>
          </w:tcPr>
          <w:p w14:paraId="7939DBEB" w14:textId="77777777" w:rsidR="00FE2F5A" w:rsidRPr="00DB3C91" w:rsidRDefault="00FE2F5A">
            <w:pPr>
              <w:jc w:val="both"/>
              <w:rPr>
                <w:rFonts w:ascii="Arial" w:hAnsi="Arial"/>
                <w:lang w:val="en-GB"/>
              </w:rPr>
            </w:pPr>
          </w:p>
        </w:tc>
        <w:tc>
          <w:tcPr>
            <w:tcW w:w="898" w:type="dxa"/>
            <w:shd w:val="clear" w:color="auto" w:fill="auto"/>
            <w:vAlign w:val="bottom"/>
          </w:tcPr>
          <w:p w14:paraId="3BB6C66D" w14:textId="77777777" w:rsidR="00FE2F5A" w:rsidRPr="00DB3C91" w:rsidRDefault="00FE2F5A">
            <w:pPr>
              <w:jc w:val="both"/>
              <w:rPr>
                <w:rFonts w:ascii="Arial" w:hAnsi="Arial"/>
                <w:lang w:val="en-GB"/>
              </w:rPr>
            </w:pPr>
          </w:p>
        </w:tc>
      </w:tr>
      <w:tr w:rsidR="00FE2F5A" w:rsidRPr="00DB3C91" w14:paraId="60AB3AC5" w14:textId="77777777">
        <w:trPr>
          <w:cantSplit/>
        </w:trPr>
        <w:tc>
          <w:tcPr>
            <w:tcW w:w="959" w:type="dxa"/>
            <w:shd w:val="clear" w:color="auto" w:fill="auto"/>
          </w:tcPr>
          <w:p w14:paraId="53140961" w14:textId="77777777" w:rsidR="00FE2F5A" w:rsidRPr="00DB3C91" w:rsidRDefault="00FE2F5A">
            <w:pPr>
              <w:jc w:val="both"/>
              <w:rPr>
                <w:rFonts w:ascii="Arial" w:hAnsi="Arial"/>
                <w:lang w:val="en-GB"/>
              </w:rPr>
            </w:pPr>
          </w:p>
        </w:tc>
        <w:tc>
          <w:tcPr>
            <w:tcW w:w="992" w:type="dxa"/>
            <w:shd w:val="clear" w:color="auto" w:fill="auto"/>
          </w:tcPr>
          <w:p w14:paraId="42B8BDF5" w14:textId="77777777" w:rsidR="00FE2F5A" w:rsidRDefault="00FE2F5A">
            <w:pPr>
              <w:jc w:val="both"/>
              <w:rPr>
                <w:rFonts w:ascii="Arial" w:hAnsi="Arial"/>
                <w:lang w:val="en-GB"/>
              </w:rPr>
            </w:pPr>
            <w:r>
              <w:rPr>
                <w:rFonts w:ascii="Arial" w:hAnsi="Arial"/>
                <w:lang w:val="en-GB"/>
              </w:rPr>
              <w:t>6.4.2</w:t>
            </w:r>
          </w:p>
        </w:tc>
        <w:tc>
          <w:tcPr>
            <w:tcW w:w="7513" w:type="dxa"/>
            <w:shd w:val="clear" w:color="auto" w:fill="auto"/>
          </w:tcPr>
          <w:p w14:paraId="445C332D" w14:textId="187EA670" w:rsidR="00FE2F5A" w:rsidRPr="00DB3C91" w:rsidRDefault="00FE2F5A">
            <w:pPr>
              <w:jc w:val="both"/>
              <w:rPr>
                <w:rFonts w:ascii="Arial" w:hAnsi="Arial"/>
              </w:rPr>
            </w:pPr>
            <w:r>
              <w:rPr>
                <w:rFonts w:ascii="Arial" w:hAnsi="Arial"/>
              </w:rPr>
              <w:t xml:space="preserve">Name </w:t>
            </w:r>
            <w:r w:rsidR="000270F2">
              <w:rPr>
                <w:rFonts w:ascii="Arial" w:hAnsi="Arial"/>
              </w:rPr>
              <w:t>TWO</w:t>
            </w:r>
            <w:r>
              <w:rPr>
                <w:rFonts w:ascii="Arial" w:hAnsi="Arial"/>
              </w:rPr>
              <w:t xml:space="preserve"> hardware component needed to use the Metaverse effectively.</w:t>
            </w:r>
          </w:p>
        </w:tc>
        <w:tc>
          <w:tcPr>
            <w:tcW w:w="236" w:type="dxa"/>
            <w:shd w:val="clear" w:color="auto" w:fill="auto"/>
          </w:tcPr>
          <w:p w14:paraId="202410A7" w14:textId="77777777" w:rsidR="00FE2F5A" w:rsidRPr="00DB3C91" w:rsidRDefault="00FE2F5A">
            <w:pPr>
              <w:jc w:val="both"/>
              <w:rPr>
                <w:rFonts w:ascii="Arial" w:hAnsi="Arial"/>
                <w:lang w:val="en-GB"/>
              </w:rPr>
            </w:pPr>
          </w:p>
        </w:tc>
        <w:tc>
          <w:tcPr>
            <w:tcW w:w="898" w:type="dxa"/>
            <w:shd w:val="clear" w:color="auto" w:fill="auto"/>
            <w:vAlign w:val="bottom"/>
          </w:tcPr>
          <w:p w14:paraId="229F9F33" w14:textId="6DE9FF80" w:rsidR="00FE2F5A" w:rsidRPr="00DB3C91" w:rsidRDefault="00FE2F5A">
            <w:pPr>
              <w:jc w:val="both"/>
              <w:rPr>
                <w:rFonts w:ascii="Arial" w:hAnsi="Arial"/>
                <w:lang w:val="en-GB"/>
              </w:rPr>
            </w:pPr>
            <w:r>
              <w:rPr>
                <w:rFonts w:ascii="Arial" w:hAnsi="Arial"/>
                <w:lang w:val="en-GB"/>
              </w:rPr>
              <w:t>(</w:t>
            </w:r>
            <w:r w:rsidR="000270F2">
              <w:rPr>
                <w:rFonts w:ascii="Arial" w:hAnsi="Arial"/>
                <w:lang w:val="en-GB"/>
              </w:rPr>
              <w:t>2</w:t>
            </w:r>
            <w:r>
              <w:rPr>
                <w:rFonts w:ascii="Arial" w:hAnsi="Arial"/>
                <w:lang w:val="en-GB"/>
              </w:rPr>
              <w:t>)</w:t>
            </w:r>
          </w:p>
        </w:tc>
      </w:tr>
    </w:tbl>
    <w:p w14:paraId="23FA9034" w14:textId="77777777" w:rsidR="005C0EED" w:rsidRDefault="005C0EED">
      <w:pPr>
        <w:rPr>
          <w:rFonts w:ascii="Arial" w:hAnsi="Arial"/>
        </w:rPr>
      </w:pPr>
    </w:p>
    <w:tbl>
      <w:tblPr>
        <w:tblW w:w="10598" w:type="dxa"/>
        <w:tblLayout w:type="fixed"/>
        <w:tblLook w:val="0000" w:firstRow="0" w:lastRow="0" w:firstColumn="0" w:lastColumn="0" w:noHBand="0" w:noVBand="0"/>
      </w:tblPr>
      <w:tblGrid>
        <w:gridCol w:w="959"/>
        <w:gridCol w:w="992"/>
        <w:gridCol w:w="7513"/>
        <w:gridCol w:w="236"/>
        <w:gridCol w:w="898"/>
      </w:tblGrid>
      <w:tr w:rsidR="00834824" w:rsidRPr="00DB3C91" w14:paraId="505CBCD5" w14:textId="77777777">
        <w:trPr>
          <w:cantSplit/>
        </w:trPr>
        <w:tc>
          <w:tcPr>
            <w:tcW w:w="959" w:type="dxa"/>
            <w:shd w:val="clear" w:color="auto" w:fill="auto"/>
          </w:tcPr>
          <w:p w14:paraId="5E7ADF4C" w14:textId="77777777" w:rsidR="00834824" w:rsidRPr="00DB3C91" w:rsidRDefault="00834824">
            <w:pPr>
              <w:jc w:val="both"/>
              <w:rPr>
                <w:rFonts w:ascii="Arial" w:hAnsi="Arial"/>
                <w:lang w:val="en-GB"/>
              </w:rPr>
            </w:pPr>
            <w:r>
              <w:rPr>
                <w:rFonts w:ascii="Arial" w:hAnsi="Arial"/>
                <w:lang w:val="en-GB"/>
              </w:rPr>
              <w:t>6.5</w:t>
            </w:r>
          </w:p>
        </w:tc>
        <w:tc>
          <w:tcPr>
            <w:tcW w:w="8505" w:type="dxa"/>
            <w:gridSpan w:val="2"/>
            <w:shd w:val="clear" w:color="auto" w:fill="auto"/>
          </w:tcPr>
          <w:p w14:paraId="2AD56098" w14:textId="77777777" w:rsidR="00834824" w:rsidRPr="00DB3C91" w:rsidRDefault="00834824">
            <w:pPr>
              <w:jc w:val="both"/>
              <w:rPr>
                <w:rFonts w:ascii="Arial" w:hAnsi="Arial"/>
              </w:rPr>
            </w:pPr>
            <w:r>
              <w:rPr>
                <w:rFonts w:ascii="Arial" w:hAnsi="Arial"/>
              </w:rPr>
              <w:t>There are many computer-related crimes and dangers that exist and are a cause of concern for the company.</w:t>
            </w:r>
          </w:p>
        </w:tc>
        <w:tc>
          <w:tcPr>
            <w:tcW w:w="236" w:type="dxa"/>
            <w:shd w:val="clear" w:color="auto" w:fill="auto"/>
          </w:tcPr>
          <w:p w14:paraId="56E775F8" w14:textId="77777777" w:rsidR="00834824" w:rsidRPr="00DB3C91" w:rsidRDefault="00834824">
            <w:pPr>
              <w:jc w:val="both"/>
              <w:rPr>
                <w:rFonts w:ascii="Arial" w:hAnsi="Arial"/>
                <w:lang w:val="en-GB"/>
              </w:rPr>
            </w:pPr>
          </w:p>
        </w:tc>
        <w:tc>
          <w:tcPr>
            <w:tcW w:w="898" w:type="dxa"/>
            <w:shd w:val="clear" w:color="auto" w:fill="auto"/>
            <w:vAlign w:val="bottom"/>
          </w:tcPr>
          <w:p w14:paraId="08A58144" w14:textId="77777777" w:rsidR="00834824" w:rsidRPr="00DB3C91" w:rsidRDefault="00834824">
            <w:pPr>
              <w:jc w:val="both"/>
              <w:rPr>
                <w:rFonts w:ascii="Arial" w:hAnsi="Arial"/>
                <w:lang w:val="en-GB"/>
              </w:rPr>
            </w:pPr>
          </w:p>
        </w:tc>
      </w:tr>
      <w:tr w:rsidR="00834824" w:rsidRPr="00DB3C91" w14:paraId="60969C0F" w14:textId="77777777">
        <w:trPr>
          <w:cantSplit/>
        </w:trPr>
        <w:tc>
          <w:tcPr>
            <w:tcW w:w="959" w:type="dxa"/>
            <w:shd w:val="clear" w:color="auto" w:fill="auto"/>
          </w:tcPr>
          <w:p w14:paraId="10C51AE3" w14:textId="77777777" w:rsidR="00834824" w:rsidRPr="00DB3C91" w:rsidRDefault="00834824">
            <w:pPr>
              <w:jc w:val="both"/>
              <w:rPr>
                <w:rFonts w:ascii="Arial" w:hAnsi="Arial"/>
                <w:lang w:val="en-GB"/>
              </w:rPr>
            </w:pPr>
          </w:p>
        </w:tc>
        <w:tc>
          <w:tcPr>
            <w:tcW w:w="992" w:type="dxa"/>
            <w:shd w:val="clear" w:color="auto" w:fill="auto"/>
          </w:tcPr>
          <w:p w14:paraId="74A53254" w14:textId="77777777" w:rsidR="00834824" w:rsidRPr="00DB3C91" w:rsidRDefault="00834824">
            <w:pPr>
              <w:jc w:val="both"/>
              <w:rPr>
                <w:rFonts w:ascii="Arial" w:hAnsi="Arial"/>
                <w:lang w:val="en-GB"/>
              </w:rPr>
            </w:pPr>
          </w:p>
        </w:tc>
        <w:tc>
          <w:tcPr>
            <w:tcW w:w="7513" w:type="dxa"/>
            <w:shd w:val="clear" w:color="auto" w:fill="auto"/>
          </w:tcPr>
          <w:p w14:paraId="0088C5BE" w14:textId="77777777" w:rsidR="00834824" w:rsidRPr="00DB3C91" w:rsidRDefault="00834824">
            <w:pPr>
              <w:jc w:val="both"/>
              <w:rPr>
                <w:rFonts w:ascii="Arial" w:hAnsi="Arial"/>
              </w:rPr>
            </w:pPr>
          </w:p>
        </w:tc>
        <w:tc>
          <w:tcPr>
            <w:tcW w:w="236" w:type="dxa"/>
            <w:shd w:val="clear" w:color="auto" w:fill="auto"/>
          </w:tcPr>
          <w:p w14:paraId="1A16BC01" w14:textId="77777777" w:rsidR="00834824" w:rsidRPr="00DB3C91" w:rsidRDefault="00834824">
            <w:pPr>
              <w:jc w:val="both"/>
              <w:rPr>
                <w:rFonts w:ascii="Arial" w:hAnsi="Arial"/>
                <w:lang w:val="en-GB"/>
              </w:rPr>
            </w:pPr>
          </w:p>
        </w:tc>
        <w:tc>
          <w:tcPr>
            <w:tcW w:w="898" w:type="dxa"/>
            <w:shd w:val="clear" w:color="auto" w:fill="auto"/>
            <w:vAlign w:val="bottom"/>
          </w:tcPr>
          <w:p w14:paraId="75372BC2" w14:textId="77777777" w:rsidR="00834824" w:rsidRPr="00DB3C91" w:rsidRDefault="00834824">
            <w:pPr>
              <w:jc w:val="both"/>
              <w:rPr>
                <w:rFonts w:ascii="Arial" w:hAnsi="Arial"/>
                <w:lang w:val="en-GB"/>
              </w:rPr>
            </w:pPr>
          </w:p>
        </w:tc>
      </w:tr>
      <w:tr w:rsidR="00834824" w:rsidRPr="00DB3C91" w14:paraId="661FDD90" w14:textId="77777777">
        <w:trPr>
          <w:cantSplit/>
        </w:trPr>
        <w:tc>
          <w:tcPr>
            <w:tcW w:w="959" w:type="dxa"/>
            <w:shd w:val="clear" w:color="auto" w:fill="auto"/>
          </w:tcPr>
          <w:p w14:paraId="0CEDE74F" w14:textId="77777777" w:rsidR="00834824" w:rsidRPr="00DB3C91" w:rsidRDefault="00834824">
            <w:pPr>
              <w:jc w:val="both"/>
              <w:rPr>
                <w:rFonts w:ascii="Arial" w:hAnsi="Arial"/>
                <w:lang w:val="en-GB"/>
              </w:rPr>
            </w:pPr>
          </w:p>
        </w:tc>
        <w:tc>
          <w:tcPr>
            <w:tcW w:w="992" w:type="dxa"/>
            <w:shd w:val="clear" w:color="auto" w:fill="auto"/>
          </w:tcPr>
          <w:p w14:paraId="1DCF7ED8" w14:textId="77777777" w:rsidR="00834824" w:rsidRPr="00DB3C91" w:rsidRDefault="00834824">
            <w:pPr>
              <w:jc w:val="both"/>
              <w:rPr>
                <w:rFonts w:ascii="Arial" w:hAnsi="Arial"/>
                <w:lang w:val="en-GB"/>
              </w:rPr>
            </w:pPr>
            <w:r>
              <w:rPr>
                <w:rFonts w:ascii="Arial" w:hAnsi="Arial"/>
                <w:lang w:val="en-GB"/>
              </w:rPr>
              <w:t>6.4.1</w:t>
            </w:r>
          </w:p>
        </w:tc>
        <w:tc>
          <w:tcPr>
            <w:tcW w:w="7513" w:type="dxa"/>
            <w:shd w:val="clear" w:color="auto" w:fill="auto"/>
          </w:tcPr>
          <w:p w14:paraId="3C41E056" w14:textId="77777777" w:rsidR="00834824" w:rsidRDefault="00834824">
            <w:pPr>
              <w:jc w:val="both"/>
              <w:rPr>
                <w:rFonts w:ascii="Arial" w:hAnsi="Arial"/>
              </w:rPr>
            </w:pPr>
            <w:r>
              <w:rPr>
                <w:rFonts w:ascii="Arial" w:hAnsi="Arial"/>
              </w:rPr>
              <w:t>A DDoS attack is one of the many dangers that the company is concerned about.</w:t>
            </w:r>
          </w:p>
          <w:p w14:paraId="4648221A" w14:textId="77777777" w:rsidR="00834824" w:rsidRDefault="00834824">
            <w:pPr>
              <w:jc w:val="both"/>
              <w:rPr>
                <w:rFonts w:ascii="Arial" w:hAnsi="Arial"/>
              </w:rPr>
            </w:pPr>
          </w:p>
          <w:p w14:paraId="585117A2" w14:textId="77777777" w:rsidR="00834824" w:rsidRPr="00DB3C91" w:rsidRDefault="00834824">
            <w:pPr>
              <w:jc w:val="both"/>
              <w:rPr>
                <w:rFonts w:ascii="Arial" w:hAnsi="Arial"/>
              </w:rPr>
            </w:pPr>
            <w:r>
              <w:rPr>
                <w:rFonts w:ascii="Arial" w:hAnsi="Arial"/>
              </w:rPr>
              <w:t>Explain what a DDoS attack is.</w:t>
            </w:r>
          </w:p>
        </w:tc>
        <w:tc>
          <w:tcPr>
            <w:tcW w:w="236" w:type="dxa"/>
            <w:shd w:val="clear" w:color="auto" w:fill="auto"/>
          </w:tcPr>
          <w:p w14:paraId="3A049A0A" w14:textId="77777777" w:rsidR="00834824" w:rsidRPr="00DB3C91" w:rsidRDefault="00834824">
            <w:pPr>
              <w:jc w:val="both"/>
              <w:rPr>
                <w:rFonts w:ascii="Arial" w:hAnsi="Arial"/>
                <w:lang w:val="en-GB"/>
              </w:rPr>
            </w:pPr>
          </w:p>
        </w:tc>
        <w:tc>
          <w:tcPr>
            <w:tcW w:w="898" w:type="dxa"/>
            <w:shd w:val="clear" w:color="auto" w:fill="auto"/>
            <w:vAlign w:val="bottom"/>
          </w:tcPr>
          <w:p w14:paraId="5D963298" w14:textId="77777777" w:rsidR="00834824" w:rsidRPr="00DB3C91" w:rsidRDefault="00834824">
            <w:pPr>
              <w:jc w:val="both"/>
              <w:rPr>
                <w:rFonts w:ascii="Arial" w:hAnsi="Arial"/>
                <w:lang w:val="en-GB"/>
              </w:rPr>
            </w:pPr>
            <w:r>
              <w:rPr>
                <w:rFonts w:ascii="Arial" w:hAnsi="Arial"/>
                <w:lang w:val="en-GB"/>
              </w:rPr>
              <w:t>(2)</w:t>
            </w:r>
          </w:p>
        </w:tc>
      </w:tr>
      <w:tr w:rsidR="00834824" w:rsidRPr="00DB3C91" w14:paraId="2DC0329B" w14:textId="77777777">
        <w:trPr>
          <w:cantSplit/>
        </w:trPr>
        <w:tc>
          <w:tcPr>
            <w:tcW w:w="959" w:type="dxa"/>
            <w:shd w:val="clear" w:color="auto" w:fill="auto"/>
          </w:tcPr>
          <w:p w14:paraId="6F83D02D" w14:textId="77777777" w:rsidR="00834824" w:rsidRPr="00DB3C91" w:rsidRDefault="00834824">
            <w:pPr>
              <w:jc w:val="both"/>
              <w:rPr>
                <w:rFonts w:ascii="Arial" w:hAnsi="Arial"/>
                <w:lang w:val="en-GB"/>
              </w:rPr>
            </w:pPr>
          </w:p>
        </w:tc>
        <w:tc>
          <w:tcPr>
            <w:tcW w:w="992" w:type="dxa"/>
            <w:shd w:val="clear" w:color="auto" w:fill="auto"/>
          </w:tcPr>
          <w:p w14:paraId="2ED639A5" w14:textId="77777777" w:rsidR="00834824" w:rsidRDefault="00834824">
            <w:pPr>
              <w:jc w:val="both"/>
              <w:rPr>
                <w:rFonts w:ascii="Arial" w:hAnsi="Arial"/>
                <w:lang w:val="en-GB"/>
              </w:rPr>
            </w:pPr>
          </w:p>
        </w:tc>
        <w:tc>
          <w:tcPr>
            <w:tcW w:w="7513" w:type="dxa"/>
            <w:shd w:val="clear" w:color="auto" w:fill="auto"/>
          </w:tcPr>
          <w:p w14:paraId="6B6E4CF9" w14:textId="77777777" w:rsidR="00834824" w:rsidRPr="00DB3C91" w:rsidRDefault="00834824">
            <w:pPr>
              <w:jc w:val="both"/>
              <w:rPr>
                <w:rFonts w:ascii="Arial" w:hAnsi="Arial"/>
              </w:rPr>
            </w:pPr>
          </w:p>
        </w:tc>
        <w:tc>
          <w:tcPr>
            <w:tcW w:w="236" w:type="dxa"/>
            <w:shd w:val="clear" w:color="auto" w:fill="auto"/>
          </w:tcPr>
          <w:p w14:paraId="018BEB17" w14:textId="77777777" w:rsidR="00834824" w:rsidRPr="00DB3C91" w:rsidRDefault="00834824">
            <w:pPr>
              <w:jc w:val="both"/>
              <w:rPr>
                <w:rFonts w:ascii="Arial" w:hAnsi="Arial"/>
                <w:lang w:val="en-GB"/>
              </w:rPr>
            </w:pPr>
          </w:p>
        </w:tc>
        <w:tc>
          <w:tcPr>
            <w:tcW w:w="898" w:type="dxa"/>
            <w:shd w:val="clear" w:color="auto" w:fill="auto"/>
            <w:vAlign w:val="bottom"/>
          </w:tcPr>
          <w:p w14:paraId="6FC683EE" w14:textId="77777777" w:rsidR="00834824" w:rsidRPr="00DB3C91" w:rsidRDefault="00834824">
            <w:pPr>
              <w:jc w:val="both"/>
              <w:rPr>
                <w:rFonts w:ascii="Arial" w:hAnsi="Arial"/>
                <w:lang w:val="en-GB"/>
              </w:rPr>
            </w:pPr>
          </w:p>
        </w:tc>
      </w:tr>
      <w:tr w:rsidR="00834824" w:rsidRPr="00DB3C91" w14:paraId="46C55C49" w14:textId="77777777">
        <w:trPr>
          <w:cantSplit/>
        </w:trPr>
        <w:tc>
          <w:tcPr>
            <w:tcW w:w="959" w:type="dxa"/>
            <w:shd w:val="clear" w:color="auto" w:fill="auto"/>
          </w:tcPr>
          <w:p w14:paraId="41622DF7" w14:textId="77777777" w:rsidR="00834824" w:rsidRPr="00DB3C91" w:rsidRDefault="00834824">
            <w:pPr>
              <w:jc w:val="both"/>
              <w:rPr>
                <w:rFonts w:ascii="Arial" w:hAnsi="Arial"/>
                <w:lang w:val="en-GB"/>
              </w:rPr>
            </w:pPr>
          </w:p>
        </w:tc>
        <w:tc>
          <w:tcPr>
            <w:tcW w:w="992" w:type="dxa"/>
            <w:shd w:val="clear" w:color="auto" w:fill="auto"/>
          </w:tcPr>
          <w:p w14:paraId="6E8A2569" w14:textId="77777777" w:rsidR="00834824" w:rsidRDefault="00834824">
            <w:pPr>
              <w:jc w:val="both"/>
              <w:rPr>
                <w:rFonts w:ascii="Arial" w:hAnsi="Arial"/>
                <w:lang w:val="en-GB"/>
              </w:rPr>
            </w:pPr>
            <w:r>
              <w:rPr>
                <w:rFonts w:ascii="Arial" w:hAnsi="Arial"/>
                <w:lang w:val="en-GB"/>
              </w:rPr>
              <w:t>6.4.2</w:t>
            </w:r>
          </w:p>
        </w:tc>
        <w:tc>
          <w:tcPr>
            <w:tcW w:w="7513" w:type="dxa"/>
            <w:shd w:val="clear" w:color="auto" w:fill="auto"/>
          </w:tcPr>
          <w:p w14:paraId="44CA0E54" w14:textId="77777777" w:rsidR="00834824" w:rsidRPr="00DB3C91" w:rsidRDefault="00483972">
            <w:pPr>
              <w:jc w:val="both"/>
              <w:rPr>
                <w:rFonts w:ascii="Arial" w:hAnsi="Arial"/>
              </w:rPr>
            </w:pPr>
            <w:r>
              <w:rPr>
                <w:rFonts w:ascii="Arial" w:hAnsi="Arial"/>
              </w:rPr>
              <w:t>Explain what a Botnet is and how they can be used in a DDoS attack.</w:t>
            </w:r>
          </w:p>
        </w:tc>
        <w:tc>
          <w:tcPr>
            <w:tcW w:w="236" w:type="dxa"/>
            <w:shd w:val="clear" w:color="auto" w:fill="auto"/>
          </w:tcPr>
          <w:p w14:paraId="1694769F" w14:textId="77777777" w:rsidR="00834824" w:rsidRPr="00DB3C91" w:rsidRDefault="00834824">
            <w:pPr>
              <w:jc w:val="both"/>
              <w:rPr>
                <w:rFonts w:ascii="Arial" w:hAnsi="Arial"/>
                <w:lang w:val="en-GB"/>
              </w:rPr>
            </w:pPr>
          </w:p>
        </w:tc>
        <w:tc>
          <w:tcPr>
            <w:tcW w:w="898" w:type="dxa"/>
            <w:shd w:val="clear" w:color="auto" w:fill="auto"/>
            <w:vAlign w:val="bottom"/>
          </w:tcPr>
          <w:p w14:paraId="58977DE3" w14:textId="01343B00" w:rsidR="00834824" w:rsidRPr="00DB3C91" w:rsidRDefault="00834824">
            <w:pPr>
              <w:jc w:val="both"/>
              <w:rPr>
                <w:rFonts w:ascii="Arial" w:hAnsi="Arial"/>
                <w:lang w:val="en-GB"/>
              </w:rPr>
            </w:pPr>
            <w:r>
              <w:rPr>
                <w:rFonts w:ascii="Arial" w:hAnsi="Arial"/>
                <w:lang w:val="en-GB"/>
              </w:rPr>
              <w:t>(</w:t>
            </w:r>
            <w:r w:rsidR="00FA54A9">
              <w:rPr>
                <w:rFonts w:ascii="Arial" w:hAnsi="Arial"/>
                <w:lang w:val="en-GB"/>
              </w:rPr>
              <w:t>3</w:t>
            </w:r>
            <w:r>
              <w:rPr>
                <w:rFonts w:ascii="Arial" w:hAnsi="Arial"/>
                <w:lang w:val="en-GB"/>
              </w:rPr>
              <w:t>)</w:t>
            </w:r>
          </w:p>
        </w:tc>
      </w:tr>
    </w:tbl>
    <w:p w14:paraId="1C7228CD" w14:textId="77777777" w:rsidR="00FE2F5A" w:rsidRDefault="00FE2F5A">
      <w:pPr>
        <w:rPr>
          <w:rFonts w:ascii="Arial" w:hAnsi="Arial"/>
        </w:rPr>
      </w:pPr>
    </w:p>
    <w:p w14:paraId="6293F080" w14:textId="77777777" w:rsidR="00834824" w:rsidRDefault="00834824">
      <w:pPr>
        <w:rPr>
          <w:rFonts w:ascii="Arial" w:hAnsi="Arial"/>
        </w:rPr>
      </w:pPr>
    </w:p>
    <w:tbl>
      <w:tblPr>
        <w:tblW w:w="10598" w:type="dxa"/>
        <w:tblBorders>
          <w:insideH w:val="single" w:sz="4" w:space="0" w:color="auto"/>
        </w:tblBorders>
        <w:tblLayout w:type="fixed"/>
        <w:tblLook w:val="0000" w:firstRow="0" w:lastRow="0" w:firstColumn="0" w:lastColumn="0" w:noHBand="0" w:noVBand="0"/>
      </w:tblPr>
      <w:tblGrid>
        <w:gridCol w:w="9464"/>
        <w:gridCol w:w="254"/>
        <w:gridCol w:w="880"/>
      </w:tblGrid>
      <w:tr w:rsidR="009A0B4F" w:rsidRPr="00DB3C91" w14:paraId="45FFC3DF" w14:textId="77777777">
        <w:tc>
          <w:tcPr>
            <w:tcW w:w="9464" w:type="dxa"/>
          </w:tcPr>
          <w:p w14:paraId="607E48E6" w14:textId="77777777" w:rsidR="00BA57A2" w:rsidRPr="00DB3C91" w:rsidRDefault="00FC4337" w:rsidP="00BD2389">
            <w:pPr>
              <w:pStyle w:val="Heading1"/>
              <w:jc w:val="right"/>
              <w:rPr>
                <w:bCs w:val="0"/>
                <w:lang w:val="en-GB"/>
              </w:rPr>
            </w:pPr>
            <w:r w:rsidRPr="00DB3C91">
              <w:rPr>
                <w:bCs w:val="0"/>
                <w:lang w:val="en-GB"/>
              </w:rPr>
              <w:t>TOTAL SECTION F</w:t>
            </w:r>
            <w:r w:rsidR="009A0B4F" w:rsidRPr="00DB3C91">
              <w:rPr>
                <w:bCs w:val="0"/>
                <w:lang w:val="en-GB"/>
              </w:rPr>
              <w:t>:</w:t>
            </w:r>
            <w:r w:rsidR="00BA57A2" w:rsidRPr="00DB3C91">
              <w:rPr>
                <w:bCs w:val="0"/>
                <w:lang w:val="en-GB"/>
              </w:rPr>
              <w:t xml:space="preserve"> </w:t>
            </w:r>
          </w:p>
          <w:p w14:paraId="67BF76B2" w14:textId="77777777" w:rsidR="009A0B4F" w:rsidRPr="00DB3C91" w:rsidRDefault="00BA57A2" w:rsidP="00BD2389">
            <w:pPr>
              <w:pStyle w:val="Heading1"/>
              <w:jc w:val="right"/>
              <w:rPr>
                <w:lang w:val="en-GB"/>
              </w:rPr>
            </w:pPr>
            <w:r w:rsidRPr="00DB3C91">
              <w:rPr>
                <w:bCs w:val="0"/>
                <w:lang w:val="en-GB"/>
              </w:rPr>
              <w:t>GRAND TOTAL:</w:t>
            </w:r>
          </w:p>
        </w:tc>
        <w:tc>
          <w:tcPr>
            <w:tcW w:w="254" w:type="dxa"/>
          </w:tcPr>
          <w:p w14:paraId="37396E05" w14:textId="77777777" w:rsidR="009A0B4F" w:rsidRPr="00DB3C91" w:rsidRDefault="009A0B4F" w:rsidP="00BD2389">
            <w:pPr>
              <w:pStyle w:val="Header"/>
              <w:tabs>
                <w:tab w:val="clear" w:pos="4153"/>
                <w:tab w:val="clear" w:pos="8306"/>
              </w:tabs>
              <w:jc w:val="both"/>
              <w:rPr>
                <w:rFonts w:ascii="Arial" w:hAnsi="Arial"/>
                <w:lang w:val="en-GB"/>
              </w:rPr>
            </w:pPr>
          </w:p>
        </w:tc>
        <w:tc>
          <w:tcPr>
            <w:tcW w:w="880" w:type="dxa"/>
          </w:tcPr>
          <w:p w14:paraId="6C2513E5" w14:textId="4A66292A" w:rsidR="00284D7A" w:rsidRPr="00DB3C91" w:rsidRDefault="00483972" w:rsidP="00BD2389">
            <w:pPr>
              <w:pStyle w:val="Header"/>
              <w:tabs>
                <w:tab w:val="clear" w:pos="4153"/>
                <w:tab w:val="clear" w:pos="8306"/>
              </w:tabs>
              <w:jc w:val="both"/>
              <w:rPr>
                <w:rFonts w:ascii="Arial" w:hAnsi="Arial"/>
                <w:b/>
                <w:lang w:val="en-GB"/>
              </w:rPr>
            </w:pPr>
            <w:r>
              <w:rPr>
                <w:rFonts w:ascii="Arial" w:hAnsi="Arial"/>
                <w:b/>
                <w:lang w:val="en-GB"/>
              </w:rPr>
              <w:t>4</w:t>
            </w:r>
            <w:r w:rsidR="00335746" w:rsidRPr="00DB3C91">
              <w:rPr>
                <w:rFonts w:ascii="Arial" w:hAnsi="Arial"/>
                <w:b/>
                <w:lang w:val="en-GB"/>
              </w:rPr>
              <w:t>0</w:t>
            </w:r>
          </w:p>
          <w:p w14:paraId="47453B46" w14:textId="77777777" w:rsidR="00BA57A2" w:rsidRPr="00DB3C91" w:rsidRDefault="00C354BA" w:rsidP="00BD2389">
            <w:pPr>
              <w:pStyle w:val="Header"/>
              <w:tabs>
                <w:tab w:val="clear" w:pos="4153"/>
                <w:tab w:val="clear" w:pos="8306"/>
              </w:tabs>
              <w:jc w:val="both"/>
              <w:rPr>
                <w:rFonts w:ascii="Arial" w:hAnsi="Arial"/>
                <w:b/>
                <w:lang w:val="en-GB"/>
              </w:rPr>
            </w:pPr>
            <w:r w:rsidRPr="00DB3C91">
              <w:rPr>
                <w:rFonts w:ascii="Arial" w:hAnsi="Arial"/>
                <w:b/>
                <w:lang w:val="en-GB"/>
              </w:rPr>
              <w:t>150</w:t>
            </w:r>
          </w:p>
        </w:tc>
      </w:tr>
    </w:tbl>
    <w:p w14:paraId="000A1AE2" w14:textId="77777777" w:rsidR="00A00D9A" w:rsidRPr="00DB3C91" w:rsidRDefault="00A00D9A" w:rsidP="004139D7">
      <w:pPr>
        <w:pStyle w:val="Header"/>
        <w:tabs>
          <w:tab w:val="clear" w:pos="4153"/>
          <w:tab w:val="clear" w:pos="8306"/>
        </w:tabs>
        <w:jc w:val="both"/>
        <w:rPr>
          <w:rFonts w:ascii="Arial" w:hAnsi="Arial"/>
          <w:lang w:val="en-GB"/>
        </w:rPr>
      </w:pPr>
    </w:p>
    <w:sectPr w:rsidR="00A00D9A" w:rsidRPr="00DB3C91" w:rsidSect="00BE0C71">
      <w:pgSz w:w="11907" w:h="16840" w:code="9"/>
      <w:pgMar w:top="720" w:right="1276" w:bottom="720" w:left="107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21487" w14:textId="77777777" w:rsidR="00B53A69" w:rsidRDefault="00B53A69">
      <w:r>
        <w:separator/>
      </w:r>
    </w:p>
  </w:endnote>
  <w:endnote w:type="continuationSeparator" w:id="0">
    <w:p w14:paraId="7A5F17AD" w14:textId="77777777" w:rsidR="00B53A69" w:rsidRDefault="00B5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E0B78" w14:textId="77777777" w:rsidR="00846B08" w:rsidRPr="00B7484B" w:rsidRDefault="00846B08" w:rsidP="00BE0C71">
    <w:pPr>
      <w:pStyle w:val="Footer"/>
      <w:tabs>
        <w:tab w:val="clear" w:pos="4153"/>
        <w:tab w:val="clear" w:pos="8306"/>
        <w:tab w:val="right" w:pos="9639"/>
      </w:tabs>
      <w:rPr>
        <w:rFonts w:ascii="Arial" w:hAnsi="Arial"/>
        <w:sz w:val="20"/>
        <w:lang w:val="en-US"/>
      </w:rPr>
    </w:pPr>
    <w:r>
      <w:rPr>
        <w:rFonts w:ascii="Arial" w:hAnsi="Arial"/>
        <w:sz w:val="20"/>
        <w:lang w:val="en-US"/>
      </w:rPr>
      <w:t xml:space="preserve">Copyright reserved </w:t>
    </w:r>
    <w:r>
      <w:rPr>
        <w:rFonts w:ascii="Arial" w:hAnsi="Arial"/>
        <w:sz w:val="20"/>
        <w:lang w:val="en-US"/>
      </w:rPr>
      <w:tab/>
      <w:t>Please turn over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A67A6" w14:textId="77777777" w:rsidR="00846B08" w:rsidRPr="00476879" w:rsidRDefault="00846B08" w:rsidP="00F67752">
    <w:pPr>
      <w:pStyle w:val="Footer"/>
      <w:tabs>
        <w:tab w:val="clear" w:pos="8306"/>
        <w:tab w:val="right" w:pos="9498"/>
      </w:tabs>
      <w:rPr>
        <w:rFonts w:ascii="Arial" w:hAnsi="Arial"/>
        <w:sz w:val="20"/>
        <w:szCs w:val="20"/>
        <w:lang w:val="en-US"/>
      </w:rPr>
    </w:pPr>
    <w:r w:rsidRPr="00476879">
      <w:rPr>
        <w:rFonts w:ascii="Arial" w:hAnsi="Arial"/>
        <w:sz w:val="20"/>
        <w:szCs w:val="20"/>
        <w:lang w:val="en-US"/>
      </w:rPr>
      <w:t>Copyright reserved</w:t>
    </w:r>
    <w:r>
      <w:rPr>
        <w:rFonts w:ascii="Arial" w:hAnsi="Arial"/>
        <w:sz w:val="20"/>
        <w:szCs w:val="20"/>
        <w:lang w:val="en-US"/>
      </w:rPr>
      <w:tab/>
    </w:r>
    <w:r>
      <w:rPr>
        <w:rFonts w:ascii="Arial" w:hAnsi="Arial"/>
        <w:sz w:val="20"/>
        <w:szCs w:val="20"/>
        <w:lang w:val="en-US"/>
      </w:rPr>
      <w:tab/>
      <w:t>Please turn over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AE618" w14:textId="77777777" w:rsidR="00846B08" w:rsidRPr="00B7484B" w:rsidRDefault="00846B08" w:rsidP="00F67752">
    <w:pPr>
      <w:pStyle w:val="Footer"/>
      <w:tabs>
        <w:tab w:val="clear" w:pos="4153"/>
        <w:tab w:val="clear" w:pos="8306"/>
        <w:tab w:val="right" w:pos="9498"/>
      </w:tabs>
      <w:rPr>
        <w:rFonts w:ascii="Arial" w:hAnsi="Arial"/>
        <w:sz w:val="20"/>
        <w:lang w:val="en-US"/>
      </w:rPr>
    </w:pPr>
    <w:r>
      <w:rPr>
        <w:rFonts w:ascii="Arial" w:hAnsi="Arial"/>
        <w:sz w:val="20"/>
        <w:lang w:val="en-US"/>
      </w:rPr>
      <w:t>C</w:t>
    </w:r>
    <w:r w:rsidR="00F67752">
      <w:rPr>
        <w:rFonts w:ascii="Arial" w:hAnsi="Arial"/>
        <w:sz w:val="20"/>
        <w:lang w:val="en-US"/>
      </w:rPr>
      <w:t>opyright reserved</w:t>
    </w:r>
    <w:r>
      <w:rPr>
        <w:rFonts w:ascii="Arial" w:hAnsi="Arial"/>
        <w:sz w:val="20"/>
        <w:lang w:val="en-US"/>
      </w:rPr>
      <w:tab/>
      <w:t>Please turn 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0F76D" w14:textId="77777777" w:rsidR="00F67752" w:rsidRPr="00476879" w:rsidRDefault="00F67752" w:rsidP="00F67752">
    <w:pPr>
      <w:pStyle w:val="Footer"/>
      <w:tabs>
        <w:tab w:val="clear" w:pos="8306"/>
        <w:tab w:val="right" w:pos="9498"/>
      </w:tabs>
      <w:rPr>
        <w:rFonts w:ascii="Arial" w:hAnsi="Arial"/>
        <w:sz w:val="20"/>
        <w:szCs w:val="20"/>
        <w:lang w:val="en-US"/>
      </w:rPr>
    </w:pPr>
    <w:r w:rsidRPr="00476879">
      <w:rPr>
        <w:rFonts w:ascii="Arial" w:hAnsi="Arial"/>
        <w:sz w:val="20"/>
        <w:szCs w:val="20"/>
        <w:lang w:val="en-US"/>
      </w:rPr>
      <w:t>Copyright reserved</w:t>
    </w:r>
    <w:r>
      <w:rPr>
        <w:rFonts w:ascii="Arial" w:hAnsi="Arial"/>
        <w:sz w:val="20"/>
        <w:szCs w:val="20"/>
        <w:lang w:val="en-US"/>
      </w:rPr>
      <w:tab/>
    </w:r>
    <w:r>
      <w:rPr>
        <w:rFonts w:ascii="Arial" w:hAnsi="Arial"/>
        <w:sz w:val="20"/>
        <w:szCs w:val="20"/>
        <w:lang w:val="en-US"/>
      </w:rPr>
      <w:tab/>
      <w:t>Please turn over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3423C" w14:textId="77777777" w:rsidR="00DB3C91" w:rsidRPr="00F401BB" w:rsidRDefault="00DB3C91" w:rsidP="00B42A56">
    <w:pPr>
      <w:pStyle w:val="Footer"/>
      <w:tabs>
        <w:tab w:val="clear" w:pos="8306"/>
        <w:tab w:val="right" w:pos="9498"/>
      </w:tabs>
      <w:rPr>
        <w:rFonts w:ascii="Arial" w:hAnsi="Arial"/>
        <w:sz w:val="20"/>
        <w:szCs w:val="20"/>
        <w:lang w:val="en-US"/>
      </w:rPr>
    </w:pPr>
    <w:r w:rsidRPr="00F401BB">
      <w:rPr>
        <w:rFonts w:ascii="Arial" w:hAnsi="Arial"/>
        <w:sz w:val="20"/>
        <w:szCs w:val="20"/>
        <w:lang w:val="en-US"/>
      </w:rPr>
      <w:t>Copyright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65869" w14:textId="77777777" w:rsidR="00B53A69" w:rsidRDefault="00B53A69">
      <w:r>
        <w:separator/>
      </w:r>
    </w:p>
  </w:footnote>
  <w:footnote w:type="continuationSeparator" w:id="0">
    <w:p w14:paraId="0C2AC0B7" w14:textId="77777777" w:rsidR="00B53A69" w:rsidRDefault="00B53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5A3C2" w14:textId="77777777" w:rsidR="00846B08" w:rsidRPr="00760D07" w:rsidRDefault="00846B08" w:rsidP="007B7CC2">
    <w:pPr>
      <w:pStyle w:val="Header"/>
      <w:tabs>
        <w:tab w:val="clear" w:pos="4153"/>
        <w:tab w:val="clear" w:pos="8306"/>
        <w:tab w:val="left" w:pos="4678"/>
        <w:tab w:val="right" w:pos="9498"/>
      </w:tabs>
      <w:jc w:val="both"/>
      <w:rPr>
        <w:rFonts w:ascii="Arial" w:hAnsi="Arial"/>
        <w:sz w:val="20"/>
      </w:rPr>
    </w:pPr>
    <w:r w:rsidRPr="00760D07">
      <w:rPr>
        <w:rFonts w:ascii="Arial" w:hAnsi="Arial"/>
        <w:sz w:val="20"/>
      </w:rPr>
      <w:t>Information Technology</w:t>
    </w:r>
    <w:r>
      <w:rPr>
        <w:rFonts w:ascii="Arial" w:hAnsi="Arial"/>
        <w:sz w:val="20"/>
      </w:rPr>
      <w:t>/P2</w:t>
    </w:r>
    <w:r w:rsidRPr="00760D07">
      <w:rPr>
        <w:rFonts w:ascii="Arial" w:hAnsi="Arial"/>
        <w:sz w:val="20"/>
      </w:rPr>
      <w:tab/>
    </w:r>
    <w:r w:rsidRPr="00760D07">
      <w:rPr>
        <w:rStyle w:val="PageNumber"/>
        <w:rFonts w:ascii="Arial" w:hAnsi="Arial"/>
        <w:sz w:val="20"/>
      </w:rPr>
      <w:fldChar w:fldCharType="begin"/>
    </w:r>
    <w:r w:rsidRPr="00760D07">
      <w:rPr>
        <w:rStyle w:val="PageNumber"/>
        <w:rFonts w:ascii="Arial" w:hAnsi="Arial"/>
        <w:sz w:val="20"/>
      </w:rPr>
      <w:instrText xml:space="preserve"> PAGE </w:instrText>
    </w:r>
    <w:r w:rsidRPr="00760D07">
      <w:rPr>
        <w:rStyle w:val="PageNumber"/>
        <w:rFonts w:ascii="Arial" w:hAnsi="Arial"/>
        <w:sz w:val="20"/>
      </w:rPr>
      <w:fldChar w:fldCharType="separate"/>
    </w:r>
    <w:r>
      <w:rPr>
        <w:rStyle w:val="PageNumber"/>
        <w:rFonts w:ascii="Arial" w:hAnsi="Arial"/>
        <w:noProof/>
        <w:sz w:val="20"/>
      </w:rPr>
      <w:t>16</w:t>
    </w:r>
    <w:r w:rsidRPr="00760D07">
      <w:rPr>
        <w:rStyle w:val="PageNumber"/>
        <w:rFonts w:ascii="Arial" w:hAnsi="Arial"/>
        <w:sz w:val="20"/>
      </w:rPr>
      <w:fldChar w:fldCharType="end"/>
    </w:r>
    <w:r>
      <w:rPr>
        <w:rFonts w:ascii="Arial" w:hAnsi="Arial"/>
        <w:sz w:val="20"/>
      </w:rPr>
      <w:t xml:space="preserve">  </w:t>
    </w:r>
    <w:r>
      <w:rPr>
        <w:rFonts w:ascii="Arial" w:hAnsi="Arial"/>
        <w:sz w:val="20"/>
      </w:rPr>
      <w:tab/>
    </w:r>
    <w:r w:rsidRPr="00760D07">
      <w:rPr>
        <w:rFonts w:ascii="Arial" w:hAnsi="Arial"/>
        <w:sz w:val="20"/>
      </w:rPr>
      <w:t>DBE/November 201</w:t>
    </w:r>
    <w:r>
      <w:rPr>
        <w:rFonts w:ascii="Arial" w:hAnsi="Arial"/>
        <w:sz w:val="20"/>
      </w:rPr>
      <w:t>2</w:t>
    </w:r>
  </w:p>
  <w:p w14:paraId="7A77F2C2" w14:textId="77777777" w:rsidR="00846B08" w:rsidRPr="00760D07" w:rsidRDefault="00846B08" w:rsidP="009C5790">
    <w:pPr>
      <w:pStyle w:val="Header"/>
      <w:tabs>
        <w:tab w:val="clear" w:pos="4153"/>
        <w:tab w:val="clear" w:pos="8306"/>
        <w:tab w:val="left" w:pos="4678"/>
        <w:tab w:val="left" w:pos="7380"/>
      </w:tabs>
      <w:jc w:val="center"/>
      <w:rPr>
        <w:rFonts w:ascii="Arial" w:hAnsi="Arial"/>
        <w:sz w:val="20"/>
      </w:rPr>
    </w:pPr>
    <w:r w:rsidRPr="00760D07">
      <w:rPr>
        <w:rStyle w:val="PageNumber"/>
        <w:rFonts w:ascii="Arial" w:hAnsi="Arial"/>
        <w:sz w:val="20"/>
      </w:rPr>
      <w:t>NSC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D6997" w14:textId="77777777" w:rsidR="00A36E30" w:rsidRPr="00760D07" w:rsidRDefault="00A36E30" w:rsidP="00F67752">
    <w:pPr>
      <w:pStyle w:val="Header"/>
      <w:tabs>
        <w:tab w:val="clear" w:pos="4153"/>
        <w:tab w:val="clear" w:pos="8306"/>
        <w:tab w:val="center" w:pos="4820"/>
        <w:tab w:val="right" w:pos="9498"/>
      </w:tabs>
      <w:rPr>
        <w:rFonts w:ascii="Arial" w:hAnsi="Arial"/>
        <w:sz w:val="20"/>
      </w:rPr>
    </w:pPr>
    <w:r w:rsidRPr="00760D07">
      <w:rPr>
        <w:rFonts w:ascii="Arial" w:hAnsi="Arial"/>
        <w:sz w:val="20"/>
      </w:rPr>
      <w:t>Information Technology</w:t>
    </w:r>
    <w:r>
      <w:rPr>
        <w:rFonts w:ascii="Arial" w:hAnsi="Arial"/>
        <w:sz w:val="20"/>
      </w:rPr>
      <w:t>/P2</w:t>
    </w:r>
    <w:r w:rsidRPr="00760D07">
      <w:rPr>
        <w:rFonts w:ascii="Arial" w:hAnsi="Arial"/>
        <w:sz w:val="20"/>
      </w:rPr>
      <w:tab/>
    </w:r>
    <w:r w:rsidRPr="00760D07">
      <w:rPr>
        <w:rStyle w:val="PageNumber"/>
        <w:rFonts w:ascii="Arial" w:hAnsi="Arial"/>
        <w:sz w:val="20"/>
      </w:rPr>
      <w:fldChar w:fldCharType="begin"/>
    </w:r>
    <w:r w:rsidRPr="00760D07">
      <w:rPr>
        <w:rStyle w:val="PageNumber"/>
        <w:rFonts w:ascii="Arial" w:hAnsi="Arial"/>
        <w:sz w:val="20"/>
      </w:rPr>
      <w:instrText xml:space="preserve"> PAGE </w:instrText>
    </w:r>
    <w:r w:rsidRPr="00760D07">
      <w:rPr>
        <w:rStyle w:val="PageNumber"/>
        <w:rFonts w:ascii="Arial" w:hAnsi="Arial"/>
        <w:sz w:val="20"/>
      </w:rPr>
      <w:fldChar w:fldCharType="separate"/>
    </w:r>
    <w:r w:rsidR="00EF67B4">
      <w:rPr>
        <w:rStyle w:val="PageNumber"/>
        <w:rFonts w:ascii="Arial" w:hAnsi="Arial"/>
        <w:noProof/>
        <w:sz w:val="20"/>
      </w:rPr>
      <w:t>15</w:t>
    </w:r>
    <w:r w:rsidRPr="00760D07">
      <w:rPr>
        <w:rStyle w:val="PageNumber"/>
        <w:rFonts w:ascii="Arial" w:hAnsi="Arial"/>
        <w:sz w:val="20"/>
      </w:rPr>
      <w:fldChar w:fldCharType="end"/>
    </w:r>
    <w:r>
      <w:rPr>
        <w:rFonts w:ascii="Arial" w:hAnsi="Arial"/>
        <w:sz w:val="20"/>
      </w:rPr>
      <w:tab/>
    </w:r>
    <w:r w:rsidR="00B83524">
      <w:rPr>
        <w:rFonts w:ascii="Arial" w:hAnsi="Arial"/>
        <w:sz w:val="20"/>
      </w:rPr>
      <w:t>September</w:t>
    </w:r>
    <w:r>
      <w:rPr>
        <w:rFonts w:ascii="Arial" w:hAnsi="Arial"/>
        <w:sz w:val="20"/>
      </w:rPr>
      <w:t xml:space="preserve"> 20</w:t>
    </w:r>
    <w:r w:rsidR="00B83524">
      <w:rPr>
        <w:rFonts w:ascii="Arial" w:hAnsi="Arial"/>
        <w:sz w:val="20"/>
      </w:rPr>
      <w:t>2</w:t>
    </w:r>
    <w:r w:rsidR="00165DD0">
      <w:rPr>
        <w:rFonts w:ascii="Arial" w:hAnsi="Arial"/>
        <w:sz w:val="20"/>
      </w:rPr>
      <w:t>4</w:t>
    </w:r>
  </w:p>
  <w:p w14:paraId="31E88219" w14:textId="77777777" w:rsidR="00846B08" w:rsidRDefault="00F67752" w:rsidP="00F67752">
    <w:pPr>
      <w:pStyle w:val="Header"/>
      <w:tabs>
        <w:tab w:val="clear" w:pos="4153"/>
        <w:tab w:val="clear" w:pos="8306"/>
        <w:tab w:val="center" w:pos="4820"/>
      </w:tabs>
      <w:rPr>
        <w:rStyle w:val="PageNumber"/>
        <w:rFonts w:ascii="Arial" w:hAnsi="Arial"/>
        <w:sz w:val="20"/>
      </w:rPr>
    </w:pPr>
    <w:r>
      <w:rPr>
        <w:rStyle w:val="PageNumber"/>
        <w:rFonts w:ascii="Arial" w:hAnsi="Arial"/>
        <w:sz w:val="20"/>
      </w:rPr>
      <w:tab/>
    </w:r>
  </w:p>
  <w:p w14:paraId="3FD3D46C" w14:textId="77777777" w:rsidR="009D40B9" w:rsidRDefault="009D40B9" w:rsidP="00F67752">
    <w:pPr>
      <w:pStyle w:val="Header"/>
      <w:tabs>
        <w:tab w:val="clear" w:pos="4153"/>
        <w:tab w:val="clear" w:pos="8306"/>
        <w:tab w:val="center" w:pos="4820"/>
      </w:tabs>
      <w:rPr>
        <w:rStyle w:val="PageNumbe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2B00" w14:textId="77777777" w:rsidR="001303D0" w:rsidRPr="00760D07" w:rsidRDefault="001303D0" w:rsidP="00F67752">
    <w:pPr>
      <w:pStyle w:val="Header"/>
      <w:tabs>
        <w:tab w:val="clear" w:pos="4153"/>
        <w:tab w:val="clear" w:pos="8306"/>
        <w:tab w:val="center" w:pos="4820"/>
        <w:tab w:val="right" w:pos="9498"/>
      </w:tabs>
      <w:rPr>
        <w:rFonts w:ascii="Arial" w:hAnsi="Arial"/>
        <w:sz w:val="20"/>
      </w:rPr>
    </w:pPr>
    <w:r w:rsidRPr="00760D07">
      <w:rPr>
        <w:rFonts w:ascii="Arial" w:hAnsi="Arial"/>
        <w:sz w:val="20"/>
      </w:rPr>
      <w:t>Information Technology</w:t>
    </w:r>
    <w:r>
      <w:rPr>
        <w:rFonts w:ascii="Arial" w:hAnsi="Arial"/>
        <w:sz w:val="20"/>
      </w:rPr>
      <w:t>/P2</w:t>
    </w:r>
    <w:r w:rsidRPr="00760D07">
      <w:rPr>
        <w:rFonts w:ascii="Arial" w:hAnsi="Arial"/>
        <w:sz w:val="20"/>
      </w:rPr>
      <w:tab/>
    </w:r>
    <w:r w:rsidRPr="00760D07">
      <w:rPr>
        <w:rStyle w:val="PageNumber"/>
        <w:rFonts w:ascii="Arial" w:hAnsi="Arial"/>
        <w:sz w:val="20"/>
      </w:rPr>
      <w:fldChar w:fldCharType="begin"/>
    </w:r>
    <w:r w:rsidRPr="00760D07">
      <w:rPr>
        <w:rStyle w:val="PageNumber"/>
        <w:rFonts w:ascii="Arial" w:hAnsi="Arial"/>
        <w:sz w:val="20"/>
      </w:rPr>
      <w:instrText xml:space="preserve"> PAGE </w:instrText>
    </w:r>
    <w:r w:rsidRPr="00760D07">
      <w:rPr>
        <w:rStyle w:val="PageNumber"/>
        <w:rFonts w:ascii="Arial" w:hAnsi="Arial"/>
        <w:sz w:val="20"/>
      </w:rPr>
      <w:fldChar w:fldCharType="separate"/>
    </w:r>
    <w:r w:rsidR="00EF67B4">
      <w:rPr>
        <w:rStyle w:val="PageNumber"/>
        <w:rFonts w:ascii="Arial" w:hAnsi="Arial"/>
        <w:noProof/>
        <w:sz w:val="20"/>
      </w:rPr>
      <w:t>16</w:t>
    </w:r>
    <w:r w:rsidRPr="00760D07">
      <w:rPr>
        <w:rStyle w:val="PageNumber"/>
        <w:rFonts w:ascii="Arial" w:hAnsi="Arial"/>
        <w:sz w:val="20"/>
      </w:rPr>
      <w:fldChar w:fldCharType="end"/>
    </w:r>
    <w:r>
      <w:rPr>
        <w:rFonts w:ascii="Arial" w:hAnsi="Arial"/>
        <w:sz w:val="20"/>
      </w:rPr>
      <w:tab/>
    </w:r>
    <w:r w:rsidR="00B83524">
      <w:rPr>
        <w:rFonts w:ascii="Arial" w:hAnsi="Arial"/>
        <w:sz w:val="20"/>
      </w:rPr>
      <w:t>September</w:t>
    </w:r>
    <w:r>
      <w:rPr>
        <w:rFonts w:ascii="Arial" w:hAnsi="Arial"/>
        <w:sz w:val="20"/>
      </w:rPr>
      <w:t xml:space="preserve"> 20</w:t>
    </w:r>
    <w:r w:rsidR="00B83524">
      <w:rPr>
        <w:rFonts w:ascii="Arial" w:hAnsi="Arial"/>
        <w:sz w:val="20"/>
      </w:rPr>
      <w:t>2</w:t>
    </w:r>
    <w:r w:rsidR="00165DD0">
      <w:rPr>
        <w:rFonts w:ascii="Arial" w:hAnsi="Arial"/>
        <w:sz w:val="20"/>
      </w:rPr>
      <w:t>4</w:t>
    </w:r>
  </w:p>
  <w:p w14:paraId="2B8E9E88" w14:textId="77777777" w:rsidR="00846B08" w:rsidRPr="00760D07" w:rsidRDefault="001303D0" w:rsidP="001303D0">
    <w:pPr>
      <w:pStyle w:val="Header"/>
      <w:tabs>
        <w:tab w:val="clear" w:pos="4153"/>
        <w:tab w:val="clear" w:pos="8306"/>
        <w:tab w:val="center" w:pos="4820"/>
      </w:tabs>
      <w:rPr>
        <w:rFonts w:ascii="Arial" w:hAnsi="Arial"/>
        <w:sz w:val="20"/>
      </w:rPr>
    </w:pPr>
    <w:r>
      <w:rPr>
        <w:rStyle w:val="PageNumber"/>
        <w:rFonts w:ascii="Arial" w:hAnsi="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74FAC"/>
    <w:multiLevelType w:val="hybridMultilevel"/>
    <w:tmpl w:val="9AA42BA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D64477A"/>
    <w:multiLevelType w:val="hybridMultilevel"/>
    <w:tmpl w:val="150E0F20"/>
    <w:lvl w:ilvl="0" w:tplc="95BE14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5F48"/>
    <w:multiLevelType w:val="multilevel"/>
    <w:tmpl w:val="47469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6B65ED5"/>
    <w:multiLevelType w:val="hybridMultilevel"/>
    <w:tmpl w:val="CCA45B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A652DD"/>
    <w:multiLevelType w:val="hybridMultilevel"/>
    <w:tmpl w:val="45E6E2B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9B05D66"/>
    <w:multiLevelType w:val="hybridMultilevel"/>
    <w:tmpl w:val="AB9AB2C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510279FD"/>
    <w:multiLevelType w:val="hybridMultilevel"/>
    <w:tmpl w:val="78F2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07D69"/>
    <w:multiLevelType w:val="hybridMultilevel"/>
    <w:tmpl w:val="D0B6518C"/>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8" w15:restartNumberingAfterBreak="0">
    <w:nsid w:val="5A4E3204"/>
    <w:multiLevelType w:val="hybridMultilevel"/>
    <w:tmpl w:val="173EEEA6"/>
    <w:lvl w:ilvl="0" w:tplc="2250D3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174D6"/>
    <w:multiLevelType w:val="hybridMultilevel"/>
    <w:tmpl w:val="089C8722"/>
    <w:lvl w:ilvl="0" w:tplc="8048C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E647E"/>
    <w:multiLevelType w:val="hybridMultilevel"/>
    <w:tmpl w:val="FA3A353E"/>
    <w:lvl w:ilvl="0" w:tplc="7E62FB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D7E6E"/>
    <w:multiLevelType w:val="hybridMultilevel"/>
    <w:tmpl w:val="499A0C5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69DB3B57"/>
    <w:multiLevelType w:val="hybridMultilevel"/>
    <w:tmpl w:val="94F274C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75284E77"/>
    <w:multiLevelType w:val="hybridMultilevel"/>
    <w:tmpl w:val="E43EC576"/>
    <w:lvl w:ilvl="0" w:tplc="D4404992">
      <w:start w:val="1"/>
      <w:numFmt w:val="bullet"/>
      <w:lvlText w:val="o"/>
      <w:lvlJc w:val="left"/>
      <w:pPr>
        <w:tabs>
          <w:tab w:val="num" w:pos="360"/>
        </w:tabs>
        <w:ind w:left="360" w:hanging="360"/>
      </w:pPr>
      <w:rPr>
        <w:rFonts w:ascii="Courier New" w:hAnsi="Courier New" w:hint="default"/>
      </w:rPr>
    </w:lvl>
    <w:lvl w:ilvl="1" w:tplc="F04ADB42" w:tentative="1">
      <w:start w:val="1"/>
      <w:numFmt w:val="bullet"/>
      <w:lvlText w:val="o"/>
      <w:lvlJc w:val="left"/>
      <w:pPr>
        <w:tabs>
          <w:tab w:val="num" w:pos="1080"/>
        </w:tabs>
        <w:ind w:left="1080" w:hanging="360"/>
      </w:pPr>
      <w:rPr>
        <w:rFonts w:ascii="Courier New" w:hAnsi="Courier New" w:hint="default"/>
      </w:rPr>
    </w:lvl>
    <w:lvl w:ilvl="2" w:tplc="F95CC8A0" w:tentative="1">
      <w:start w:val="1"/>
      <w:numFmt w:val="bullet"/>
      <w:lvlText w:val="o"/>
      <w:lvlJc w:val="left"/>
      <w:pPr>
        <w:tabs>
          <w:tab w:val="num" w:pos="1800"/>
        </w:tabs>
        <w:ind w:left="1800" w:hanging="360"/>
      </w:pPr>
      <w:rPr>
        <w:rFonts w:ascii="Courier New" w:hAnsi="Courier New" w:hint="default"/>
      </w:rPr>
    </w:lvl>
    <w:lvl w:ilvl="3" w:tplc="431E284E" w:tentative="1">
      <w:start w:val="1"/>
      <w:numFmt w:val="bullet"/>
      <w:lvlText w:val="o"/>
      <w:lvlJc w:val="left"/>
      <w:pPr>
        <w:tabs>
          <w:tab w:val="num" w:pos="2520"/>
        </w:tabs>
        <w:ind w:left="2520" w:hanging="360"/>
      </w:pPr>
      <w:rPr>
        <w:rFonts w:ascii="Courier New" w:hAnsi="Courier New" w:hint="default"/>
      </w:rPr>
    </w:lvl>
    <w:lvl w:ilvl="4" w:tplc="B41AEA26" w:tentative="1">
      <w:start w:val="1"/>
      <w:numFmt w:val="bullet"/>
      <w:lvlText w:val="o"/>
      <w:lvlJc w:val="left"/>
      <w:pPr>
        <w:tabs>
          <w:tab w:val="num" w:pos="3240"/>
        </w:tabs>
        <w:ind w:left="3240" w:hanging="360"/>
      </w:pPr>
      <w:rPr>
        <w:rFonts w:ascii="Courier New" w:hAnsi="Courier New" w:hint="default"/>
      </w:rPr>
    </w:lvl>
    <w:lvl w:ilvl="5" w:tplc="4AEA571A" w:tentative="1">
      <w:start w:val="1"/>
      <w:numFmt w:val="bullet"/>
      <w:lvlText w:val="o"/>
      <w:lvlJc w:val="left"/>
      <w:pPr>
        <w:tabs>
          <w:tab w:val="num" w:pos="3960"/>
        </w:tabs>
        <w:ind w:left="3960" w:hanging="360"/>
      </w:pPr>
      <w:rPr>
        <w:rFonts w:ascii="Courier New" w:hAnsi="Courier New" w:hint="default"/>
      </w:rPr>
    </w:lvl>
    <w:lvl w:ilvl="6" w:tplc="D4D2FEE6" w:tentative="1">
      <w:start w:val="1"/>
      <w:numFmt w:val="bullet"/>
      <w:lvlText w:val="o"/>
      <w:lvlJc w:val="left"/>
      <w:pPr>
        <w:tabs>
          <w:tab w:val="num" w:pos="4680"/>
        </w:tabs>
        <w:ind w:left="4680" w:hanging="360"/>
      </w:pPr>
      <w:rPr>
        <w:rFonts w:ascii="Courier New" w:hAnsi="Courier New" w:hint="default"/>
      </w:rPr>
    </w:lvl>
    <w:lvl w:ilvl="7" w:tplc="563A497C" w:tentative="1">
      <w:start w:val="1"/>
      <w:numFmt w:val="bullet"/>
      <w:lvlText w:val="o"/>
      <w:lvlJc w:val="left"/>
      <w:pPr>
        <w:tabs>
          <w:tab w:val="num" w:pos="5400"/>
        </w:tabs>
        <w:ind w:left="5400" w:hanging="360"/>
      </w:pPr>
      <w:rPr>
        <w:rFonts w:ascii="Courier New" w:hAnsi="Courier New" w:hint="default"/>
      </w:rPr>
    </w:lvl>
    <w:lvl w:ilvl="8" w:tplc="663EE9E0" w:tentative="1">
      <w:start w:val="1"/>
      <w:numFmt w:val="bullet"/>
      <w:lvlText w:val="o"/>
      <w:lvlJc w:val="left"/>
      <w:pPr>
        <w:tabs>
          <w:tab w:val="num" w:pos="6120"/>
        </w:tabs>
        <w:ind w:left="6120" w:hanging="360"/>
      </w:pPr>
      <w:rPr>
        <w:rFonts w:ascii="Courier New" w:hAnsi="Courier New" w:hint="default"/>
      </w:rPr>
    </w:lvl>
  </w:abstractNum>
  <w:abstractNum w:abstractNumId="14" w15:restartNumberingAfterBreak="0">
    <w:nsid w:val="758241F2"/>
    <w:multiLevelType w:val="hybridMultilevel"/>
    <w:tmpl w:val="3CB0A6A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783A2C6D"/>
    <w:multiLevelType w:val="hybridMultilevel"/>
    <w:tmpl w:val="56F8F3E4"/>
    <w:lvl w:ilvl="0" w:tplc="A1167998">
      <w:start w:val="5"/>
      <w:numFmt w:val="bullet"/>
      <w:lvlText w:val="-"/>
      <w:lvlJc w:val="left"/>
      <w:pPr>
        <w:ind w:left="720" w:hanging="360"/>
      </w:pPr>
      <w:rPr>
        <w:rFonts w:ascii="Arial" w:eastAsia="Calibri" w:hAnsi="Arial" w:cs="Aria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6" w15:restartNumberingAfterBreak="0">
    <w:nsid w:val="7A752248"/>
    <w:multiLevelType w:val="hybridMultilevel"/>
    <w:tmpl w:val="DEEA6D44"/>
    <w:lvl w:ilvl="0" w:tplc="1C090001">
      <w:start w:val="1"/>
      <w:numFmt w:val="bullet"/>
      <w:lvlText w:val=""/>
      <w:lvlJc w:val="left"/>
      <w:pPr>
        <w:tabs>
          <w:tab w:val="num" w:pos="360"/>
        </w:tabs>
        <w:ind w:left="360" w:hanging="360"/>
      </w:pPr>
      <w:rPr>
        <w:rFonts w:ascii="Symbol" w:hAnsi="Symbol" w:hint="default"/>
      </w:rPr>
    </w:lvl>
    <w:lvl w:ilvl="1" w:tplc="6632E45E" w:tentative="1">
      <w:start w:val="1"/>
      <w:numFmt w:val="decimal"/>
      <w:lvlText w:val="%2."/>
      <w:lvlJc w:val="left"/>
      <w:pPr>
        <w:tabs>
          <w:tab w:val="num" w:pos="1080"/>
        </w:tabs>
        <w:ind w:left="1080" w:hanging="360"/>
      </w:pPr>
    </w:lvl>
    <w:lvl w:ilvl="2" w:tplc="7A4C4172" w:tentative="1">
      <w:start w:val="1"/>
      <w:numFmt w:val="decimal"/>
      <w:lvlText w:val="%3."/>
      <w:lvlJc w:val="left"/>
      <w:pPr>
        <w:tabs>
          <w:tab w:val="num" w:pos="1800"/>
        </w:tabs>
        <w:ind w:left="1800" w:hanging="360"/>
      </w:pPr>
    </w:lvl>
    <w:lvl w:ilvl="3" w:tplc="344A7116" w:tentative="1">
      <w:start w:val="1"/>
      <w:numFmt w:val="decimal"/>
      <w:lvlText w:val="%4."/>
      <w:lvlJc w:val="left"/>
      <w:pPr>
        <w:tabs>
          <w:tab w:val="num" w:pos="2520"/>
        </w:tabs>
        <w:ind w:left="2520" w:hanging="360"/>
      </w:pPr>
    </w:lvl>
    <w:lvl w:ilvl="4" w:tplc="F7FAC4E2" w:tentative="1">
      <w:start w:val="1"/>
      <w:numFmt w:val="decimal"/>
      <w:lvlText w:val="%5."/>
      <w:lvlJc w:val="left"/>
      <w:pPr>
        <w:tabs>
          <w:tab w:val="num" w:pos="3240"/>
        </w:tabs>
        <w:ind w:left="3240" w:hanging="360"/>
      </w:pPr>
    </w:lvl>
    <w:lvl w:ilvl="5" w:tplc="B4548220" w:tentative="1">
      <w:start w:val="1"/>
      <w:numFmt w:val="decimal"/>
      <w:lvlText w:val="%6."/>
      <w:lvlJc w:val="left"/>
      <w:pPr>
        <w:tabs>
          <w:tab w:val="num" w:pos="3960"/>
        </w:tabs>
        <w:ind w:left="3960" w:hanging="360"/>
      </w:pPr>
    </w:lvl>
    <w:lvl w:ilvl="6" w:tplc="88C0BF98" w:tentative="1">
      <w:start w:val="1"/>
      <w:numFmt w:val="decimal"/>
      <w:lvlText w:val="%7."/>
      <w:lvlJc w:val="left"/>
      <w:pPr>
        <w:tabs>
          <w:tab w:val="num" w:pos="4680"/>
        </w:tabs>
        <w:ind w:left="4680" w:hanging="360"/>
      </w:pPr>
    </w:lvl>
    <w:lvl w:ilvl="7" w:tplc="E396A7DA" w:tentative="1">
      <w:start w:val="1"/>
      <w:numFmt w:val="decimal"/>
      <w:lvlText w:val="%8."/>
      <w:lvlJc w:val="left"/>
      <w:pPr>
        <w:tabs>
          <w:tab w:val="num" w:pos="5400"/>
        </w:tabs>
        <w:ind w:left="5400" w:hanging="360"/>
      </w:pPr>
    </w:lvl>
    <w:lvl w:ilvl="8" w:tplc="DD2C7748" w:tentative="1">
      <w:start w:val="1"/>
      <w:numFmt w:val="decimal"/>
      <w:lvlText w:val="%9."/>
      <w:lvlJc w:val="left"/>
      <w:pPr>
        <w:tabs>
          <w:tab w:val="num" w:pos="6120"/>
        </w:tabs>
        <w:ind w:left="6120" w:hanging="360"/>
      </w:pPr>
    </w:lvl>
  </w:abstractNum>
  <w:abstractNum w:abstractNumId="17" w15:restartNumberingAfterBreak="0">
    <w:nsid w:val="7BAF2A3F"/>
    <w:multiLevelType w:val="hybridMultilevel"/>
    <w:tmpl w:val="D960D2C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1239368114">
    <w:abstractNumId w:val="10"/>
  </w:num>
  <w:num w:numId="2" w16cid:durableId="515584371">
    <w:abstractNumId w:val="8"/>
  </w:num>
  <w:num w:numId="3" w16cid:durableId="1386099348">
    <w:abstractNumId w:val="7"/>
  </w:num>
  <w:num w:numId="4" w16cid:durableId="387194213">
    <w:abstractNumId w:val="3"/>
  </w:num>
  <w:num w:numId="5" w16cid:durableId="1762873796">
    <w:abstractNumId w:val="5"/>
  </w:num>
  <w:num w:numId="6" w16cid:durableId="571935850">
    <w:abstractNumId w:val="0"/>
  </w:num>
  <w:num w:numId="7" w16cid:durableId="2707484">
    <w:abstractNumId w:val="13"/>
  </w:num>
  <w:num w:numId="8" w16cid:durableId="285235925">
    <w:abstractNumId w:val="12"/>
  </w:num>
  <w:num w:numId="9" w16cid:durableId="1755081085">
    <w:abstractNumId w:val="16"/>
  </w:num>
  <w:num w:numId="10" w16cid:durableId="1041973912">
    <w:abstractNumId w:val="4"/>
  </w:num>
  <w:num w:numId="11" w16cid:durableId="320081441">
    <w:abstractNumId w:val="11"/>
  </w:num>
  <w:num w:numId="12" w16cid:durableId="810562381">
    <w:abstractNumId w:val="14"/>
  </w:num>
  <w:num w:numId="13" w16cid:durableId="1535072373">
    <w:abstractNumId w:val="1"/>
  </w:num>
  <w:num w:numId="14" w16cid:durableId="1183010865">
    <w:abstractNumId w:val="6"/>
  </w:num>
  <w:num w:numId="15" w16cid:durableId="789713086">
    <w:abstractNumId w:val="9"/>
  </w:num>
  <w:num w:numId="16" w16cid:durableId="129566499">
    <w:abstractNumId w:val="2"/>
  </w:num>
  <w:num w:numId="17" w16cid:durableId="112868533">
    <w:abstractNumId w:val="17"/>
  </w:num>
  <w:num w:numId="18" w16cid:durableId="85800331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51"/>
    <w:rsid w:val="00000F06"/>
    <w:rsid w:val="00002F26"/>
    <w:rsid w:val="0000406B"/>
    <w:rsid w:val="00004A2E"/>
    <w:rsid w:val="00005195"/>
    <w:rsid w:val="0000534D"/>
    <w:rsid w:val="0000555E"/>
    <w:rsid w:val="00005865"/>
    <w:rsid w:val="00005B4C"/>
    <w:rsid w:val="00005E78"/>
    <w:rsid w:val="00005F81"/>
    <w:rsid w:val="00006900"/>
    <w:rsid w:val="000070DD"/>
    <w:rsid w:val="000072E3"/>
    <w:rsid w:val="000077D7"/>
    <w:rsid w:val="00011EAA"/>
    <w:rsid w:val="00012006"/>
    <w:rsid w:val="00012235"/>
    <w:rsid w:val="00013D7E"/>
    <w:rsid w:val="00013E43"/>
    <w:rsid w:val="000147E2"/>
    <w:rsid w:val="00014B40"/>
    <w:rsid w:val="00014B97"/>
    <w:rsid w:val="000159C1"/>
    <w:rsid w:val="000166F8"/>
    <w:rsid w:val="000167EA"/>
    <w:rsid w:val="000169C2"/>
    <w:rsid w:val="0001772A"/>
    <w:rsid w:val="00017CB9"/>
    <w:rsid w:val="0002098C"/>
    <w:rsid w:val="000215DD"/>
    <w:rsid w:val="00022CC5"/>
    <w:rsid w:val="000243E4"/>
    <w:rsid w:val="000265DB"/>
    <w:rsid w:val="00026662"/>
    <w:rsid w:val="00026858"/>
    <w:rsid w:val="000270F2"/>
    <w:rsid w:val="000272F4"/>
    <w:rsid w:val="0002746C"/>
    <w:rsid w:val="000305E2"/>
    <w:rsid w:val="00030670"/>
    <w:rsid w:val="00030A90"/>
    <w:rsid w:val="00030CD1"/>
    <w:rsid w:val="0003161C"/>
    <w:rsid w:val="00032D52"/>
    <w:rsid w:val="00033FAF"/>
    <w:rsid w:val="000347C8"/>
    <w:rsid w:val="00034A74"/>
    <w:rsid w:val="00034B2F"/>
    <w:rsid w:val="00035365"/>
    <w:rsid w:val="00036B44"/>
    <w:rsid w:val="000371CC"/>
    <w:rsid w:val="00037664"/>
    <w:rsid w:val="00037919"/>
    <w:rsid w:val="0004090A"/>
    <w:rsid w:val="00040B96"/>
    <w:rsid w:val="00041054"/>
    <w:rsid w:val="00041208"/>
    <w:rsid w:val="00042594"/>
    <w:rsid w:val="00042A53"/>
    <w:rsid w:val="00042B76"/>
    <w:rsid w:val="0004312C"/>
    <w:rsid w:val="000452D5"/>
    <w:rsid w:val="00045BA8"/>
    <w:rsid w:val="00045EB7"/>
    <w:rsid w:val="00045F9B"/>
    <w:rsid w:val="00046367"/>
    <w:rsid w:val="000464EC"/>
    <w:rsid w:val="00046F40"/>
    <w:rsid w:val="000477F7"/>
    <w:rsid w:val="000504C6"/>
    <w:rsid w:val="0005080A"/>
    <w:rsid w:val="000516EF"/>
    <w:rsid w:val="000528EC"/>
    <w:rsid w:val="00052BAE"/>
    <w:rsid w:val="000540BA"/>
    <w:rsid w:val="00054731"/>
    <w:rsid w:val="000548F3"/>
    <w:rsid w:val="0005551F"/>
    <w:rsid w:val="0005626B"/>
    <w:rsid w:val="000568CE"/>
    <w:rsid w:val="00056B6D"/>
    <w:rsid w:val="00056CA7"/>
    <w:rsid w:val="00057520"/>
    <w:rsid w:val="000576A1"/>
    <w:rsid w:val="00057CA4"/>
    <w:rsid w:val="00057D9C"/>
    <w:rsid w:val="00060111"/>
    <w:rsid w:val="0006095F"/>
    <w:rsid w:val="00060D10"/>
    <w:rsid w:val="00061658"/>
    <w:rsid w:val="00061985"/>
    <w:rsid w:val="000629FA"/>
    <w:rsid w:val="00062D69"/>
    <w:rsid w:val="00063278"/>
    <w:rsid w:val="00064249"/>
    <w:rsid w:val="00064BFC"/>
    <w:rsid w:val="00065ACE"/>
    <w:rsid w:val="00065B35"/>
    <w:rsid w:val="0006684E"/>
    <w:rsid w:val="00066F97"/>
    <w:rsid w:val="00067114"/>
    <w:rsid w:val="00067A1B"/>
    <w:rsid w:val="00070219"/>
    <w:rsid w:val="000705E1"/>
    <w:rsid w:val="0007093D"/>
    <w:rsid w:val="000709B7"/>
    <w:rsid w:val="00070D4C"/>
    <w:rsid w:val="000710A4"/>
    <w:rsid w:val="00071196"/>
    <w:rsid w:val="00073834"/>
    <w:rsid w:val="0007397F"/>
    <w:rsid w:val="00073BA6"/>
    <w:rsid w:val="00077705"/>
    <w:rsid w:val="00077EAE"/>
    <w:rsid w:val="00077F7B"/>
    <w:rsid w:val="00080172"/>
    <w:rsid w:val="000803ED"/>
    <w:rsid w:val="00081301"/>
    <w:rsid w:val="000833EB"/>
    <w:rsid w:val="00083A71"/>
    <w:rsid w:val="0008419C"/>
    <w:rsid w:val="000848ED"/>
    <w:rsid w:val="000848F6"/>
    <w:rsid w:val="000849BF"/>
    <w:rsid w:val="00084AD9"/>
    <w:rsid w:val="0008504B"/>
    <w:rsid w:val="0008518B"/>
    <w:rsid w:val="00086036"/>
    <w:rsid w:val="00087942"/>
    <w:rsid w:val="00087A34"/>
    <w:rsid w:val="00087FFB"/>
    <w:rsid w:val="00090101"/>
    <w:rsid w:val="00090B78"/>
    <w:rsid w:val="00090F6D"/>
    <w:rsid w:val="0009125C"/>
    <w:rsid w:val="000918DF"/>
    <w:rsid w:val="00091CD6"/>
    <w:rsid w:val="000929B2"/>
    <w:rsid w:val="00092C69"/>
    <w:rsid w:val="00093563"/>
    <w:rsid w:val="000945B3"/>
    <w:rsid w:val="00096290"/>
    <w:rsid w:val="00097259"/>
    <w:rsid w:val="000A0961"/>
    <w:rsid w:val="000A09C9"/>
    <w:rsid w:val="000A09F6"/>
    <w:rsid w:val="000A2120"/>
    <w:rsid w:val="000A2F87"/>
    <w:rsid w:val="000A395D"/>
    <w:rsid w:val="000A3D2B"/>
    <w:rsid w:val="000A43C4"/>
    <w:rsid w:val="000A49AD"/>
    <w:rsid w:val="000A4D3D"/>
    <w:rsid w:val="000A50E6"/>
    <w:rsid w:val="000A57ED"/>
    <w:rsid w:val="000A7178"/>
    <w:rsid w:val="000A71ED"/>
    <w:rsid w:val="000A7614"/>
    <w:rsid w:val="000A783E"/>
    <w:rsid w:val="000B012E"/>
    <w:rsid w:val="000B0D5F"/>
    <w:rsid w:val="000B1D6D"/>
    <w:rsid w:val="000B255A"/>
    <w:rsid w:val="000B2BB5"/>
    <w:rsid w:val="000B48B5"/>
    <w:rsid w:val="000B4CD8"/>
    <w:rsid w:val="000B4E10"/>
    <w:rsid w:val="000B546E"/>
    <w:rsid w:val="000B5689"/>
    <w:rsid w:val="000B5AE0"/>
    <w:rsid w:val="000B71FB"/>
    <w:rsid w:val="000B7BC5"/>
    <w:rsid w:val="000C009E"/>
    <w:rsid w:val="000C0172"/>
    <w:rsid w:val="000C065F"/>
    <w:rsid w:val="000C091B"/>
    <w:rsid w:val="000C0C23"/>
    <w:rsid w:val="000C1414"/>
    <w:rsid w:val="000C149C"/>
    <w:rsid w:val="000C1A3D"/>
    <w:rsid w:val="000C26C5"/>
    <w:rsid w:val="000C29C1"/>
    <w:rsid w:val="000C402E"/>
    <w:rsid w:val="000C4801"/>
    <w:rsid w:val="000C5A1E"/>
    <w:rsid w:val="000C6161"/>
    <w:rsid w:val="000C6D55"/>
    <w:rsid w:val="000C72B9"/>
    <w:rsid w:val="000C736C"/>
    <w:rsid w:val="000C74A4"/>
    <w:rsid w:val="000D0CC5"/>
    <w:rsid w:val="000D13C9"/>
    <w:rsid w:val="000D14F6"/>
    <w:rsid w:val="000D176F"/>
    <w:rsid w:val="000D252E"/>
    <w:rsid w:val="000D48DF"/>
    <w:rsid w:val="000D520B"/>
    <w:rsid w:val="000D5496"/>
    <w:rsid w:val="000D5B28"/>
    <w:rsid w:val="000D6724"/>
    <w:rsid w:val="000D6B54"/>
    <w:rsid w:val="000D6C43"/>
    <w:rsid w:val="000D71B4"/>
    <w:rsid w:val="000D7B31"/>
    <w:rsid w:val="000E069A"/>
    <w:rsid w:val="000E0B67"/>
    <w:rsid w:val="000E1A96"/>
    <w:rsid w:val="000E3465"/>
    <w:rsid w:val="000E3EAB"/>
    <w:rsid w:val="000E3F70"/>
    <w:rsid w:val="000E4906"/>
    <w:rsid w:val="000E4D8A"/>
    <w:rsid w:val="000E5A18"/>
    <w:rsid w:val="000E5CA2"/>
    <w:rsid w:val="000E5DC9"/>
    <w:rsid w:val="000E6172"/>
    <w:rsid w:val="000E70B2"/>
    <w:rsid w:val="000E768C"/>
    <w:rsid w:val="000E7E95"/>
    <w:rsid w:val="000F01D4"/>
    <w:rsid w:val="000F0431"/>
    <w:rsid w:val="000F2658"/>
    <w:rsid w:val="000F2F5B"/>
    <w:rsid w:val="000F3A76"/>
    <w:rsid w:val="000F3F8A"/>
    <w:rsid w:val="000F50BB"/>
    <w:rsid w:val="000F5ADA"/>
    <w:rsid w:val="000F63AC"/>
    <w:rsid w:val="000F6788"/>
    <w:rsid w:val="000F77E4"/>
    <w:rsid w:val="000F7814"/>
    <w:rsid w:val="000F79AC"/>
    <w:rsid w:val="000F7ECF"/>
    <w:rsid w:val="00101834"/>
    <w:rsid w:val="00101C00"/>
    <w:rsid w:val="00102EF7"/>
    <w:rsid w:val="00104EBD"/>
    <w:rsid w:val="00105ECA"/>
    <w:rsid w:val="0010724F"/>
    <w:rsid w:val="0010778C"/>
    <w:rsid w:val="00110664"/>
    <w:rsid w:val="00110D9A"/>
    <w:rsid w:val="001110EF"/>
    <w:rsid w:val="0011138B"/>
    <w:rsid w:val="0011155F"/>
    <w:rsid w:val="00111FA5"/>
    <w:rsid w:val="00111FB3"/>
    <w:rsid w:val="001122CB"/>
    <w:rsid w:val="0011352A"/>
    <w:rsid w:val="00114C50"/>
    <w:rsid w:val="00114D0B"/>
    <w:rsid w:val="00115006"/>
    <w:rsid w:val="00115353"/>
    <w:rsid w:val="001157A4"/>
    <w:rsid w:val="001158CA"/>
    <w:rsid w:val="00115F40"/>
    <w:rsid w:val="001160DE"/>
    <w:rsid w:val="00116C76"/>
    <w:rsid w:val="00117147"/>
    <w:rsid w:val="00117BC1"/>
    <w:rsid w:val="001210AA"/>
    <w:rsid w:val="00122826"/>
    <w:rsid w:val="00125217"/>
    <w:rsid w:val="00125F3D"/>
    <w:rsid w:val="00126106"/>
    <w:rsid w:val="0012667B"/>
    <w:rsid w:val="00126947"/>
    <w:rsid w:val="00126D06"/>
    <w:rsid w:val="00126DD4"/>
    <w:rsid w:val="00127296"/>
    <w:rsid w:val="00127356"/>
    <w:rsid w:val="00127DD1"/>
    <w:rsid w:val="001303D0"/>
    <w:rsid w:val="00131362"/>
    <w:rsid w:val="001319CB"/>
    <w:rsid w:val="001328BC"/>
    <w:rsid w:val="00134B4D"/>
    <w:rsid w:val="00136C61"/>
    <w:rsid w:val="0013736C"/>
    <w:rsid w:val="0013749B"/>
    <w:rsid w:val="0013788E"/>
    <w:rsid w:val="00137966"/>
    <w:rsid w:val="001379D9"/>
    <w:rsid w:val="00137AD9"/>
    <w:rsid w:val="00137CB6"/>
    <w:rsid w:val="00137D26"/>
    <w:rsid w:val="00140610"/>
    <w:rsid w:val="001415CD"/>
    <w:rsid w:val="00142388"/>
    <w:rsid w:val="00142FD9"/>
    <w:rsid w:val="001440DB"/>
    <w:rsid w:val="00146418"/>
    <w:rsid w:val="00147249"/>
    <w:rsid w:val="00147A01"/>
    <w:rsid w:val="00147A99"/>
    <w:rsid w:val="00150C7E"/>
    <w:rsid w:val="00153276"/>
    <w:rsid w:val="001536F4"/>
    <w:rsid w:val="001549BA"/>
    <w:rsid w:val="00154BBC"/>
    <w:rsid w:val="00154E49"/>
    <w:rsid w:val="00156133"/>
    <w:rsid w:val="001578F1"/>
    <w:rsid w:val="00157E3D"/>
    <w:rsid w:val="001600CE"/>
    <w:rsid w:val="001605A2"/>
    <w:rsid w:val="00160796"/>
    <w:rsid w:val="00160B1C"/>
    <w:rsid w:val="00160F9E"/>
    <w:rsid w:val="001610F0"/>
    <w:rsid w:val="001625A7"/>
    <w:rsid w:val="00162A99"/>
    <w:rsid w:val="00162BAD"/>
    <w:rsid w:val="00162EE7"/>
    <w:rsid w:val="0016387A"/>
    <w:rsid w:val="00164714"/>
    <w:rsid w:val="00164B52"/>
    <w:rsid w:val="0016539A"/>
    <w:rsid w:val="00165A87"/>
    <w:rsid w:val="00165DD0"/>
    <w:rsid w:val="0016643A"/>
    <w:rsid w:val="001674B7"/>
    <w:rsid w:val="0016775B"/>
    <w:rsid w:val="001707BB"/>
    <w:rsid w:val="00170C13"/>
    <w:rsid w:val="00171256"/>
    <w:rsid w:val="00171E00"/>
    <w:rsid w:val="00172420"/>
    <w:rsid w:val="00173EE0"/>
    <w:rsid w:val="001748EF"/>
    <w:rsid w:val="001759B3"/>
    <w:rsid w:val="00175ABA"/>
    <w:rsid w:val="001760E3"/>
    <w:rsid w:val="0017643E"/>
    <w:rsid w:val="00177ADD"/>
    <w:rsid w:val="00180659"/>
    <w:rsid w:val="001815E7"/>
    <w:rsid w:val="00181894"/>
    <w:rsid w:val="00181A00"/>
    <w:rsid w:val="00181D81"/>
    <w:rsid w:val="0018297A"/>
    <w:rsid w:val="00182EB6"/>
    <w:rsid w:val="00183EDE"/>
    <w:rsid w:val="00184665"/>
    <w:rsid w:val="001846A6"/>
    <w:rsid w:val="00184FD1"/>
    <w:rsid w:val="0018563E"/>
    <w:rsid w:val="00185748"/>
    <w:rsid w:val="00185AF4"/>
    <w:rsid w:val="00185F24"/>
    <w:rsid w:val="00186F48"/>
    <w:rsid w:val="00187034"/>
    <w:rsid w:val="001901CA"/>
    <w:rsid w:val="001908CF"/>
    <w:rsid w:val="00190FD1"/>
    <w:rsid w:val="0019111E"/>
    <w:rsid w:val="001914E3"/>
    <w:rsid w:val="00191B19"/>
    <w:rsid w:val="00191BEE"/>
    <w:rsid w:val="00191DB0"/>
    <w:rsid w:val="00191E52"/>
    <w:rsid w:val="001929E4"/>
    <w:rsid w:val="00192A74"/>
    <w:rsid w:val="001939B4"/>
    <w:rsid w:val="00194236"/>
    <w:rsid w:val="00194AAF"/>
    <w:rsid w:val="0019567F"/>
    <w:rsid w:val="00195A27"/>
    <w:rsid w:val="00196322"/>
    <w:rsid w:val="00197119"/>
    <w:rsid w:val="00197C69"/>
    <w:rsid w:val="00197F6C"/>
    <w:rsid w:val="001A023F"/>
    <w:rsid w:val="001A0A70"/>
    <w:rsid w:val="001A1DC6"/>
    <w:rsid w:val="001A210B"/>
    <w:rsid w:val="001A2400"/>
    <w:rsid w:val="001A299C"/>
    <w:rsid w:val="001A3E81"/>
    <w:rsid w:val="001A3ED8"/>
    <w:rsid w:val="001A4049"/>
    <w:rsid w:val="001A4E2C"/>
    <w:rsid w:val="001A54EF"/>
    <w:rsid w:val="001A5634"/>
    <w:rsid w:val="001A5B36"/>
    <w:rsid w:val="001A5C8E"/>
    <w:rsid w:val="001A5E84"/>
    <w:rsid w:val="001A6340"/>
    <w:rsid w:val="001A6ACF"/>
    <w:rsid w:val="001A6CEA"/>
    <w:rsid w:val="001A7547"/>
    <w:rsid w:val="001A76C9"/>
    <w:rsid w:val="001A7B0E"/>
    <w:rsid w:val="001B12F0"/>
    <w:rsid w:val="001B18A8"/>
    <w:rsid w:val="001B342F"/>
    <w:rsid w:val="001B3CCD"/>
    <w:rsid w:val="001B59E5"/>
    <w:rsid w:val="001C162E"/>
    <w:rsid w:val="001C1C0C"/>
    <w:rsid w:val="001C370A"/>
    <w:rsid w:val="001C3D15"/>
    <w:rsid w:val="001C3D88"/>
    <w:rsid w:val="001C4E8A"/>
    <w:rsid w:val="001C513A"/>
    <w:rsid w:val="001C6669"/>
    <w:rsid w:val="001C7BAA"/>
    <w:rsid w:val="001C7CD9"/>
    <w:rsid w:val="001D0E0F"/>
    <w:rsid w:val="001D0F33"/>
    <w:rsid w:val="001D2E34"/>
    <w:rsid w:val="001D3B07"/>
    <w:rsid w:val="001D4D4A"/>
    <w:rsid w:val="001D50FA"/>
    <w:rsid w:val="001D6125"/>
    <w:rsid w:val="001D659F"/>
    <w:rsid w:val="001D6A70"/>
    <w:rsid w:val="001D7550"/>
    <w:rsid w:val="001D767A"/>
    <w:rsid w:val="001D796B"/>
    <w:rsid w:val="001E0046"/>
    <w:rsid w:val="001E181F"/>
    <w:rsid w:val="001E2273"/>
    <w:rsid w:val="001E3CB6"/>
    <w:rsid w:val="001E4FA4"/>
    <w:rsid w:val="001E5891"/>
    <w:rsid w:val="001E65DC"/>
    <w:rsid w:val="001E6790"/>
    <w:rsid w:val="001E6DA2"/>
    <w:rsid w:val="001E6ECA"/>
    <w:rsid w:val="001E75E4"/>
    <w:rsid w:val="001F0933"/>
    <w:rsid w:val="001F191D"/>
    <w:rsid w:val="001F1A97"/>
    <w:rsid w:val="001F27C9"/>
    <w:rsid w:val="001F4DBF"/>
    <w:rsid w:val="001F4EF5"/>
    <w:rsid w:val="001F5D78"/>
    <w:rsid w:val="001F62B2"/>
    <w:rsid w:val="001F66C5"/>
    <w:rsid w:val="001F67EE"/>
    <w:rsid w:val="001F6FCE"/>
    <w:rsid w:val="001F79A2"/>
    <w:rsid w:val="00200E1B"/>
    <w:rsid w:val="002010AD"/>
    <w:rsid w:val="00201EB8"/>
    <w:rsid w:val="00202891"/>
    <w:rsid w:val="0020421A"/>
    <w:rsid w:val="002043FC"/>
    <w:rsid w:val="00204695"/>
    <w:rsid w:val="002052D8"/>
    <w:rsid w:val="00213635"/>
    <w:rsid w:val="002136D8"/>
    <w:rsid w:val="00213ACE"/>
    <w:rsid w:val="00213BD4"/>
    <w:rsid w:val="00213FAB"/>
    <w:rsid w:val="002140CD"/>
    <w:rsid w:val="00214DFC"/>
    <w:rsid w:val="00214EB1"/>
    <w:rsid w:val="002156C3"/>
    <w:rsid w:val="002158C0"/>
    <w:rsid w:val="00215985"/>
    <w:rsid w:val="00216AA7"/>
    <w:rsid w:val="0021709E"/>
    <w:rsid w:val="00217ED2"/>
    <w:rsid w:val="002229F5"/>
    <w:rsid w:val="00222ED4"/>
    <w:rsid w:val="00223131"/>
    <w:rsid w:val="00223283"/>
    <w:rsid w:val="002234A0"/>
    <w:rsid w:val="00223DFD"/>
    <w:rsid w:val="00224666"/>
    <w:rsid w:val="00224E7B"/>
    <w:rsid w:val="00227360"/>
    <w:rsid w:val="00227BF1"/>
    <w:rsid w:val="002301F2"/>
    <w:rsid w:val="002302FC"/>
    <w:rsid w:val="00230807"/>
    <w:rsid w:val="00230B47"/>
    <w:rsid w:val="00230C5B"/>
    <w:rsid w:val="00230DF2"/>
    <w:rsid w:val="00231200"/>
    <w:rsid w:val="00231F5B"/>
    <w:rsid w:val="002320F0"/>
    <w:rsid w:val="00233A0C"/>
    <w:rsid w:val="00233D88"/>
    <w:rsid w:val="00234CA8"/>
    <w:rsid w:val="002357E3"/>
    <w:rsid w:val="00235DFA"/>
    <w:rsid w:val="0023677D"/>
    <w:rsid w:val="00237199"/>
    <w:rsid w:val="00237E63"/>
    <w:rsid w:val="002404A0"/>
    <w:rsid w:val="0024099D"/>
    <w:rsid w:val="002411B2"/>
    <w:rsid w:val="00242778"/>
    <w:rsid w:val="002427B3"/>
    <w:rsid w:val="00242BD2"/>
    <w:rsid w:val="00243C95"/>
    <w:rsid w:val="00243E38"/>
    <w:rsid w:val="0024414F"/>
    <w:rsid w:val="002443FD"/>
    <w:rsid w:val="002445FA"/>
    <w:rsid w:val="00244D61"/>
    <w:rsid w:val="0024551F"/>
    <w:rsid w:val="002457F3"/>
    <w:rsid w:val="002459A6"/>
    <w:rsid w:val="00245FF5"/>
    <w:rsid w:val="00246645"/>
    <w:rsid w:val="00247BE4"/>
    <w:rsid w:val="002508D6"/>
    <w:rsid w:val="00252E99"/>
    <w:rsid w:val="002536EE"/>
    <w:rsid w:val="00254375"/>
    <w:rsid w:val="0025452D"/>
    <w:rsid w:val="002546C7"/>
    <w:rsid w:val="00256896"/>
    <w:rsid w:val="00261355"/>
    <w:rsid w:val="002622D3"/>
    <w:rsid w:val="002626F1"/>
    <w:rsid w:val="00263432"/>
    <w:rsid w:val="00263B3E"/>
    <w:rsid w:val="00265056"/>
    <w:rsid w:val="00265A60"/>
    <w:rsid w:val="00266CC8"/>
    <w:rsid w:val="002677B5"/>
    <w:rsid w:val="00270736"/>
    <w:rsid w:val="0027323D"/>
    <w:rsid w:val="00275482"/>
    <w:rsid w:val="00275563"/>
    <w:rsid w:val="00275583"/>
    <w:rsid w:val="00275F5B"/>
    <w:rsid w:val="00276042"/>
    <w:rsid w:val="00276E12"/>
    <w:rsid w:val="00280346"/>
    <w:rsid w:val="002806A9"/>
    <w:rsid w:val="00281BE7"/>
    <w:rsid w:val="00284207"/>
    <w:rsid w:val="00284C9C"/>
    <w:rsid w:val="00284D7A"/>
    <w:rsid w:val="002862BC"/>
    <w:rsid w:val="00286E2D"/>
    <w:rsid w:val="00287197"/>
    <w:rsid w:val="00287D66"/>
    <w:rsid w:val="00290BCE"/>
    <w:rsid w:val="00291414"/>
    <w:rsid w:val="00292678"/>
    <w:rsid w:val="00292DE2"/>
    <w:rsid w:val="0029358D"/>
    <w:rsid w:val="00293647"/>
    <w:rsid w:val="00293923"/>
    <w:rsid w:val="00293C05"/>
    <w:rsid w:val="00295084"/>
    <w:rsid w:val="00295325"/>
    <w:rsid w:val="002958C9"/>
    <w:rsid w:val="002959C1"/>
    <w:rsid w:val="002959DE"/>
    <w:rsid w:val="00295FCB"/>
    <w:rsid w:val="00296658"/>
    <w:rsid w:val="002978BF"/>
    <w:rsid w:val="00297AD8"/>
    <w:rsid w:val="002A00F6"/>
    <w:rsid w:val="002A1682"/>
    <w:rsid w:val="002A1DF7"/>
    <w:rsid w:val="002A205B"/>
    <w:rsid w:val="002A2F28"/>
    <w:rsid w:val="002A32E0"/>
    <w:rsid w:val="002A35A8"/>
    <w:rsid w:val="002A3C4C"/>
    <w:rsid w:val="002A5B35"/>
    <w:rsid w:val="002A77DB"/>
    <w:rsid w:val="002A7B18"/>
    <w:rsid w:val="002A7B1D"/>
    <w:rsid w:val="002A7EC0"/>
    <w:rsid w:val="002B0CDC"/>
    <w:rsid w:val="002B174C"/>
    <w:rsid w:val="002B26D8"/>
    <w:rsid w:val="002B2857"/>
    <w:rsid w:val="002B2EEE"/>
    <w:rsid w:val="002B3541"/>
    <w:rsid w:val="002B3B14"/>
    <w:rsid w:val="002B46E5"/>
    <w:rsid w:val="002B497B"/>
    <w:rsid w:val="002B6829"/>
    <w:rsid w:val="002B7719"/>
    <w:rsid w:val="002B7F03"/>
    <w:rsid w:val="002C1DD9"/>
    <w:rsid w:val="002C3260"/>
    <w:rsid w:val="002C34AE"/>
    <w:rsid w:val="002C360B"/>
    <w:rsid w:val="002C3946"/>
    <w:rsid w:val="002C4863"/>
    <w:rsid w:val="002C4F90"/>
    <w:rsid w:val="002C5004"/>
    <w:rsid w:val="002C50EA"/>
    <w:rsid w:val="002C524C"/>
    <w:rsid w:val="002C5BE3"/>
    <w:rsid w:val="002C61A7"/>
    <w:rsid w:val="002C6BF7"/>
    <w:rsid w:val="002C6D6F"/>
    <w:rsid w:val="002D1071"/>
    <w:rsid w:val="002D1098"/>
    <w:rsid w:val="002D1BE1"/>
    <w:rsid w:val="002D2922"/>
    <w:rsid w:val="002D2C05"/>
    <w:rsid w:val="002D2FB6"/>
    <w:rsid w:val="002D31C4"/>
    <w:rsid w:val="002D33C6"/>
    <w:rsid w:val="002D45BC"/>
    <w:rsid w:val="002D4DCB"/>
    <w:rsid w:val="002D5298"/>
    <w:rsid w:val="002D6872"/>
    <w:rsid w:val="002D6BD0"/>
    <w:rsid w:val="002E01FE"/>
    <w:rsid w:val="002E037D"/>
    <w:rsid w:val="002E09C6"/>
    <w:rsid w:val="002E1443"/>
    <w:rsid w:val="002E3648"/>
    <w:rsid w:val="002E3DF9"/>
    <w:rsid w:val="002E5005"/>
    <w:rsid w:val="002E5F96"/>
    <w:rsid w:val="002E6A7D"/>
    <w:rsid w:val="002E6B54"/>
    <w:rsid w:val="002E7C69"/>
    <w:rsid w:val="002F088E"/>
    <w:rsid w:val="002F2BDE"/>
    <w:rsid w:val="002F2CC2"/>
    <w:rsid w:val="002F3474"/>
    <w:rsid w:val="002F4D9F"/>
    <w:rsid w:val="002F5431"/>
    <w:rsid w:val="002F60F8"/>
    <w:rsid w:val="002F633F"/>
    <w:rsid w:val="002F63DC"/>
    <w:rsid w:val="002F7564"/>
    <w:rsid w:val="002F76BA"/>
    <w:rsid w:val="00300497"/>
    <w:rsid w:val="003005D2"/>
    <w:rsid w:val="00300767"/>
    <w:rsid w:val="00300AE5"/>
    <w:rsid w:val="00300D71"/>
    <w:rsid w:val="0030112C"/>
    <w:rsid w:val="00301E7D"/>
    <w:rsid w:val="003020E5"/>
    <w:rsid w:val="0030269A"/>
    <w:rsid w:val="00302D23"/>
    <w:rsid w:val="00302D90"/>
    <w:rsid w:val="00303AFA"/>
    <w:rsid w:val="00304954"/>
    <w:rsid w:val="00304E41"/>
    <w:rsid w:val="00305474"/>
    <w:rsid w:val="00305EE4"/>
    <w:rsid w:val="00306A5C"/>
    <w:rsid w:val="00306F3E"/>
    <w:rsid w:val="003071E1"/>
    <w:rsid w:val="003077D5"/>
    <w:rsid w:val="0031080F"/>
    <w:rsid w:val="0031086D"/>
    <w:rsid w:val="0031241E"/>
    <w:rsid w:val="003135E9"/>
    <w:rsid w:val="00313DA5"/>
    <w:rsid w:val="00313EEC"/>
    <w:rsid w:val="00314B95"/>
    <w:rsid w:val="00316608"/>
    <w:rsid w:val="0031722C"/>
    <w:rsid w:val="00317AA4"/>
    <w:rsid w:val="00317BC0"/>
    <w:rsid w:val="003207B2"/>
    <w:rsid w:val="00320AD3"/>
    <w:rsid w:val="00321AE5"/>
    <w:rsid w:val="00322330"/>
    <w:rsid w:val="003223B1"/>
    <w:rsid w:val="003230CA"/>
    <w:rsid w:val="00323594"/>
    <w:rsid w:val="003248FF"/>
    <w:rsid w:val="00324DAB"/>
    <w:rsid w:val="003252FE"/>
    <w:rsid w:val="00326472"/>
    <w:rsid w:val="003270B8"/>
    <w:rsid w:val="0032770A"/>
    <w:rsid w:val="00327847"/>
    <w:rsid w:val="00327889"/>
    <w:rsid w:val="00327A67"/>
    <w:rsid w:val="00327D46"/>
    <w:rsid w:val="00331394"/>
    <w:rsid w:val="00331580"/>
    <w:rsid w:val="0033199B"/>
    <w:rsid w:val="00331BA3"/>
    <w:rsid w:val="00331C2D"/>
    <w:rsid w:val="00331C30"/>
    <w:rsid w:val="00332D09"/>
    <w:rsid w:val="00333149"/>
    <w:rsid w:val="00333431"/>
    <w:rsid w:val="00333A2C"/>
    <w:rsid w:val="0033521A"/>
    <w:rsid w:val="00335746"/>
    <w:rsid w:val="00340B2D"/>
    <w:rsid w:val="00340DD2"/>
    <w:rsid w:val="00341451"/>
    <w:rsid w:val="003414D8"/>
    <w:rsid w:val="003415F1"/>
    <w:rsid w:val="003417C4"/>
    <w:rsid w:val="00341E87"/>
    <w:rsid w:val="003425E6"/>
    <w:rsid w:val="00342AD6"/>
    <w:rsid w:val="00343516"/>
    <w:rsid w:val="00343DCA"/>
    <w:rsid w:val="00344080"/>
    <w:rsid w:val="0034476C"/>
    <w:rsid w:val="00344B1D"/>
    <w:rsid w:val="00344F0E"/>
    <w:rsid w:val="003450D0"/>
    <w:rsid w:val="00345975"/>
    <w:rsid w:val="00347187"/>
    <w:rsid w:val="0034735B"/>
    <w:rsid w:val="00347819"/>
    <w:rsid w:val="0035017B"/>
    <w:rsid w:val="003508EE"/>
    <w:rsid w:val="00350AEE"/>
    <w:rsid w:val="00350E89"/>
    <w:rsid w:val="00350EF2"/>
    <w:rsid w:val="00350FF8"/>
    <w:rsid w:val="00351E33"/>
    <w:rsid w:val="00352200"/>
    <w:rsid w:val="0035326D"/>
    <w:rsid w:val="0035405F"/>
    <w:rsid w:val="003543CB"/>
    <w:rsid w:val="0035478B"/>
    <w:rsid w:val="003602F1"/>
    <w:rsid w:val="00361B3F"/>
    <w:rsid w:val="003624FF"/>
    <w:rsid w:val="0036303B"/>
    <w:rsid w:val="00363688"/>
    <w:rsid w:val="003638BD"/>
    <w:rsid w:val="003646F5"/>
    <w:rsid w:val="0036552B"/>
    <w:rsid w:val="0036606E"/>
    <w:rsid w:val="003660AA"/>
    <w:rsid w:val="00366E46"/>
    <w:rsid w:val="00367183"/>
    <w:rsid w:val="003676BE"/>
    <w:rsid w:val="00367D82"/>
    <w:rsid w:val="00370345"/>
    <w:rsid w:val="00370F2B"/>
    <w:rsid w:val="0037203F"/>
    <w:rsid w:val="0037227A"/>
    <w:rsid w:val="00373F01"/>
    <w:rsid w:val="003765AC"/>
    <w:rsid w:val="003769F0"/>
    <w:rsid w:val="00377492"/>
    <w:rsid w:val="00377E21"/>
    <w:rsid w:val="0038009C"/>
    <w:rsid w:val="003800E9"/>
    <w:rsid w:val="003806B8"/>
    <w:rsid w:val="0038071C"/>
    <w:rsid w:val="00381A12"/>
    <w:rsid w:val="0038213F"/>
    <w:rsid w:val="003826D7"/>
    <w:rsid w:val="00382707"/>
    <w:rsid w:val="00383C86"/>
    <w:rsid w:val="00383D95"/>
    <w:rsid w:val="00384E97"/>
    <w:rsid w:val="00384F28"/>
    <w:rsid w:val="0038538B"/>
    <w:rsid w:val="00386014"/>
    <w:rsid w:val="003861BB"/>
    <w:rsid w:val="0038634E"/>
    <w:rsid w:val="00387D06"/>
    <w:rsid w:val="00390ED1"/>
    <w:rsid w:val="00394460"/>
    <w:rsid w:val="00394729"/>
    <w:rsid w:val="0039472F"/>
    <w:rsid w:val="00396A75"/>
    <w:rsid w:val="00397A3C"/>
    <w:rsid w:val="00397F4F"/>
    <w:rsid w:val="003A0016"/>
    <w:rsid w:val="003A0E46"/>
    <w:rsid w:val="003A4017"/>
    <w:rsid w:val="003A42AA"/>
    <w:rsid w:val="003A4ADC"/>
    <w:rsid w:val="003A4F43"/>
    <w:rsid w:val="003A61AD"/>
    <w:rsid w:val="003A6BD8"/>
    <w:rsid w:val="003A7690"/>
    <w:rsid w:val="003A7B69"/>
    <w:rsid w:val="003A7BA4"/>
    <w:rsid w:val="003A7E2E"/>
    <w:rsid w:val="003A7FB3"/>
    <w:rsid w:val="003B0119"/>
    <w:rsid w:val="003B0BD9"/>
    <w:rsid w:val="003B0FC0"/>
    <w:rsid w:val="003B13BB"/>
    <w:rsid w:val="003B2E85"/>
    <w:rsid w:val="003B3753"/>
    <w:rsid w:val="003B43D5"/>
    <w:rsid w:val="003B4F1C"/>
    <w:rsid w:val="003B5BE3"/>
    <w:rsid w:val="003B5D50"/>
    <w:rsid w:val="003B5E67"/>
    <w:rsid w:val="003B6CC9"/>
    <w:rsid w:val="003B7192"/>
    <w:rsid w:val="003B7E64"/>
    <w:rsid w:val="003C1D0B"/>
    <w:rsid w:val="003C21A8"/>
    <w:rsid w:val="003C337C"/>
    <w:rsid w:val="003C4215"/>
    <w:rsid w:val="003C4544"/>
    <w:rsid w:val="003C51FA"/>
    <w:rsid w:val="003C539D"/>
    <w:rsid w:val="003C55B7"/>
    <w:rsid w:val="003C6F9A"/>
    <w:rsid w:val="003C7C65"/>
    <w:rsid w:val="003D0D6C"/>
    <w:rsid w:val="003D13B3"/>
    <w:rsid w:val="003D1946"/>
    <w:rsid w:val="003D1E8F"/>
    <w:rsid w:val="003D3569"/>
    <w:rsid w:val="003D39C8"/>
    <w:rsid w:val="003D3E57"/>
    <w:rsid w:val="003D42D2"/>
    <w:rsid w:val="003D4C56"/>
    <w:rsid w:val="003D7015"/>
    <w:rsid w:val="003D7E87"/>
    <w:rsid w:val="003E1643"/>
    <w:rsid w:val="003E1707"/>
    <w:rsid w:val="003E2462"/>
    <w:rsid w:val="003E2C64"/>
    <w:rsid w:val="003E3E28"/>
    <w:rsid w:val="003E3FDD"/>
    <w:rsid w:val="003E505E"/>
    <w:rsid w:val="003E531C"/>
    <w:rsid w:val="003E545D"/>
    <w:rsid w:val="003E5DAA"/>
    <w:rsid w:val="003E7DB5"/>
    <w:rsid w:val="003F2182"/>
    <w:rsid w:val="003F28BB"/>
    <w:rsid w:val="003F360F"/>
    <w:rsid w:val="003F5F22"/>
    <w:rsid w:val="003F6D9A"/>
    <w:rsid w:val="003F7E06"/>
    <w:rsid w:val="00400D24"/>
    <w:rsid w:val="004014E6"/>
    <w:rsid w:val="004015F3"/>
    <w:rsid w:val="004016D4"/>
    <w:rsid w:val="004018BF"/>
    <w:rsid w:val="0040194B"/>
    <w:rsid w:val="00401BE2"/>
    <w:rsid w:val="004020E1"/>
    <w:rsid w:val="0040223E"/>
    <w:rsid w:val="00402A9C"/>
    <w:rsid w:val="00403C7B"/>
    <w:rsid w:val="004042B3"/>
    <w:rsid w:val="00404E1F"/>
    <w:rsid w:val="00404EE6"/>
    <w:rsid w:val="004060D2"/>
    <w:rsid w:val="00406C47"/>
    <w:rsid w:val="00407BED"/>
    <w:rsid w:val="00407FB9"/>
    <w:rsid w:val="00411E4B"/>
    <w:rsid w:val="00412999"/>
    <w:rsid w:val="00413126"/>
    <w:rsid w:val="004131C9"/>
    <w:rsid w:val="0041391D"/>
    <w:rsid w:val="004139D7"/>
    <w:rsid w:val="00413C07"/>
    <w:rsid w:val="004145BA"/>
    <w:rsid w:val="004147B2"/>
    <w:rsid w:val="00414B64"/>
    <w:rsid w:val="00414BD9"/>
    <w:rsid w:val="004155B1"/>
    <w:rsid w:val="00415E51"/>
    <w:rsid w:val="00416DA9"/>
    <w:rsid w:val="00416E5F"/>
    <w:rsid w:val="00417089"/>
    <w:rsid w:val="00417BEA"/>
    <w:rsid w:val="00420551"/>
    <w:rsid w:val="00421C68"/>
    <w:rsid w:val="00422F6E"/>
    <w:rsid w:val="00423909"/>
    <w:rsid w:val="004251CB"/>
    <w:rsid w:val="0042654B"/>
    <w:rsid w:val="00426B9D"/>
    <w:rsid w:val="00427019"/>
    <w:rsid w:val="004304DA"/>
    <w:rsid w:val="00430855"/>
    <w:rsid w:val="004321E9"/>
    <w:rsid w:val="00432E04"/>
    <w:rsid w:val="00434788"/>
    <w:rsid w:val="00434ABB"/>
    <w:rsid w:val="0043550D"/>
    <w:rsid w:val="00435718"/>
    <w:rsid w:val="004359BC"/>
    <w:rsid w:val="00435F05"/>
    <w:rsid w:val="00435F7B"/>
    <w:rsid w:val="00436949"/>
    <w:rsid w:val="00437F3B"/>
    <w:rsid w:val="0044022E"/>
    <w:rsid w:val="00440BAC"/>
    <w:rsid w:val="00440E0C"/>
    <w:rsid w:val="00441230"/>
    <w:rsid w:val="00441374"/>
    <w:rsid w:val="00441477"/>
    <w:rsid w:val="004424E4"/>
    <w:rsid w:val="00443653"/>
    <w:rsid w:val="00443656"/>
    <w:rsid w:val="00443AF5"/>
    <w:rsid w:val="00443F95"/>
    <w:rsid w:val="00444CB3"/>
    <w:rsid w:val="00445FAC"/>
    <w:rsid w:val="0044615E"/>
    <w:rsid w:val="004468B1"/>
    <w:rsid w:val="00447344"/>
    <w:rsid w:val="00447BDC"/>
    <w:rsid w:val="00450214"/>
    <w:rsid w:val="00450422"/>
    <w:rsid w:val="00450DC7"/>
    <w:rsid w:val="004510F7"/>
    <w:rsid w:val="004511AC"/>
    <w:rsid w:val="00453614"/>
    <w:rsid w:val="00453CC3"/>
    <w:rsid w:val="00453F32"/>
    <w:rsid w:val="0045433F"/>
    <w:rsid w:val="00455484"/>
    <w:rsid w:val="004558CF"/>
    <w:rsid w:val="00455CC7"/>
    <w:rsid w:val="00455F31"/>
    <w:rsid w:val="00456961"/>
    <w:rsid w:val="00456C44"/>
    <w:rsid w:val="00457632"/>
    <w:rsid w:val="0045787E"/>
    <w:rsid w:val="004601E5"/>
    <w:rsid w:val="0046068E"/>
    <w:rsid w:val="00460EFF"/>
    <w:rsid w:val="0046150E"/>
    <w:rsid w:val="004616B9"/>
    <w:rsid w:val="00461F0A"/>
    <w:rsid w:val="00462431"/>
    <w:rsid w:val="004628A6"/>
    <w:rsid w:val="00462A03"/>
    <w:rsid w:val="0046352B"/>
    <w:rsid w:val="00464028"/>
    <w:rsid w:val="0046411A"/>
    <w:rsid w:val="0046507D"/>
    <w:rsid w:val="00465BD9"/>
    <w:rsid w:val="00466139"/>
    <w:rsid w:val="00466602"/>
    <w:rsid w:val="004667AC"/>
    <w:rsid w:val="00467420"/>
    <w:rsid w:val="00470467"/>
    <w:rsid w:val="0047068A"/>
    <w:rsid w:val="00470DB9"/>
    <w:rsid w:val="00471A2F"/>
    <w:rsid w:val="004723E0"/>
    <w:rsid w:val="00473ABF"/>
    <w:rsid w:val="00474ABC"/>
    <w:rsid w:val="00474EF8"/>
    <w:rsid w:val="0047533E"/>
    <w:rsid w:val="00475770"/>
    <w:rsid w:val="00475B2E"/>
    <w:rsid w:val="00475E62"/>
    <w:rsid w:val="00475F5E"/>
    <w:rsid w:val="004765E9"/>
    <w:rsid w:val="0047685B"/>
    <w:rsid w:val="00476879"/>
    <w:rsid w:val="004772E8"/>
    <w:rsid w:val="0047765B"/>
    <w:rsid w:val="00477C61"/>
    <w:rsid w:val="00481083"/>
    <w:rsid w:val="00481C47"/>
    <w:rsid w:val="00481E5E"/>
    <w:rsid w:val="00482494"/>
    <w:rsid w:val="00483904"/>
    <w:rsid w:val="00483972"/>
    <w:rsid w:val="004839C3"/>
    <w:rsid w:val="00483BEB"/>
    <w:rsid w:val="00483C39"/>
    <w:rsid w:val="00483C5A"/>
    <w:rsid w:val="004846F6"/>
    <w:rsid w:val="00484CDA"/>
    <w:rsid w:val="00485445"/>
    <w:rsid w:val="00485DBE"/>
    <w:rsid w:val="0048616A"/>
    <w:rsid w:val="00486A09"/>
    <w:rsid w:val="00490A67"/>
    <w:rsid w:val="004927D3"/>
    <w:rsid w:val="0049283D"/>
    <w:rsid w:val="00492CB3"/>
    <w:rsid w:val="00492EDA"/>
    <w:rsid w:val="00493275"/>
    <w:rsid w:val="0049447F"/>
    <w:rsid w:val="004957A5"/>
    <w:rsid w:val="0049587F"/>
    <w:rsid w:val="00495D08"/>
    <w:rsid w:val="004966AC"/>
    <w:rsid w:val="00496D4D"/>
    <w:rsid w:val="00497248"/>
    <w:rsid w:val="004A00AA"/>
    <w:rsid w:val="004A0859"/>
    <w:rsid w:val="004A13E0"/>
    <w:rsid w:val="004A1420"/>
    <w:rsid w:val="004A1540"/>
    <w:rsid w:val="004A1C9D"/>
    <w:rsid w:val="004A1CAA"/>
    <w:rsid w:val="004A27CB"/>
    <w:rsid w:val="004A2B7C"/>
    <w:rsid w:val="004A334E"/>
    <w:rsid w:val="004A3AA0"/>
    <w:rsid w:val="004A4550"/>
    <w:rsid w:val="004A46DC"/>
    <w:rsid w:val="004A52ED"/>
    <w:rsid w:val="004A55BD"/>
    <w:rsid w:val="004A5830"/>
    <w:rsid w:val="004A5C1F"/>
    <w:rsid w:val="004A5D1E"/>
    <w:rsid w:val="004A667A"/>
    <w:rsid w:val="004A67EC"/>
    <w:rsid w:val="004B0F71"/>
    <w:rsid w:val="004B1131"/>
    <w:rsid w:val="004B1A21"/>
    <w:rsid w:val="004B2811"/>
    <w:rsid w:val="004B300C"/>
    <w:rsid w:val="004B327A"/>
    <w:rsid w:val="004B3287"/>
    <w:rsid w:val="004B3DD2"/>
    <w:rsid w:val="004B3FA9"/>
    <w:rsid w:val="004B45BF"/>
    <w:rsid w:val="004B47FD"/>
    <w:rsid w:val="004B52AE"/>
    <w:rsid w:val="004B5627"/>
    <w:rsid w:val="004B5B67"/>
    <w:rsid w:val="004B5BDC"/>
    <w:rsid w:val="004B711B"/>
    <w:rsid w:val="004C02B8"/>
    <w:rsid w:val="004C04B6"/>
    <w:rsid w:val="004C0934"/>
    <w:rsid w:val="004C0CDE"/>
    <w:rsid w:val="004C25B8"/>
    <w:rsid w:val="004C2964"/>
    <w:rsid w:val="004C3D79"/>
    <w:rsid w:val="004C410E"/>
    <w:rsid w:val="004C4147"/>
    <w:rsid w:val="004C4C80"/>
    <w:rsid w:val="004C54C1"/>
    <w:rsid w:val="004C559E"/>
    <w:rsid w:val="004C56EB"/>
    <w:rsid w:val="004C5D34"/>
    <w:rsid w:val="004C6ED6"/>
    <w:rsid w:val="004C7320"/>
    <w:rsid w:val="004C7B63"/>
    <w:rsid w:val="004D01B5"/>
    <w:rsid w:val="004D0467"/>
    <w:rsid w:val="004D1277"/>
    <w:rsid w:val="004D127D"/>
    <w:rsid w:val="004D1565"/>
    <w:rsid w:val="004D186B"/>
    <w:rsid w:val="004D1E8B"/>
    <w:rsid w:val="004D26F2"/>
    <w:rsid w:val="004D28C6"/>
    <w:rsid w:val="004D2A04"/>
    <w:rsid w:val="004D2A4C"/>
    <w:rsid w:val="004D3DEC"/>
    <w:rsid w:val="004D6422"/>
    <w:rsid w:val="004D725F"/>
    <w:rsid w:val="004D7611"/>
    <w:rsid w:val="004E017D"/>
    <w:rsid w:val="004E1292"/>
    <w:rsid w:val="004E13F5"/>
    <w:rsid w:val="004E2CE0"/>
    <w:rsid w:val="004E33A8"/>
    <w:rsid w:val="004E3AAB"/>
    <w:rsid w:val="004E3C74"/>
    <w:rsid w:val="004E409A"/>
    <w:rsid w:val="004E468F"/>
    <w:rsid w:val="004E4DA4"/>
    <w:rsid w:val="004E52B3"/>
    <w:rsid w:val="004E54D9"/>
    <w:rsid w:val="004E6034"/>
    <w:rsid w:val="004E7B76"/>
    <w:rsid w:val="004F0B2B"/>
    <w:rsid w:val="004F124C"/>
    <w:rsid w:val="004F1793"/>
    <w:rsid w:val="004F1843"/>
    <w:rsid w:val="004F29BA"/>
    <w:rsid w:val="004F2A50"/>
    <w:rsid w:val="004F2EED"/>
    <w:rsid w:val="004F50F6"/>
    <w:rsid w:val="004F62DF"/>
    <w:rsid w:val="004F6EE8"/>
    <w:rsid w:val="004F79E2"/>
    <w:rsid w:val="004F7A8E"/>
    <w:rsid w:val="0050072E"/>
    <w:rsid w:val="00500799"/>
    <w:rsid w:val="005012E3"/>
    <w:rsid w:val="005014AE"/>
    <w:rsid w:val="00501550"/>
    <w:rsid w:val="00502664"/>
    <w:rsid w:val="00502EDB"/>
    <w:rsid w:val="00503F3B"/>
    <w:rsid w:val="00504C11"/>
    <w:rsid w:val="00504F1A"/>
    <w:rsid w:val="0050667A"/>
    <w:rsid w:val="0050730E"/>
    <w:rsid w:val="00507803"/>
    <w:rsid w:val="00507FA4"/>
    <w:rsid w:val="00510E2A"/>
    <w:rsid w:val="00511219"/>
    <w:rsid w:val="00511556"/>
    <w:rsid w:val="00513AAF"/>
    <w:rsid w:val="00513FC7"/>
    <w:rsid w:val="0051407D"/>
    <w:rsid w:val="0051578C"/>
    <w:rsid w:val="00515AC4"/>
    <w:rsid w:val="00517754"/>
    <w:rsid w:val="00517D09"/>
    <w:rsid w:val="00517E43"/>
    <w:rsid w:val="00520ECF"/>
    <w:rsid w:val="00521B72"/>
    <w:rsid w:val="00522AEB"/>
    <w:rsid w:val="00523921"/>
    <w:rsid w:val="00523FF0"/>
    <w:rsid w:val="00524527"/>
    <w:rsid w:val="00524551"/>
    <w:rsid w:val="00524B7C"/>
    <w:rsid w:val="00524CB5"/>
    <w:rsid w:val="00524E1C"/>
    <w:rsid w:val="005262E9"/>
    <w:rsid w:val="0052698B"/>
    <w:rsid w:val="00527F9F"/>
    <w:rsid w:val="00531D4D"/>
    <w:rsid w:val="005321E4"/>
    <w:rsid w:val="00532334"/>
    <w:rsid w:val="00532BA4"/>
    <w:rsid w:val="0053415C"/>
    <w:rsid w:val="0053429B"/>
    <w:rsid w:val="005342B1"/>
    <w:rsid w:val="005349DF"/>
    <w:rsid w:val="00534DD5"/>
    <w:rsid w:val="00534F06"/>
    <w:rsid w:val="005357BF"/>
    <w:rsid w:val="00535B4D"/>
    <w:rsid w:val="005364AD"/>
    <w:rsid w:val="005375A7"/>
    <w:rsid w:val="005377D9"/>
    <w:rsid w:val="00541128"/>
    <w:rsid w:val="00542379"/>
    <w:rsid w:val="00542ABA"/>
    <w:rsid w:val="00542BF4"/>
    <w:rsid w:val="00542DAE"/>
    <w:rsid w:val="005435D7"/>
    <w:rsid w:val="00545F62"/>
    <w:rsid w:val="00546519"/>
    <w:rsid w:val="005467D0"/>
    <w:rsid w:val="0054697D"/>
    <w:rsid w:val="00546C7C"/>
    <w:rsid w:val="00546ED4"/>
    <w:rsid w:val="0054706A"/>
    <w:rsid w:val="005474F7"/>
    <w:rsid w:val="00547CF2"/>
    <w:rsid w:val="00547F41"/>
    <w:rsid w:val="005510BF"/>
    <w:rsid w:val="0055149F"/>
    <w:rsid w:val="00551DCD"/>
    <w:rsid w:val="005531A9"/>
    <w:rsid w:val="005539B2"/>
    <w:rsid w:val="00553D0E"/>
    <w:rsid w:val="00555008"/>
    <w:rsid w:val="005551CB"/>
    <w:rsid w:val="00555762"/>
    <w:rsid w:val="00556AC2"/>
    <w:rsid w:val="005606CD"/>
    <w:rsid w:val="00560873"/>
    <w:rsid w:val="0056131A"/>
    <w:rsid w:val="00561A7A"/>
    <w:rsid w:val="00561AA0"/>
    <w:rsid w:val="00561AD3"/>
    <w:rsid w:val="005625D9"/>
    <w:rsid w:val="0056307F"/>
    <w:rsid w:val="005635A0"/>
    <w:rsid w:val="005636CB"/>
    <w:rsid w:val="00563BEA"/>
    <w:rsid w:val="0056423C"/>
    <w:rsid w:val="00564CE2"/>
    <w:rsid w:val="00566F16"/>
    <w:rsid w:val="00567065"/>
    <w:rsid w:val="0056783A"/>
    <w:rsid w:val="0056792E"/>
    <w:rsid w:val="005722D7"/>
    <w:rsid w:val="005728C0"/>
    <w:rsid w:val="00572F6F"/>
    <w:rsid w:val="005730F5"/>
    <w:rsid w:val="0057421E"/>
    <w:rsid w:val="00574767"/>
    <w:rsid w:val="00576FDE"/>
    <w:rsid w:val="0057713C"/>
    <w:rsid w:val="005807F5"/>
    <w:rsid w:val="0058084A"/>
    <w:rsid w:val="005810A8"/>
    <w:rsid w:val="0058117B"/>
    <w:rsid w:val="00581407"/>
    <w:rsid w:val="005818D5"/>
    <w:rsid w:val="00581DEB"/>
    <w:rsid w:val="005827C9"/>
    <w:rsid w:val="005856CB"/>
    <w:rsid w:val="005861EC"/>
    <w:rsid w:val="00586836"/>
    <w:rsid w:val="005870B5"/>
    <w:rsid w:val="005876A4"/>
    <w:rsid w:val="00587B55"/>
    <w:rsid w:val="00590BF0"/>
    <w:rsid w:val="00591988"/>
    <w:rsid w:val="00592A9E"/>
    <w:rsid w:val="00592BE1"/>
    <w:rsid w:val="0059366C"/>
    <w:rsid w:val="00593D99"/>
    <w:rsid w:val="00594407"/>
    <w:rsid w:val="00594E24"/>
    <w:rsid w:val="00594FA0"/>
    <w:rsid w:val="0059586D"/>
    <w:rsid w:val="00595A5C"/>
    <w:rsid w:val="005972E2"/>
    <w:rsid w:val="00597F40"/>
    <w:rsid w:val="005A1792"/>
    <w:rsid w:val="005A1E0D"/>
    <w:rsid w:val="005A2088"/>
    <w:rsid w:val="005A2469"/>
    <w:rsid w:val="005A24D0"/>
    <w:rsid w:val="005A2C0C"/>
    <w:rsid w:val="005A36E4"/>
    <w:rsid w:val="005A3ADB"/>
    <w:rsid w:val="005A3E56"/>
    <w:rsid w:val="005A42F5"/>
    <w:rsid w:val="005A51CB"/>
    <w:rsid w:val="005A5278"/>
    <w:rsid w:val="005A55DC"/>
    <w:rsid w:val="005A60BA"/>
    <w:rsid w:val="005A640F"/>
    <w:rsid w:val="005B04C4"/>
    <w:rsid w:val="005B0592"/>
    <w:rsid w:val="005B0C8B"/>
    <w:rsid w:val="005B0CAA"/>
    <w:rsid w:val="005B0EDA"/>
    <w:rsid w:val="005B2A55"/>
    <w:rsid w:val="005B2F3D"/>
    <w:rsid w:val="005B337B"/>
    <w:rsid w:val="005B36BF"/>
    <w:rsid w:val="005B5397"/>
    <w:rsid w:val="005C0C39"/>
    <w:rsid w:val="005C0EED"/>
    <w:rsid w:val="005C1177"/>
    <w:rsid w:val="005C1ACC"/>
    <w:rsid w:val="005C2D20"/>
    <w:rsid w:val="005C32A4"/>
    <w:rsid w:val="005C3692"/>
    <w:rsid w:val="005C4179"/>
    <w:rsid w:val="005C4CEB"/>
    <w:rsid w:val="005C54A5"/>
    <w:rsid w:val="005C7F59"/>
    <w:rsid w:val="005D0859"/>
    <w:rsid w:val="005D09C3"/>
    <w:rsid w:val="005D124B"/>
    <w:rsid w:val="005D15C2"/>
    <w:rsid w:val="005D181A"/>
    <w:rsid w:val="005D2E8A"/>
    <w:rsid w:val="005D3061"/>
    <w:rsid w:val="005D38F5"/>
    <w:rsid w:val="005D417E"/>
    <w:rsid w:val="005D5EC5"/>
    <w:rsid w:val="005D646C"/>
    <w:rsid w:val="005D683E"/>
    <w:rsid w:val="005D765E"/>
    <w:rsid w:val="005E1589"/>
    <w:rsid w:val="005E16EE"/>
    <w:rsid w:val="005E1ABB"/>
    <w:rsid w:val="005E23A2"/>
    <w:rsid w:val="005E3673"/>
    <w:rsid w:val="005E3FD5"/>
    <w:rsid w:val="005E4367"/>
    <w:rsid w:val="005E4800"/>
    <w:rsid w:val="005E4A7E"/>
    <w:rsid w:val="005E4BA0"/>
    <w:rsid w:val="005F02E9"/>
    <w:rsid w:val="005F0A10"/>
    <w:rsid w:val="005F0D2D"/>
    <w:rsid w:val="005F1453"/>
    <w:rsid w:val="005F1478"/>
    <w:rsid w:val="005F1E91"/>
    <w:rsid w:val="005F263C"/>
    <w:rsid w:val="005F30ED"/>
    <w:rsid w:val="005F3CD0"/>
    <w:rsid w:val="005F3CFC"/>
    <w:rsid w:val="005F3FA2"/>
    <w:rsid w:val="005F440B"/>
    <w:rsid w:val="005F4755"/>
    <w:rsid w:val="005F5532"/>
    <w:rsid w:val="005F55CF"/>
    <w:rsid w:val="005F590C"/>
    <w:rsid w:val="005F591F"/>
    <w:rsid w:val="005F6DE1"/>
    <w:rsid w:val="005F749B"/>
    <w:rsid w:val="005F7670"/>
    <w:rsid w:val="00600C8A"/>
    <w:rsid w:val="0060105B"/>
    <w:rsid w:val="00601373"/>
    <w:rsid w:val="00601710"/>
    <w:rsid w:val="006032B6"/>
    <w:rsid w:val="00603402"/>
    <w:rsid w:val="00603C48"/>
    <w:rsid w:val="00603EAE"/>
    <w:rsid w:val="00604CC4"/>
    <w:rsid w:val="0060512D"/>
    <w:rsid w:val="00605BBC"/>
    <w:rsid w:val="00605CC5"/>
    <w:rsid w:val="00605D1C"/>
    <w:rsid w:val="00605FF1"/>
    <w:rsid w:val="00606EE5"/>
    <w:rsid w:val="00607F05"/>
    <w:rsid w:val="00607FF3"/>
    <w:rsid w:val="006121E5"/>
    <w:rsid w:val="0061254F"/>
    <w:rsid w:val="00612851"/>
    <w:rsid w:val="00613B1F"/>
    <w:rsid w:val="00613F49"/>
    <w:rsid w:val="00615893"/>
    <w:rsid w:val="0061593B"/>
    <w:rsid w:val="00615FF2"/>
    <w:rsid w:val="006164D6"/>
    <w:rsid w:val="0061650D"/>
    <w:rsid w:val="00616554"/>
    <w:rsid w:val="006169D3"/>
    <w:rsid w:val="006210AF"/>
    <w:rsid w:val="00621162"/>
    <w:rsid w:val="006216E8"/>
    <w:rsid w:val="0062259C"/>
    <w:rsid w:val="00622635"/>
    <w:rsid w:val="00622BEC"/>
    <w:rsid w:val="00623AB6"/>
    <w:rsid w:val="006240B7"/>
    <w:rsid w:val="0062455E"/>
    <w:rsid w:val="0062481F"/>
    <w:rsid w:val="0062558F"/>
    <w:rsid w:val="00625CFD"/>
    <w:rsid w:val="00626547"/>
    <w:rsid w:val="00627A4E"/>
    <w:rsid w:val="00630768"/>
    <w:rsid w:val="0063265B"/>
    <w:rsid w:val="0063272F"/>
    <w:rsid w:val="006327B7"/>
    <w:rsid w:val="00632FD3"/>
    <w:rsid w:val="00633B99"/>
    <w:rsid w:val="00633E14"/>
    <w:rsid w:val="00634BFB"/>
    <w:rsid w:val="00635138"/>
    <w:rsid w:val="00635C9E"/>
    <w:rsid w:val="0063777B"/>
    <w:rsid w:val="0064085C"/>
    <w:rsid w:val="00640DF2"/>
    <w:rsid w:val="00641408"/>
    <w:rsid w:val="00641A14"/>
    <w:rsid w:val="0064206F"/>
    <w:rsid w:val="006460CA"/>
    <w:rsid w:val="00650E27"/>
    <w:rsid w:val="00651BA2"/>
    <w:rsid w:val="0065230A"/>
    <w:rsid w:val="006528B6"/>
    <w:rsid w:val="00652AAB"/>
    <w:rsid w:val="00653620"/>
    <w:rsid w:val="006537CE"/>
    <w:rsid w:val="00654C2C"/>
    <w:rsid w:val="006554E1"/>
    <w:rsid w:val="00655730"/>
    <w:rsid w:val="00655919"/>
    <w:rsid w:val="00655DDD"/>
    <w:rsid w:val="00656BA8"/>
    <w:rsid w:val="00656F1C"/>
    <w:rsid w:val="006604EA"/>
    <w:rsid w:val="00660EB9"/>
    <w:rsid w:val="00661689"/>
    <w:rsid w:val="00662367"/>
    <w:rsid w:val="0066290B"/>
    <w:rsid w:val="00663027"/>
    <w:rsid w:val="006641B3"/>
    <w:rsid w:val="00664B5B"/>
    <w:rsid w:val="006654E0"/>
    <w:rsid w:val="006660FB"/>
    <w:rsid w:val="00666F51"/>
    <w:rsid w:val="006674C1"/>
    <w:rsid w:val="0066752E"/>
    <w:rsid w:val="0067013F"/>
    <w:rsid w:val="006703AB"/>
    <w:rsid w:val="006704EE"/>
    <w:rsid w:val="00670891"/>
    <w:rsid w:val="00671338"/>
    <w:rsid w:val="00671701"/>
    <w:rsid w:val="006717A2"/>
    <w:rsid w:val="00671E18"/>
    <w:rsid w:val="006723DD"/>
    <w:rsid w:val="00672E11"/>
    <w:rsid w:val="00673125"/>
    <w:rsid w:val="00673B2F"/>
    <w:rsid w:val="00673BEF"/>
    <w:rsid w:val="00674CB0"/>
    <w:rsid w:val="006759E1"/>
    <w:rsid w:val="00676CD2"/>
    <w:rsid w:val="006770F5"/>
    <w:rsid w:val="00677DCE"/>
    <w:rsid w:val="00677F7A"/>
    <w:rsid w:val="0068059D"/>
    <w:rsid w:val="00680F5A"/>
    <w:rsid w:val="0068158D"/>
    <w:rsid w:val="00681ED4"/>
    <w:rsid w:val="00682240"/>
    <w:rsid w:val="006835D5"/>
    <w:rsid w:val="006835DE"/>
    <w:rsid w:val="00683637"/>
    <w:rsid w:val="006836EE"/>
    <w:rsid w:val="0068404F"/>
    <w:rsid w:val="0068496F"/>
    <w:rsid w:val="00684FD5"/>
    <w:rsid w:val="0068532C"/>
    <w:rsid w:val="006855C0"/>
    <w:rsid w:val="0068783D"/>
    <w:rsid w:val="00690CEF"/>
    <w:rsid w:val="0069194A"/>
    <w:rsid w:val="00691D85"/>
    <w:rsid w:val="006920DF"/>
    <w:rsid w:val="006922AF"/>
    <w:rsid w:val="0069377F"/>
    <w:rsid w:val="00693E4B"/>
    <w:rsid w:val="00694512"/>
    <w:rsid w:val="00694EEA"/>
    <w:rsid w:val="0069519D"/>
    <w:rsid w:val="00695670"/>
    <w:rsid w:val="006961CB"/>
    <w:rsid w:val="006961EA"/>
    <w:rsid w:val="0069641B"/>
    <w:rsid w:val="00696BBD"/>
    <w:rsid w:val="00696E66"/>
    <w:rsid w:val="006970A7"/>
    <w:rsid w:val="00697C2D"/>
    <w:rsid w:val="00697E4E"/>
    <w:rsid w:val="006A20E6"/>
    <w:rsid w:val="006A2EFF"/>
    <w:rsid w:val="006A307F"/>
    <w:rsid w:val="006A3931"/>
    <w:rsid w:val="006A3C96"/>
    <w:rsid w:val="006A412B"/>
    <w:rsid w:val="006A4378"/>
    <w:rsid w:val="006A54C7"/>
    <w:rsid w:val="006A5F5A"/>
    <w:rsid w:val="006A72AA"/>
    <w:rsid w:val="006A7589"/>
    <w:rsid w:val="006B0839"/>
    <w:rsid w:val="006B1148"/>
    <w:rsid w:val="006B11FF"/>
    <w:rsid w:val="006B4231"/>
    <w:rsid w:val="006B51E2"/>
    <w:rsid w:val="006B57EB"/>
    <w:rsid w:val="006B60CC"/>
    <w:rsid w:val="006B6170"/>
    <w:rsid w:val="006B7C9C"/>
    <w:rsid w:val="006C012D"/>
    <w:rsid w:val="006C0A94"/>
    <w:rsid w:val="006C12FC"/>
    <w:rsid w:val="006C1F18"/>
    <w:rsid w:val="006C26D4"/>
    <w:rsid w:val="006C2DBD"/>
    <w:rsid w:val="006C4453"/>
    <w:rsid w:val="006C6884"/>
    <w:rsid w:val="006C6FD9"/>
    <w:rsid w:val="006C7892"/>
    <w:rsid w:val="006C7893"/>
    <w:rsid w:val="006C7E44"/>
    <w:rsid w:val="006D004B"/>
    <w:rsid w:val="006D0C37"/>
    <w:rsid w:val="006D0EC5"/>
    <w:rsid w:val="006D2A1A"/>
    <w:rsid w:val="006D2DC1"/>
    <w:rsid w:val="006D3272"/>
    <w:rsid w:val="006D32BC"/>
    <w:rsid w:val="006D38A3"/>
    <w:rsid w:val="006D3F8C"/>
    <w:rsid w:val="006D4028"/>
    <w:rsid w:val="006D41E3"/>
    <w:rsid w:val="006D4201"/>
    <w:rsid w:val="006D4ACE"/>
    <w:rsid w:val="006D5E48"/>
    <w:rsid w:val="006D5F70"/>
    <w:rsid w:val="006D7C8D"/>
    <w:rsid w:val="006D7E28"/>
    <w:rsid w:val="006E08E1"/>
    <w:rsid w:val="006E0DD8"/>
    <w:rsid w:val="006E0F84"/>
    <w:rsid w:val="006E32AB"/>
    <w:rsid w:val="006E3422"/>
    <w:rsid w:val="006E3731"/>
    <w:rsid w:val="006E4A07"/>
    <w:rsid w:val="006E4C03"/>
    <w:rsid w:val="006E6049"/>
    <w:rsid w:val="006E6CE4"/>
    <w:rsid w:val="006E742F"/>
    <w:rsid w:val="006E75DB"/>
    <w:rsid w:val="006E7F56"/>
    <w:rsid w:val="006F0368"/>
    <w:rsid w:val="006F0B1D"/>
    <w:rsid w:val="006F0CB2"/>
    <w:rsid w:val="006F1378"/>
    <w:rsid w:val="006F188B"/>
    <w:rsid w:val="006F19AC"/>
    <w:rsid w:val="006F31BA"/>
    <w:rsid w:val="006F3ACE"/>
    <w:rsid w:val="006F3C08"/>
    <w:rsid w:val="006F4007"/>
    <w:rsid w:val="006F49AE"/>
    <w:rsid w:val="006F5B91"/>
    <w:rsid w:val="006F5DF1"/>
    <w:rsid w:val="006F626B"/>
    <w:rsid w:val="006F78E7"/>
    <w:rsid w:val="006F7D0C"/>
    <w:rsid w:val="006F7E41"/>
    <w:rsid w:val="007002A2"/>
    <w:rsid w:val="00700C21"/>
    <w:rsid w:val="007013E5"/>
    <w:rsid w:val="00701FD0"/>
    <w:rsid w:val="007021E9"/>
    <w:rsid w:val="007022E6"/>
    <w:rsid w:val="00702714"/>
    <w:rsid w:val="0070275D"/>
    <w:rsid w:val="00702DF1"/>
    <w:rsid w:val="00703DD5"/>
    <w:rsid w:val="007049C4"/>
    <w:rsid w:val="00704F88"/>
    <w:rsid w:val="0070570C"/>
    <w:rsid w:val="0070645A"/>
    <w:rsid w:val="00706A94"/>
    <w:rsid w:val="0071065A"/>
    <w:rsid w:val="00711109"/>
    <w:rsid w:val="0071114E"/>
    <w:rsid w:val="00712D44"/>
    <w:rsid w:val="007134E9"/>
    <w:rsid w:val="007138E0"/>
    <w:rsid w:val="00713CC2"/>
    <w:rsid w:val="0071435A"/>
    <w:rsid w:val="00715456"/>
    <w:rsid w:val="00715845"/>
    <w:rsid w:val="00715D0E"/>
    <w:rsid w:val="0071645C"/>
    <w:rsid w:val="007164FD"/>
    <w:rsid w:val="0071755D"/>
    <w:rsid w:val="00717E73"/>
    <w:rsid w:val="00720F09"/>
    <w:rsid w:val="00721F6A"/>
    <w:rsid w:val="007225EC"/>
    <w:rsid w:val="00722868"/>
    <w:rsid w:val="00722927"/>
    <w:rsid w:val="00722CAE"/>
    <w:rsid w:val="0072500F"/>
    <w:rsid w:val="0072538F"/>
    <w:rsid w:val="00725505"/>
    <w:rsid w:val="007263AE"/>
    <w:rsid w:val="007278CB"/>
    <w:rsid w:val="00730EC9"/>
    <w:rsid w:val="00732043"/>
    <w:rsid w:val="0073288C"/>
    <w:rsid w:val="0073405F"/>
    <w:rsid w:val="0073413B"/>
    <w:rsid w:val="0073431E"/>
    <w:rsid w:val="007346B7"/>
    <w:rsid w:val="00734B87"/>
    <w:rsid w:val="00734CDE"/>
    <w:rsid w:val="00735E1C"/>
    <w:rsid w:val="007367F1"/>
    <w:rsid w:val="00736A4C"/>
    <w:rsid w:val="007370A4"/>
    <w:rsid w:val="00737B0A"/>
    <w:rsid w:val="007407DF"/>
    <w:rsid w:val="00740946"/>
    <w:rsid w:val="00741F03"/>
    <w:rsid w:val="007440A2"/>
    <w:rsid w:val="0074548A"/>
    <w:rsid w:val="00746864"/>
    <w:rsid w:val="00747A6B"/>
    <w:rsid w:val="00747CAA"/>
    <w:rsid w:val="007505D8"/>
    <w:rsid w:val="0075107D"/>
    <w:rsid w:val="007519CC"/>
    <w:rsid w:val="007522E4"/>
    <w:rsid w:val="0075238E"/>
    <w:rsid w:val="007528B1"/>
    <w:rsid w:val="00752A4E"/>
    <w:rsid w:val="007531CD"/>
    <w:rsid w:val="0075577C"/>
    <w:rsid w:val="00756757"/>
    <w:rsid w:val="007568BD"/>
    <w:rsid w:val="00757858"/>
    <w:rsid w:val="00757B61"/>
    <w:rsid w:val="00760576"/>
    <w:rsid w:val="00760D07"/>
    <w:rsid w:val="0076125B"/>
    <w:rsid w:val="007623D8"/>
    <w:rsid w:val="007625B8"/>
    <w:rsid w:val="00762AEC"/>
    <w:rsid w:val="007632C8"/>
    <w:rsid w:val="0076364F"/>
    <w:rsid w:val="00763995"/>
    <w:rsid w:val="00763D6F"/>
    <w:rsid w:val="00764105"/>
    <w:rsid w:val="007641E3"/>
    <w:rsid w:val="007648CB"/>
    <w:rsid w:val="00764BC5"/>
    <w:rsid w:val="00765385"/>
    <w:rsid w:val="00765EF1"/>
    <w:rsid w:val="00766105"/>
    <w:rsid w:val="00766416"/>
    <w:rsid w:val="007665D7"/>
    <w:rsid w:val="00767666"/>
    <w:rsid w:val="0076772F"/>
    <w:rsid w:val="00767D93"/>
    <w:rsid w:val="00770EDD"/>
    <w:rsid w:val="00770F1D"/>
    <w:rsid w:val="007718D6"/>
    <w:rsid w:val="0077217E"/>
    <w:rsid w:val="0077267A"/>
    <w:rsid w:val="00772DE8"/>
    <w:rsid w:val="00773F5D"/>
    <w:rsid w:val="00774156"/>
    <w:rsid w:val="007744C1"/>
    <w:rsid w:val="00774BAA"/>
    <w:rsid w:val="007750C5"/>
    <w:rsid w:val="007751A4"/>
    <w:rsid w:val="007755AC"/>
    <w:rsid w:val="0077623D"/>
    <w:rsid w:val="0077680B"/>
    <w:rsid w:val="00777FA6"/>
    <w:rsid w:val="007814B7"/>
    <w:rsid w:val="00781B16"/>
    <w:rsid w:val="00782320"/>
    <w:rsid w:val="007823D5"/>
    <w:rsid w:val="00783419"/>
    <w:rsid w:val="00783FFE"/>
    <w:rsid w:val="00784B8F"/>
    <w:rsid w:val="00785068"/>
    <w:rsid w:val="0078547A"/>
    <w:rsid w:val="0078613F"/>
    <w:rsid w:val="007868CD"/>
    <w:rsid w:val="0078756F"/>
    <w:rsid w:val="00787942"/>
    <w:rsid w:val="00787C2B"/>
    <w:rsid w:val="00790D08"/>
    <w:rsid w:val="00791245"/>
    <w:rsid w:val="00792224"/>
    <w:rsid w:val="00792325"/>
    <w:rsid w:val="007928C1"/>
    <w:rsid w:val="0079341B"/>
    <w:rsid w:val="00793D87"/>
    <w:rsid w:val="00793EB5"/>
    <w:rsid w:val="00794A9E"/>
    <w:rsid w:val="00794F06"/>
    <w:rsid w:val="007956C2"/>
    <w:rsid w:val="00795DC7"/>
    <w:rsid w:val="00796C13"/>
    <w:rsid w:val="00796F03"/>
    <w:rsid w:val="007971D9"/>
    <w:rsid w:val="007979C4"/>
    <w:rsid w:val="007A05E4"/>
    <w:rsid w:val="007A296D"/>
    <w:rsid w:val="007A2EA8"/>
    <w:rsid w:val="007A3EE5"/>
    <w:rsid w:val="007A3FC2"/>
    <w:rsid w:val="007A43EF"/>
    <w:rsid w:val="007A5B0D"/>
    <w:rsid w:val="007A602E"/>
    <w:rsid w:val="007A72E1"/>
    <w:rsid w:val="007A7888"/>
    <w:rsid w:val="007A79BE"/>
    <w:rsid w:val="007B02C9"/>
    <w:rsid w:val="007B03E2"/>
    <w:rsid w:val="007B04C3"/>
    <w:rsid w:val="007B0595"/>
    <w:rsid w:val="007B307C"/>
    <w:rsid w:val="007B360B"/>
    <w:rsid w:val="007B44CE"/>
    <w:rsid w:val="007B4F3D"/>
    <w:rsid w:val="007B6BB7"/>
    <w:rsid w:val="007B73B5"/>
    <w:rsid w:val="007B7843"/>
    <w:rsid w:val="007B7B98"/>
    <w:rsid w:val="007B7CC2"/>
    <w:rsid w:val="007C01B9"/>
    <w:rsid w:val="007C0BFB"/>
    <w:rsid w:val="007C20C3"/>
    <w:rsid w:val="007C29EE"/>
    <w:rsid w:val="007C41DB"/>
    <w:rsid w:val="007C5855"/>
    <w:rsid w:val="007C6CD9"/>
    <w:rsid w:val="007C6EE8"/>
    <w:rsid w:val="007C7237"/>
    <w:rsid w:val="007D0456"/>
    <w:rsid w:val="007D0BCB"/>
    <w:rsid w:val="007D10BB"/>
    <w:rsid w:val="007D15A6"/>
    <w:rsid w:val="007D1821"/>
    <w:rsid w:val="007D189B"/>
    <w:rsid w:val="007D216C"/>
    <w:rsid w:val="007D247B"/>
    <w:rsid w:val="007D3D23"/>
    <w:rsid w:val="007D3ECE"/>
    <w:rsid w:val="007D3F40"/>
    <w:rsid w:val="007D3F8F"/>
    <w:rsid w:val="007D461F"/>
    <w:rsid w:val="007D5145"/>
    <w:rsid w:val="007D52E2"/>
    <w:rsid w:val="007D56FB"/>
    <w:rsid w:val="007D5A21"/>
    <w:rsid w:val="007D7177"/>
    <w:rsid w:val="007D76CF"/>
    <w:rsid w:val="007D7AB7"/>
    <w:rsid w:val="007E14CE"/>
    <w:rsid w:val="007E1A2A"/>
    <w:rsid w:val="007E25A2"/>
    <w:rsid w:val="007E2747"/>
    <w:rsid w:val="007E2EA9"/>
    <w:rsid w:val="007E31B7"/>
    <w:rsid w:val="007E34E1"/>
    <w:rsid w:val="007E3E41"/>
    <w:rsid w:val="007E42F7"/>
    <w:rsid w:val="007E4396"/>
    <w:rsid w:val="007E4A7C"/>
    <w:rsid w:val="007E4C9F"/>
    <w:rsid w:val="007E5881"/>
    <w:rsid w:val="007E5D37"/>
    <w:rsid w:val="007E5D48"/>
    <w:rsid w:val="007E6B12"/>
    <w:rsid w:val="007E7932"/>
    <w:rsid w:val="007F0062"/>
    <w:rsid w:val="007F03DF"/>
    <w:rsid w:val="007F086C"/>
    <w:rsid w:val="007F0C81"/>
    <w:rsid w:val="007F0D2C"/>
    <w:rsid w:val="007F11CC"/>
    <w:rsid w:val="007F13CF"/>
    <w:rsid w:val="007F2914"/>
    <w:rsid w:val="007F2B28"/>
    <w:rsid w:val="007F3EC0"/>
    <w:rsid w:val="007F3ED4"/>
    <w:rsid w:val="007F411F"/>
    <w:rsid w:val="007F4A6C"/>
    <w:rsid w:val="007F5BBA"/>
    <w:rsid w:val="007F5C81"/>
    <w:rsid w:val="007F74F5"/>
    <w:rsid w:val="0080048F"/>
    <w:rsid w:val="0080054E"/>
    <w:rsid w:val="008028C0"/>
    <w:rsid w:val="00802A30"/>
    <w:rsid w:val="00802C15"/>
    <w:rsid w:val="008031FB"/>
    <w:rsid w:val="00803295"/>
    <w:rsid w:val="008037BC"/>
    <w:rsid w:val="00803B22"/>
    <w:rsid w:val="00804C64"/>
    <w:rsid w:val="0080580D"/>
    <w:rsid w:val="00805863"/>
    <w:rsid w:val="008058E5"/>
    <w:rsid w:val="00805A61"/>
    <w:rsid w:val="0080735C"/>
    <w:rsid w:val="008102C7"/>
    <w:rsid w:val="00810D5D"/>
    <w:rsid w:val="00810DCB"/>
    <w:rsid w:val="00811850"/>
    <w:rsid w:val="008119A3"/>
    <w:rsid w:val="00811E68"/>
    <w:rsid w:val="00812D96"/>
    <w:rsid w:val="0081611F"/>
    <w:rsid w:val="00816236"/>
    <w:rsid w:val="008205A7"/>
    <w:rsid w:val="00820E63"/>
    <w:rsid w:val="00821691"/>
    <w:rsid w:val="008219FA"/>
    <w:rsid w:val="00822AB8"/>
    <w:rsid w:val="0082332D"/>
    <w:rsid w:val="00823D79"/>
    <w:rsid w:val="008243D4"/>
    <w:rsid w:val="00825525"/>
    <w:rsid w:val="00826633"/>
    <w:rsid w:val="008268A5"/>
    <w:rsid w:val="008271CA"/>
    <w:rsid w:val="0082728C"/>
    <w:rsid w:val="008278EE"/>
    <w:rsid w:val="00830224"/>
    <w:rsid w:val="00830D52"/>
    <w:rsid w:val="00830E49"/>
    <w:rsid w:val="008318CC"/>
    <w:rsid w:val="00831FC5"/>
    <w:rsid w:val="0083227D"/>
    <w:rsid w:val="00832C1D"/>
    <w:rsid w:val="00833487"/>
    <w:rsid w:val="008338BB"/>
    <w:rsid w:val="00833A2A"/>
    <w:rsid w:val="0083433B"/>
    <w:rsid w:val="00834824"/>
    <w:rsid w:val="00834A4D"/>
    <w:rsid w:val="00837059"/>
    <w:rsid w:val="008400A8"/>
    <w:rsid w:val="0084050D"/>
    <w:rsid w:val="00840608"/>
    <w:rsid w:val="00840B65"/>
    <w:rsid w:val="008432AF"/>
    <w:rsid w:val="008449C8"/>
    <w:rsid w:val="008454E6"/>
    <w:rsid w:val="00846B08"/>
    <w:rsid w:val="00846FEF"/>
    <w:rsid w:val="00847598"/>
    <w:rsid w:val="00852238"/>
    <w:rsid w:val="008522D5"/>
    <w:rsid w:val="008526B9"/>
    <w:rsid w:val="008530E5"/>
    <w:rsid w:val="00853F7C"/>
    <w:rsid w:val="00854540"/>
    <w:rsid w:val="008552E5"/>
    <w:rsid w:val="00855AF6"/>
    <w:rsid w:val="00856725"/>
    <w:rsid w:val="00856763"/>
    <w:rsid w:val="008567A0"/>
    <w:rsid w:val="0085691D"/>
    <w:rsid w:val="0085746F"/>
    <w:rsid w:val="00857FAD"/>
    <w:rsid w:val="00860DCB"/>
    <w:rsid w:val="00860E67"/>
    <w:rsid w:val="008615C4"/>
    <w:rsid w:val="00861CC0"/>
    <w:rsid w:val="008621A1"/>
    <w:rsid w:val="00864D45"/>
    <w:rsid w:val="00865200"/>
    <w:rsid w:val="008659CA"/>
    <w:rsid w:val="00865BC5"/>
    <w:rsid w:val="00865DCA"/>
    <w:rsid w:val="008661E4"/>
    <w:rsid w:val="0086747A"/>
    <w:rsid w:val="008679BD"/>
    <w:rsid w:val="00871561"/>
    <w:rsid w:val="00871F13"/>
    <w:rsid w:val="00871F7A"/>
    <w:rsid w:val="0087203C"/>
    <w:rsid w:val="008726FE"/>
    <w:rsid w:val="00873311"/>
    <w:rsid w:val="008736DF"/>
    <w:rsid w:val="008744E6"/>
    <w:rsid w:val="00874AA5"/>
    <w:rsid w:val="00874C31"/>
    <w:rsid w:val="00875923"/>
    <w:rsid w:val="00875F15"/>
    <w:rsid w:val="00876152"/>
    <w:rsid w:val="008761F4"/>
    <w:rsid w:val="00876575"/>
    <w:rsid w:val="00876848"/>
    <w:rsid w:val="00877318"/>
    <w:rsid w:val="008773EF"/>
    <w:rsid w:val="008774F5"/>
    <w:rsid w:val="0087788B"/>
    <w:rsid w:val="0088162D"/>
    <w:rsid w:val="008817B2"/>
    <w:rsid w:val="00882245"/>
    <w:rsid w:val="00882428"/>
    <w:rsid w:val="00885A0A"/>
    <w:rsid w:val="00885D7B"/>
    <w:rsid w:val="0088652B"/>
    <w:rsid w:val="00886729"/>
    <w:rsid w:val="00886BAE"/>
    <w:rsid w:val="008874BB"/>
    <w:rsid w:val="0089149E"/>
    <w:rsid w:val="0089249A"/>
    <w:rsid w:val="008929AA"/>
    <w:rsid w:val="00892FF8"/>
    <w:rsid w:val="0089365B"/>
    <w:rsid w:val="008942AB"/>
    <w:rsid w:val="0089484E"/>
    <w:rsid w:val="00895399"/>
    <w:rsid w:val="008961E3"/>
    <w:rsid w:val="0089641B"/>
    <w:rsid w:val="00896A80"/>
    <w:rsid w:val="00896FA7"/>
    <w:rsid w:val="008970D4"/>
    <w:rsid w:val="008A09A4"/>
    <w:rsid w:val="008A0E2D"/>
    <w:rsid w:val="008A14E8"/>
    <w:rsid w:val="008A1965"/>
    <w:rsid w:val="008A19C3"/>
    <w:rsid w:val="008A1AC3"/>
    <w:rsid w:val="008A23A2"/>
    <w:rsid w:val="008A3248"/>
    <w:rsid w:val="008A326A"/>
    <w:rsid w:val="008A3FDE"/>
    <w:rsid w:val="008A474B"/>
    <w:rsid w:val="008A4DFB"/>
    <w:rsid w:val="008A4EF6"/>
    <w:rsid w:val="008A5427"/>
    <w:rsid w:val="008A57D2"/>
    <w:rsid w:val="008A5FC5"/>
    <w:rsid w:val="008A6E91"/>
    <w:rsid w:val="008A6EEA"/>
    <w:rsid w:val="008A7404"/>
    <w:rsid w:val="008A7690"/>
    <w:rsid w:val="008A7FD4"/>
    <w:rsid w:val="008B0247"/>
    <w:rsid w:val="008B0DA6"/>
    <w:rsid w:val="008B1020"/>
    <w:rsid w:val="008B1598"/>
    <w:rsid w:val="008B260C"/>
    <w:rsid w:val="008B3234"/>
    <w:rsid w:val="008B454F"/>
    <w:rsid w:val="008B4DEF"/>
    <w:rsid w:val="008B57AF"/>
    <w:rsid w:val="008B58C9"/>
    <w:rsid w:val="008B7148"/>
    <w:rsid w:val="008B77C7"/>
    <w:rsid w:val="008C16B2"/>
    <w:rsid w:val="008C190C"/>
    <w:rsid w:val="008C2353"/>
    <w:rsid w:val="008C27ED"/>
    <w:rsid w:val="008C3215"/>
    <w:rsid w:val="008C4292"/>
    <w:rsid w:val="008C4D4F"/>
    <w:rsid w:val="008C6174"/>
    <w:rsid w:val="008C6689"/>
    <w:rsid w:val="008C6812"/>
    <w:rsid w:val="008C7D51"/>
    <w:rsid w:val="008D037B"/>
    <w:rsid w:val="008D041C"/>
    <w:rsid w:val="008D0DBF"/>
    <w:rsid w:val="008D113D"/>
    <w:rsid w:val="008D12E6"/>
    <w:rsid w:val="008D1B7B"/>
    <w:rsid w:val="008D30CE"/>
    <w:rsid w:val="008D3778"/>
    <w:rsid w:val="008D38C1"/>
    <w:rsid w:val="008D38EC"/>
    <w:rsid w:val="008D55D8"/>
    <w:rsid w:val="008D65C5"/>
    <w:rsid w:val="008D698F"/>
    <w:rsid w:val="008D7A12"/>
    <w:rsid w:val="008D7ED0"/>
    <w:rsid w:val="008E0D73"/>
    <w:rsid w:val="008E0DB7"/>
    <w:rsid w:val="008E1BFA"/>
    <w:rsid w:val="008E1D8C"/>
    <w:rsid w:val="008E2A3A"/>
    <w:rsid w:val="008E48F2"/>
    <w:rsid w:val="008E4E1D"/>
    <w:rsid w:val="008E53F5"/>
    <w:rsid w:val="008E542E"/>
    <w:rsid w:val="008E6809"/>
    <w:rsid w:val="008E687B"/>
    <w:rsid w:val="008E6A34"/>
    <w:rsid w:val="008E6CB3"/>
    <w:rsid w:val="008E7BA3"/>
    <w:rsid w:val="008F011D"/>
    <w:rsid w:val="008F0475"/>
    <w:rsid w:val="008F0FBC"/>
    <w:rsid w:val="008F2258"/>
    <w:rsid w:val="008F4A12"/>
    <w:rsid w:val="008F4DBB"/>
    <w:rsid w:val="008F578C"/>
    <w:rsid w:val="008F7372"/>
    <w:rsid w:val="008F7CC0"/>
    <w:rsid w:val="009005C0"/>
    <w:rsid w:val="00900BB6"/>
    <w:rsid w:val="00900E20"/>
    <w:rsid w:val="009011F0"/>
    <w:rsid w:val="009018F7"/>
    <w:rsid w:val="00902AFA"/>
    <w:rsid w:val="00902D0C"/>
    <w:rsid w:val="009038D9"/>
    <w:rsid w:val="00903B81"/>
    <w:rsid w:val="00903E7D"/>
    <w:rsid w:val="0090416E"/>
    <w:rsid w:val="00904598"/>
    <w:rsid w:val="0090492A"/>
    <w:rsid w:val="00905C6E"/>
    <w:rsid w:val="00906036"/>
    <w:rsid w:val="00906CF0"/>
    <w:rsid w:val="00910638"/>
    <w:rsid w:val="00910A63"/>
    <w:rsid w:val="00910B38"/>
    <w:rsid w:val="00911421"/>
    <w:rsid w:val="0091149F"/>
    <w:rsid w:val="0091196F"/>
    <w:rsid w:val="00911D2D"/>
    <w:rsid w:val="00911EA6"/>
    <w:rsid w:val="00912805"/>
    <w:rsid w:val="00913762"/>
    <w:rsid w:val="00914A64"/>
    <w:rsid w:val="00914B47"/>
    <w:rsid w:val="00914D53"/>
    <w:rsid w:val="00915340"/>
    <w:rsid w:val="00917248"/>
    <w:rsid w:val="00917672"/>
    <w:rsid w:val="0092095E"/>
    <w:rsid w:val="00922BC3"/>
    <w:rsid w:val="00922F29"/>
    <w:rsid w:val="009239B0"/>
    <w:rsid w:val="00923BD5"/>
    <w:rsid w:val="00923C08"/>
    <w:rsid w:val="00923E38"/>
    <w:rsid w:val="0092408A"/>
    <w:rsid w:val="009244CB"/>
    <w:rsid w:val="00924809"/>
    <w:rsid w:val="009259F0"/>
    <w:rsid w:val="00925A07"/>
    <w:rsid w:val="009266D0"/>
    <w:rsid w:val="00927739"/>
    <w:rsid w:val="00927791"/>
    <w:rsid w:val="00927936"/>
    <w:rsid w:val="0093180B"/>
    <w:rsid w:val="00932CF4"/>
    <w:rsid w:val="00932FC2"/>
    <w:rsid w:val="009331C3"/>
    <w:rsid w:val="00933DBD"/>
    <w:rsid w:val="009350F8"/>
    <w:rsid w:val="00935310"/>
    <w:rsid w:val="00935B89"/>
    <w:rsid w:val="00935E4C"/>
    <w:rsid w:val="009368BD"/>
    <w:rsid w:val="00936E1F"/>
    <w:rsid w:val="00937965"/>
    <w:rsid w:val="0094047D"/>
    <w:rsid w:val="0094121A"/>
    <w:rsid w:val="00941763"/>
    <w:rsid w:val="00941C25"/>
    <w:rsid w:val="00942677"/>
    <w:rsid w:val="00942E21"/>
    <w:rsid w:val="0094348D"/>
    <w:rsid w:val="00943552"/>
    <w:rsid w:val="00944181"/>
    <w:rsid w:val="0094448B"/>
    <w:rsid w:val="00944531"/>
    <w:rsid w:val="00944967"/>
    <w:rsid w:val="009458F3"/>
    <w:rsid w:val="00946094"/>
    <w:rsid w:val="00946884"/>
    <w:rsid w:val="00946BDA"/>
    <w:rsid w:val="0094733A"/>
    <w:rsid w:val="009479A0"/>
    <w:rsid w:val="00947CD4"/>
    <w:rsid w:val="0095094D"/>
    <w:rsid w:val="00950970"/>
    <w:rsid w:val="00951225"/>
    <w:rsid w:val="009514DA"/>
    <w:rsid w:val="0095214C"/>
    <w:rsid w:val="009523F5"/>
    <w:rsid w:val="0095263A"/>
    <w:rsid w:val="00952676"/>
    <w:rsid w:val="00952B51"/>
    <w:rsid w:val="00952E29"/>
    <w:rsid w:val="00952FAC"/>
    <w:rsid w:val="00954DA0"/>
    <w:rsid w:val="0095628C"/>
    <w:rsid w:val="0095723F"/>
    <w:rsid w:val="00960936"/>
    <w:rsid w:val="00960B67"/>
    <w:rsid w:val="0096263B"/>
    <w:rsid w:val="00962845"/>
    <w:rsid w:val="00964DDC"/>
    <w:rsid w:val="00964DED"/>
    <w:rsid w:val="00965DFA"/>
    <w:rsid w:val="00965E53"/>
    <w:rsid w:val="00966B30"/>
    <w:rsid w:val="00966DCA"/>
    <w:rsid w:val="009674B8"/>
    <w:rsid w:val="00967E3A"/>
    <w:rsid w:val="00967F42"/>
    <w:rsid w:val="00970DAF"/>
    <w:rsid w:val="00971A6F"/>
    <w:rsid w:val="00974C3E"/>
    <w:rsid w:val="00974F9A"/>
    <w:rsid w:val="00975458"/>
    <w:rsid w:val="00976487"/>
    <w:rsid w:val="009770F0"/>
    <w:rsid w:val="009777E2"/>
    <w:rsid w:val="0098051E"/>
    <w:rsid w:val="009815DC"/>
    <w:rsid w:val="00981718"/>
    <w:rsid w:val="00982959"/>
    <w:rsid w:val="00982AAD"/>
    <w:rsid w:val="00982BB1"/>
    <w:rsid w:val="00982C8B"/>
    <w:rsid w:val="00982EA7"/>
    <w:rsid w:val="009831BC"/>
    <w:rsid w:val="009840B7"/>
    <w:rsid w:val="00984571"/>
    <w:rsid w:val="009848BC"/>
    <w:rsid w:val="00984A32"/>
    <w:rsid w:val="0098563C"/>
    <w:rsid w:val="00985994"/>
    <w:rsid w:val="00985A14"/>
    <w:rsid w:val="0098604E"/>
    <w:rsid w:val="009861AE"/>
    <w:rsid w:val="0098646F"/>
    <w:rsid w:val="0098648F"/>
    <w:rsid w:val="0098652D"/>
    <w:rsid w:val="00987898"/>
    <w:rsid w:val="0099108F"/>
    <w:rsid w:val="0099173C"/>
    <w:rsid w:val="00991FBF"/>
    <w:rsid w:val="00992A40"/>
    <w:rsid w:val="009948A1"/>
    <w:rsid w:val="0099591D"/>
    <w:rsid w:val="00996089"/>
    <w:rsid w:val="00996370"/>
    <w:rsid w:val="00996A8D"/>
    <w:rsid w:val="009A018F"/>
    <w:rsid w:val="009A030D"/>
    <w:rsid w:val="009A0B4F"/>
    <w:rsid w:val="009A12CD"/>
    <w:rsid w:val="009A143C"/>
    <w:rsid w:val="009A151D"/>
    <w:rsid w:val="009A1ABB"/>
    <w:rsid w:val="009A1F17"/>
    <w:rsid w:val="009A2910"/>
    <w:rsid w:val="009A2CF6"/>
    <w:rsid w:val="009A3D95"/>
    <w:rsid w:val="009A3FF8"/>
    <w:rsid w:val="009A4E19"/>
    <w:rsid w:val="009A52A9"/>
    <w:rsid w:val="009A5CD0"/>
    <w:rsid w:val="009A676A"/>
    <w:rsid w:val="009A72A8"/>
    <w:rsid w:val="009A7916"/>
    <w:rsid w:val="009A79E6"/>
    <w:rsid w:val="009A7EEA"/>
    <w:rsid w:val="009B14ED"/>
    <w:rsid w:val="009B1A4C"/>
    <w:rsid w:val="009B1C17"/>
    <w:rsid w:val="009B210B"/>
    <w:rsid w:val="009B2D44"/>
    <w:rsid w:val="009B395B"/>
    <w:rsid w:val="009B4839"/>
    <w:rsid w:val="009B79D5"/>
    <w:rsid w:val="009B7FE4"/>
    <w:rsid w:val="009C010C"/>
    <w:rsid w:val="009C022B"/>
    <w:rsid w:val="009C0879"/>
    <w:rsid w:val="009C1412"/>
    <w:rsid w:val="009C2251"/>
    <w:rsid w:val="009C2B11"/>
    <w:rsid w:val="009C2D43"/>
    <w:rsid w:val="009C3589"/>
    <w:rsid w:val="009C46EF"/>
    <w:rsid w:val="009C5215"/>
    <w:rsid w:val="009C5790"/>
    <w:rsid w:val="009D0379"/>
    <w:rsid w:val="009D17C4"/>
    <w:rsid w:val="009D24A1"/>
    <w:rsid w:val="009D3F9E"/>
    <w:rsid w:val="009D40B9"/>
    <w:rsid w:val="009D5968"/>
    <w:rsid w:val="009D72FC"/>
    <w:rsid w:val="009D741D"/>
    <w:rsid w:val="009E07FB"/>
    <w:rsid w:val="009E1248"/>
    <w:rsid w:val="009E1768"/>
    <w:rsid w:val="009E2CAC"/>
    <w:rsid w:val="009E3B97"/>
    <w:rsid w:val="009E44FE"/>
    <w:rsid w:val="009E503B"/>
    <w:rsid w:val="009E67EC"/>
    <w:rsid w:val="009E7982"/>
    <w:rsid w:val="009E7B3E"/>
    <w:rsid w:val="009E7CF6"/>
    <w:rsid w:val="009E7EB8"/>
    <w:rsid w:val="009F075F"/>
    <w:rsid w:val="009F0839"/>
    <w:rsid w:val="009F0BF9"/>
    <w:rsid w:val="009F1239"/>
    <w:rsid w:val="009F1410"/>
    <w:rsid w:val="009F169E"/>
    <w:rsid w:val="009F1794"/>
    <w:rsid w:val="009F26CE"/>
    <w:rsid w:val="009F377A"/>
    <w:rsid w:val="009F38BA"/>
    <w:rsid w:val="009F4726"/>
    <w:rsid w:val="009F4DA9"/>
    <w:rsid w:val="009F5050"/>
    <w:rsid w:val="009F5399"/>
    <w:rsid w:val="009F5425"/>
    <w:rsid w:val="009F57B7"/>
    <w:rsid w:val="009F64C1"/>
    <w:rsid w:val="009F66AE"/>
    <w:rsid w:val="009F75EA"/>
    <w:rsid w:val="009F7E73"/>
    <w:rsid w:val="00A00D9A"/>
    <w:rsid w:val="00A01E0A"/>
    <w:rsid w:val="00A0234A"/>
    <w:rsid w:val="00A042CA"/>
    <w:rsid w:val="00A05906"/>
    <w:rsid w:val="00A06E8A"/>
    <w:rsid w:val="00A07972"/>
    <w:rsid w:val="00A07A2C"/>
    <w:rsid w:val="00A10413"/>
    <w:rsid w:val="00A10444"/>
    <w:rsid w:val="00A10BA2"/>
    <w:rsid w:val="00A10BF5"/>
    <w:rsid w:val="00A1240F"/>
    <w:rsid w:val="00A1253B"/>
    <w:rsid w:val="00A126D8"/>
    <w:rsid w:val="00A12998"/>
    <w:rsid w:val="00A12AD3"/>
    <w:rsid w:val="00A136C2"/>
    <w:rsid w:val="00A15075"/>
    <w:rsid w:val="00A152D2"/>
    <w:rsid w:val="00A15999"/>
    <w:rsid w:val="00A15A6B"/>
    <w:rsid w:val="00A15FD5"/>
    <w:rsid w:val="00A172CA"/>
    <w:rsid w:val="00A17639"/>
    <w:rsid w:val="00A2077B"/>
    <w:rsid w:val="00A21509"/>
    <w:rsid w:val="00A2207D"/>
    <w:rsid w:val="00A22092"/>
    <w:rsid w:val="00A22535"/>
    <w:rsid w:val="00A2266C"/>
    <w:rsid w:val="00A23B46"/>
    <w:rsid w:val="00A25B39"/>
    <w:rsid w:val="00A26A4A"/>
    <w:rsid w:val="00A2731A"/>
    <w:rsid w:val="00A312DE"/>
    <w:rsid w:val="00A325BB"/>
    <w:rsid w:val="00A32F14"/>
    <w:rsid w:val="00A333FE"/>
    <w:rsid w:val="00A33401"/>
    <w:rsid w:val="00A335BD"/>
    <w:rsid w:val="00A33614"/>
    <w:rsid w:val="00A33933"/>
    <w:rsid w:val="00A349CE"/>
    <w:rsid w:val="00A34D86"/>
    <w:rsid w:val="00A35C03"/>
    <w:rsid w:val="00A36DA6"/>
    <w:rsid w:val="00A36E30"/>
    <w:rsid w:val="00A37D08"/>
    <w:rsid w:val="00A37EC7"/>
    <w:rsid w:val="00A405C4"/>
    <w:rsid w:val="00A4075C"/>
    <w:rsid w:val="00A4181B"/>
    <w:rsid w:val="00A41A2F"/>
    <w:rsid w:val="00A41C87"/>
    <w:rsid w:val="00A42480"/>
    <w:rsid w:val="00A4281E"/>
    <w:rsid w:val="00A4302D"/>
    <w:rsid w:val="00A43CCB"/>
    <w:rsid w:val="00A45D11"/>
    <w:rsid w:val="00A45EC1"/>
    <w:rsid w:val="00A461B2"/>
    <w:rsid w:val="00A475B1"/>
    <w:rsid w:val="00A4779A"/>
    <w:rsid w:val="00A50852"/>
    <w:rsid w:val="00A5115F"/>
    <w:rsid w:val="00A51A3F"/>
    <w:rsid w:val="00A5240A"/>
    <w:rsid w:val="00A526D1"/>
    <w:rsid w:val="00A53AD9"/>
    <w:rsid w:val="00A56BE2"/>
    <w:rsid w:val="00A61288"/>
    <w:rsid w:val="00A618F3"/>
    <w:rsid w:val="00A61D18"/>
    <w:rsid w:val="00A62010"/>
    <w:rsid w:val="00A62915"/>
    <w:rsid w:val="00A62EE5"/>
    <w:rsid w:val="00A63309"/>
    <w:rsid w:val="00A63515"/>
    <w:rsid w:val="00A636E2"/>
    <w:rsid w:val="00A642EE"/>
    <w:rsid w:val="00A643E1"/>
    <w:rsid w:val="00A65B53"/>
    <w:rsid w:val="00A65E8C"/>
    <w:rsid w:val="00A66803"/>
    <w:rsid w:val="00A6725A"/>
    <w:rsid w:val="00A700A9"/>
    <w:rsid w:val="00A70696"/>
    <w:rsid w:val="00A709CD"/>
    <w:rsid w:val="00A70E17"/>
    <w:rsid w:val="00A715AE"/>
    <w:rsid w:val="00A728DA"/>
    <w:rsid w:val="00A72D57"/>
    <w:rsid w:val="00A72E97"/>
    <w:rsid w:val="00A730D8"/>
    <w:rsid w:val="00A73860"/>
    <w:rsid w:val="00A73FCA"/>
    <w:rsid w:val="00A74E3F"/>
    <w:rsid w:val="00A752A9"/>
    <w:rsid w:val="00A75346"/>
    <w:rsid w:val="00A75F2D"/>
    <w:rsid w:val="00A76C47"/>
    <w:rsid w:val="00A76D05"/>
    <w:rsid w:val="00A773E8"/>
    <w:rsid w:val="00A77732"/>
    <w:rsid w:val="00A77D97"/>
    <w:rsid w:val="00A805B2"/>
    <w:rsid w:val="00A808E1"/>
    <w:rsid w:val="00A81E74"/>
    <w:rsid w:val="00A81EA0"/>
    <w:rsid w:val="00A8200F"/>
    <w:rsid w:val="00A825C5"/>
    <w:rsid w:val="00A83160"/>
    <w:rsid w:val="00A839A2"/>
    <w:rsid w:val="00A83FC3"/>
    <w:rsid w:val="00A84941"/>
    <w:rsid w:val="00A84F78"/>
    <w:rsid w:val="00A863D0"/>
    <w:rsid w:val="00A869C8"/>
    <w:rsid w:val="00A86BA6"/>
    <w:rsid w:val="00A86C03"/>
    <w:rsid w:val="00A87315"/>
    <w:rsid w:val="00A87D29"/>
    <w:rsid w:val="00A91991"/>
    <w:rsid w:val="00A92DBE"/>
    <w:rsid w:val="00A92FDD"/>
    <w:rsid w:val="00A935AD"/>
    <w:rsid w:val="00A93BEE"/>
    <w:rsid w:val="00A9417D"/>
    <w:rsid w:val="00A947B4"/>
    <w:rsid w:val="00A94C06"/>
    <w:rsid w:val="00A9714D"/>
    <w:rsid w:val="00A97453"/>
    <w:rsid w:val="00AA0252"/>
    <w:rsid w:val="00AA2166"/>
    <w:rsid w:val="00AA219B"/>
    <w:rsid w:val="00AA2CCA"/>
    <w:rsid w:val="00AA470C"/>
    <w:rsid w:val="00AA485A"/>
    <w:rsid w:val="00AA4C4A"/>
    <w:rsid w:val="00AB0A58"/>
    <w:rsid w:val="00AB1C06"/>
    <w:rsid w:val="00AB1FF9"/>
    <w:rsid w:val="00AB269C"/>
    <w:rsid w:val="00AB308D"/>
    <w:rsid w:val="00AB328E"/>
    <w:rsid w:val="00AB33DF"/>
    <w:rsid w:val="00AB3B30"/>
    <w:rsid w:val="00AB3E61"/>
    <w:rsid w:val="00AB4056"/>
    <w:rsid w:val="00AB482D"/>
    <w:rsid w:val="00AB53C3"/>
    <w:rsid w:val="00AB5461"/>
    <w:rsid w:val="00AB5AD4"/>
    <w:rsid w:val="00AB5BA0"/>
    <w:rsid w:val="00AB62E9"/>
    <w:rsid w:val="00AB6BC1"/>
    <w:rsid w:val="00AB6D34"/>
    <w:rsid w:val="00AB6FAC"/>
    <w:rsid w:val="00AB71FE"/>
    <w:rsid w:val="00AB7395"/>
    <w:rsid w:val="00AB7EBB"/>
    <w:rsid w:val="00AC087E"/>
    <w:rsid w:val="00AC0C87"/>
    <w:rsid w:val="00AC1473"/>
    <w:rsid w:val="00AC1C98"/>
    <w:rsid w:val="00AC39BE"/>
    <w:rsid w:val="00AC3E32"/>
    <w:rsid w:val="00AC43E3"/>
    <w:rsid w:val="00AC56F1"/>
    <w:rsid w:val="00AC6BE6"/>
    <w:rsid w:val="00AC6D96"/>
    <w:rsid w:val="00AD0563"/>
    <w:rsid w:val="00AD0792"/>
    <w:rsid w:val="00AD0BDD"/>
    <w:rsid w:val="00AD3A7B"/>
    <w:rsid w:val="00AD4543"/>
    <w:rsid w:val="00AD4F56"/>
    <w:rsid w:val="00AD5824"/>
    <w:rsid w:val="00AD5AA5"/>
    <w:rsid w:val="00AD7AD9"/>
    <w:rsid w:val="00AD7C35"/>
    <w:rsid w:val="00AD7FD8"/>
    <w:rsid w:val="00AE23A7"/>
    <w:rsid w:val="00AE596B"/>
    <w:rsid w:val="00AE5DE1"/>
    <w:rsid w:val="00AE6238"/>
    <w:rsid w:val="00AE62B4"/>
    <w:rsid w:val="00AE6712"/>
    <w:rsid w:val="00AE76F5"/>
    <w:rsid w:val="00AE79B1"/>
    <w:rsid w:val="00AE7A52"/>
    <w:rsid w:val="00AE7F02"/>
    <w:rsid w:val="00AF107A"/>
    <w:rsid w:val="00AF1C89"/>
    <w:rsid w:val="00AF22F4"/>
    <w:rsid w:val="00AF2463"/>
    <w:rsid w:val="00AF2A9E"/>
    <w:rsid w:val="00AF331A"/>
    <w:rsid w:val="00AF41D4"/>
    <w:rsid w:val="00AF54DF"/>
    <w:rsid w:val="00AF554F"/>
    <w:rsid w:val="00AF68AA"/>
    <w:rsid w:val="00AF6DBF"/>
    <w:rsid w:val="00AF6F90"/>
    <w:rsid w:val="00AF706E"/>
    <w:rsid w:val="00B01032"/>
    <w:rsid w:val="00B0114B"/>
    <w:rsid w:val="00B0122A"/>
    <w:rsid w:val="00B01943"/>
    <w:rsid w:val="00B02114"/>
    <w:rsid w:val="00B0211B"/>
    <w:rsid w:val="00B02FDD"/>
    <w:rsid w:val="00B03777"/>
    <w:rsid w:val="00B05E9F"/>
    <w:rsid w:val="00B0675B"/>
    <w:rsid w:val="00B0695A"/>
    <w:rsid w:val="00B06E03"/>
    <w:rsid w:val="00B07EAE"/>
    <w:rsid w:val="00B10872"/>
    <w:rsid w:val="00B1105C"/>
    <w:rsid w:val="00B11E30"/>
    <w:rsid w:val="00B12F4C"/>
    <w:rsid w:val="00B1633F"/>
    <w:rsid w:val="00B16F63"/>
    <w:rsid w:val="00B21209"/>
    <w:rsid w:val="00B22920"/>
    <w:rsid w:val="00B22B21"/>
    <w:rsid w:val="00B231A3"/>
    <w:rsid w:val="00B2380D"/>
    <w:rsid w:val="00B24569"/>
    <w:rsid w:val="00B245FA"/>
    <w:rsid w:val="00B24786"/>
    <w:rsid w:val="00B24957"/>
    <w:rsid w:val="00B24E2E"/>
    <w:rsid w:val="00B256BD"/>
    <w:rsid w:val="00B2668C"/>
    <w:rsid w:val="00B26ABC"/>
    <w:rsid w:val="00B26EB4"/>
    <w:rsid w:val="00B30762"/>
    <w:rsid w:val="00B314BE"/>
    <w:rsid w:val="00B330BE"/>
    <w:rsid w:val="00B35020"/>
    <w:rsid w:val="00B36C61"/>
    <w:rsid w:val="00B372B8"/>
    <w:rsid w:val="00B4047A"/>
    <w:rsid w:val="00B41838"/>
    <w:rsid w:val="00B42A56"/>
    <w:rsid w:val="00B45590"/>
    <w:rsid w:val="00B461C6"/>
    <w:rsid w:val="00B46CCE"/>
    <w:rsid w:val="00B46E70"/>
    <w:rsid w:val="00B4747B"/>
    <w:rsid w:val="00B47B3B"/>
    <w:rsid w:val="00B5014A"/>
    <w:rsid w:val="00B501EC"/>
    <w:rsid w:val="00B50286"/>
    <w:rsid w:val="00B513FF"/>
    <w:rsid w:val="00B51724"/>
    <w:rsid w:val="00B53A69"/>
    <w:rsid w:val="00B54C5B"/>
    <w:rsid w:val="00B5556E"/>
    <w:rsid w:val="00B55FA9"/>
    <w:rsid w:val="00B5649B"/>
    <w:rsid w:val="00B56E93"/>
    <w:rsid w:val="00B578AD"/>
    <w:rsid w:val="00B57997"/>
    <w:rsid w:val="00B57DBE"/>
    <w:rsid w:val="00B604FA"/>
    <w:rsid w:val="00B61415"/>
    <w:rsid w:val="00B637A5"/>
    <w:rsid w:val="00B649DB"/>
    <w:rsid w:val="00B6524D"/>
    <w:rsid w:val="00B65416"/>
    <w:rsid w:val="00B65C44"/>
    <w:rsid w:val="00B66192"/>
    <w:rsid w:val="00B6726D"/>
    <w:rsid w:val="00B67FC9"/>
    <w:rsid w:val="00B70076"/>
    <w:rsid w:val="00B70185"/>
    <w:rsid w:val="00B71189"/>
    <w:rsid w:val="00B71611"/>
    <w:rsid w:val="00B71C6F"/>
    <w:rsid w:val="00B7484B"/>
    <w:rsid w:val="00B74A26"/>
    <w:rsid w:val="00B75342"/>
    <w:rsid w:val="00B755A1"/>
    <w:rsid w:val="00B77ABC"/>
    <w:rsid w:val="00B800ED"/>
    <w:rsid w:val="00B8017A"/>
    <w:rsid w:val="00B8040E"/>
    <w:rsid w:val="00B808C4"/>
    <w:rsid w:val="00B8186D"/>
    <w:rsid w:val="00B81979"/>
    <w:rsid w:val="00B8214D"/>
    <w:rsid w:val="00B82159"/>
    <w:rsid w:val="00B821C2"/>
    <w:rsid w:val="00B82600"/>
    <w:rsid w:val="00B82C66"/>
    <w:rsid w:val="00B83524"/>
    <w:rsid w:val="00B83FF2"/>
    <w:rsid w:val="00B85E01"/>
    <w:rsid w:val="00B86932"/>
    <w:rsid w:val="00B86F15"/>
    <w:rsid w:val="00B877B8"/>
    <w:rsid w:val="00B90C25"/>
    <w:rsid w:val="00B9130D"/>
    <w:rsid w:val="00B9138C"/>
    <w:rsid w:val="00B9177D"/>
    <w:rsid w:val="00B91831"/>
    <w:rsid w:val="00B92B78"/>
    <w:rsid w:val="00B93907"/>
    <w:rsid w:val="00B94391"/>
    <w:rsid w:val="00B94E55"/>
    <w:rsid w:val="00B95C6D"/>
    <w:rsid w:val="00B964D6"/>
    <w:rsid w:val="00B96816"/>
    <w:rsid w:val="00BA11FC"/>
    <w:rsid w:val="00BA1391"/>
    <w:rsid w:val="00BA21C5"/>
    <w:rsid w:val="00BA260A"/>
    <w:rsid w:val="00BA2858"/>
    <w:rsid w:val="00BA2C0D"/>
    <w:rsid w:val="00BA2E19"/>
    <w:rsid w:val="00BA2E8E"/>
    <w:rsid w:val="00BA3292"/>
    <w:rsid w:val="00BA33A2"/>
    <w:rsid w:val="00BA3AFF"/>
    <w:rsid w:val="00BA454D"/>
    <w:rsid w:val="00BA4841"/>
    <w:rsid w:val="00BA4C63"/>
    <w:rsid w:val="00BA5360"/>
    <w:rsid w:val="00BA57A2"/>
    <w:rsid w:val="00BA5FF4"/>
    <w:rsid w:val="00BA65A5"/>
    <w:rsid w:val="00BA6FBA"/>
    <w:rsid w:val="00BB020A"/>
    <w:rsid w:val="00BB07DF"/>
    <w:rsid w:val="00BB11E2"/>
    <w:rsid w:val="00BB1AF9"/>
    <w:rsid w:val="00BB1B59"/>
    <w:rsid w:val="00BB1DFF"/>
    <w:rsid w:val="00BB2C67"/>
    <w:rsid w:val="00BB30A1"/>
    <w:rsid w:val="00BB3D2C"/>
    <w:rsid w:val="00BB450A"/>
    <w:rsid w:val="00BB4567"/>
    <w:rsid w:val="00BB54D5"/>
    <w:rsid w:val="00BB5823"/>
    <w:rsid w:val="00BB5BCF"/>
    <w:rsid w:val="00BB7902"/>
    <w:rsid w:val="00BB7A93"/>
    <w:rsid w:val="00BB7B6D"/>
    <w:rsid w:val="00BB7E2E"/>
    <w:rsid w:val="00BC03CC"/>
    <w:rsid w:val="00BC162C"/>
    <w:rsid w:val="00BC1CAA"/>
    <w:rsid w:val="00BC1DAD"/>
    <w:rsid w:val="00BC276C"/>
    <w:rsid w:val="00BC2ED6"/>
    <w:rsid w:val="00BC3318"/>
    <w:rsid w:val="00BC33FD"/>
    <w:rsid w:val="00BC3DD1"/>
    <w:rsid w:val="00BC5249"/>
    <w:rsid w:val="00BC5B7B"/>
    <w:rsid w:val="00BC5F03"/>
    <w:rsid w:val="00BC6509"/>
    <w:rsid w:val="00BC6A79"/>
    <w:rsid w:val="00BC6BC5"/>
    <w:rsid w:val="00BC6E80"/>
    <w:rsid w:val="00BC717F"/>
    <w:rsid w:val="00BC7591"/>
    <w:rsid w:val="00BC7B3D"/>
    <w:rsid w:val="00BC7EBF"/>
    <w:rsid w:val="00BD177B"/>
    <w:rsid w:val="00BD221C"/>
    <w:rsid w:val="00BD22D6"/>
    <w:rsid w:val="00BD2389"/>
    <w:rsid w:val="00BD320E"/>
    <w:rsid w:val="00BD3561"/>
    <w:rsid w:val="00BD4BAC"/>
    <w:rsid w:val="00BD62DD"/>
    <w:rsid w:val="00BD6E08"/>
    <w:rsid w:val="00BE022D"/>
    <w:rsid w:val="00BE0C71"/>
    <w:rsid w:val="00BE1A6E"/>
    <w:rsid w:val="00BE24CA"/>
    <w:rsid w:val="00BE31A1"/>
    <w:rsid w:val="00BE32B7"/>
    <w:rsid w:val="00BE3B45"/>
    <w:rsid w:val="00BE3CF3"/>
    <w:rsid w:val="00BE42AB"/>
    <w:rsid w:val="00BE52F1"/>
    <w:rsid w:val="00BE5C42"/>
    <w:rsid w:val="00BF0141"/>
    <w:rsid w:val="00BF038F"/>
    <w:rsid w:val="00BF0B12"/>
    <w:rsid w:val="00BF0BFC"/>
    <w:rsid w:val="00BF17AB"/>
    <w:rsid w:val="00BF1E5A"/>
    <w:rsid w:val="00BF24E2"/>
    <w:rsid w:val="00BF378F"/>
    <w:rsid w:val="00BF3BBF"/>
    <w:rsid w:val="00BF3EDD"/>
    <w:rsid w:val="00BF5604"/>
    <w:rsid w:val="00BF63A5"/>
    <w:rsid w:val="00BF6DFA"/>
    <w:rsid w:val="00BF7091"/>
    <w:rsid w:val="00BF75A2"/>
    <w:rsid w:val="00C005FC"/>
    <w:rsid w:val="00C00D24"/>
    <w:rsid w:val="00C01085"/>
    <w:rsid w:val="00C02427"/>
    <w:rsid w:val="00C029FD"/>
    <w:rsid w:val="00C03548"/>
    <w:rsid w:val="00C036C0"/>
    <w:rsid w:val="00C039DE"/>
    <w:rsid w:val="00C042AC"/>
    <w:rsid w:val="00C05697"/>
    <w:rsid w:val="00C06A2F"/>
    <w:rsid w:val="00C06F07"/>
    <w:rsid w:val="00C072FB"/>
    <w:rsid w:val="00C10051"/>
    <w:rsid w:val="00C102E5"/>
    <w:rsid w:val="00C10308"/>
    <w:rsid w:val="00C10816"/>
    <w:rsid w:val="00C120EF"/>
    <w:rsid w:val="00C138FF"/>
    <w:rsid w:val="00C13B22"/>
    <w:rsid w:val="00C141A3"/>
    <w:rsid w:val="00C1478B"/>
    <w:rsid w:val="00C150E1"/>
    <w:rsid w:val="00C15AF3"/>
    <w:rsid w:val="00C17189"/>
    <w:rsid w:val="00C17389"/>
    <w:rsid w:val="00C17758"/>
    <w:rsid w:val="00C17BD0"/>
    <w:rsid w:val="00C210FF"/>
    <w:rsid w:val="00C217CC"/>
    <w:rsid w:val="00C21A9F"/>
    <w:rsid w:val="00C21EA2"/>
    <w:rsid w:val="00C223D8"/>
    <w:rsid w:val="00C228EA"/>
    <w:rsid w:val="00C23225"/>
    <w:rsid w:val="00C236B6"/>
    <w:rsid w:val="00C241FC"/>
    <w:rsid w:val="00C24A31"/>
    <w:rsid w:val="00C24A5A"/>
    <w:rsid w:val="00C24E5A"/>
    <w:rsid w:val="00C2564F"/>
    <w:rsid w:val="00C257CF"/>
    <w:rsid w:val="00C25CC9"/>
    <w:rsid w:val="00C30938"/>
    <w:rsid w:val="00C31790"/>
    <w:rsid w:val="00C322BC"/>
    <w:rsid w:val="00C326AE"/>
    <w:rsid w:val="00C328D3"/>
    <w:rsid w:val="00C32C44"/>
    <w:rsid w:val="00C3389A"/>
    <w:rsid w:val="00C33A8C"/>
    <w:rsid w:val="00C3491C"/>
    <w:rsid w:val="00C354BA"/>
    <w:rsid w:val="00C3742B"/>
    <w:rsid w:val="00C37CD0"/>
    <w:rsid w:val="00C40122"/>
    <w:rsid w:val="00C40676"/>
    <w:rsid w:val="00C406A3"/>
    <w:rsid w:val="00C407DF"/>
    <w:rsid w:val="00C407F9"/>
    <w:rsid w:val="00C409F1"/>
    <w:rsid w:val="00C41481"/>
    <w:rsid w:val="00C415A0"/>
    <w:rsid w:val="00C41E44"/>
    <w:rsid w:val="00C42B69"/>
    <w:rsid w:val="00C43E6D"/>
    <w:rsid w:val="00C44C2A"/>
    <w:rsid w:val="00C44D9B"/>
    <w:rsid w:val="00C45167"/>
    <w:rsid w:val="00C469DD"/>
    <w:rsid w:val="00C47032"/>
    <w:rsid w:val="00C47098"/>
    <w:rsid w:val="00C47239"/>
    <w:rsid w:val="00C477B8"/>
    <w:rsid w:val="00C479C0"/>
    <w:rsid w:val="00C50A07"/>
    <w:rsid w:val="00C5126A"/>
    <w:rsid w:val="00C5179B"/>
    <w:rsid w:val="00C51AC1"/>
    <w:rsid w:val="00C522EE"/>
    <w:rsid w:val="00C52E2F"/>
    <w:rsid w:val="00C534C9"/>
    <w:rsid w:val="00C54226"/>
    <w:rsid w:val="00C5519B"/>
    <w:rsid w:val="00C55B6F"/>
    <w:rsid w:val="00C56317"/>
    <w:rsid w:val="00C56362"/>
    <w:rsid w:val="00C57B17"/>
    <w:rsid w:val="00C57E97"/>
    <w:rsid w:val="00C603EB"/>
    <w:rsid w:val="00C60BF3"/>
    <w:rsid w:val="00C60FA8"/>
    <w:rsid w:val="00C615BC"/>
    <w:rsid w:val="00C61A5A"/>
    <w:rsid w:val="00C624D5"/>
    <w:rsid w:val="00C62682"/>
    <w:rsid w:val="00C637BD"/>
    <w:rsid w:val="00C64071"/>
    <w:rsid w:val="00C64155"/>
    <w:rsid w:val="00C64847"/>
    <w:rsid w:val="00C64A0B"/>
    <w:rsid w:val="00C65E15"/>
    <w:rsid w:val="00C65E92"/>
    <w:rsid w:val="00C66135"/>
    <w:rsid w:val="00C66310"/>
    <w:rsid w:val="00C668AF"/>
    <w:rsid w:val="00C6697D"/>
    <w:rsid w:val="00C66991"/>
    <w:rsid w:val="00C66B43"/>
    <w:rsid w:val="00C66E20"/>
    <w:rsid w:val="00C70985"/>
    <w:rsid w:val="00C71346"/>
    <w:rsid w:val="00C715EB"/>
    <w:rsid w:val="00C71A19"/>
    <w:rsid w:val="00C72223"/>
    <w:rsid w:val="00C72253"/>
    <w:rsid w:val="00C72417"/>
    <w:rsid w:val="00C7244C"/>
    <w:rsid w:val="00C72E3F"/>
    <w:rsid w:val="00C73DBB"/>
    <w:rsid w:val="00C74BAE"/>
    <w:rsid w:val="00C7587E"/>
    <w:rsid w:val="00C77475"/>
    <w:rsid w:val="00C77CF6"/>
    <w:rsid w:val="00C801E5"/>
    <w:rsid w:val="00C80659"/>
    <w:rsid w:val="00C80A40"/>
    <w:rsid w:val="00C8120B"/>
    <w:rsid w:val="00C81665"/>
    <w:rsid w:val="00C81667"/>
    <w:rsid w:val="00C81949"/>
    <w:rsid w:val="00C82180"/>
    <w:rsid w:val="00C836FD"/>
    <w:rsid w:val="00C83E0B"/>
    <w:rsid w:val="00C83FC6"/>
    <w:rsid w:val="00C84456"/>
    <w:rsid w:val="00C8625D"/>
    <w:rsid w:val="00C8634D"/>
    <w:rsid w:val="00C86898"/>
    <w:rsid w:val="00C9044E"/>
    <w:rsid w:val="00C90494"/>
    <w:rsid w:val="00C90740"/>
    <w:rsid w:val="00C907B8"/>
    <w:rsid w:val="00C90805"/>
    <w:rsid w:val="00C908C3"/>
    <w:rsid w:val="00C91B7E"/>
    <w:rsid w:val="00C91F12"/>
    <w:rsid w:val="00C92215"/>
    <w:rsid w:val="00C92815"/>
    <w:rsid w:val="00C9419C"/>
    <w:rsid w:val="00C94616"/>
    <w:rsid w:val="00C94BDA"/>
    <w:rsid w:val="00C95DFB"/>
    <w:rsid w:val="00C95F12"/>
    <w:rsid w:val="00C964BD"/>
    <w:rsid w:val="00C96DF5"/>
    <w:rsid w:val="00C96E23"/>
    <w:rsid w:val="00C9726E"/>
    <w:rsid w:val="00C97769"/>
    <w:rsid w:val="00C977A8"/>
    <w:rsid w:val="00C97D4F"/>
    <w:rsid w:val="00CA01D7"/>
    <w:rsid w:val="00CA1D6D"/>
    <w:rsid w:val="00CA1F1A"/>
    <w:rsid w:val="00CA2CE8"/>
    <w:rsid w:val="00CA3406"/>
    <w:rsid w:val="00CA35F4"/>
    <w:rsid w:val="00CA38F7"/>
    <w:rsid w:val="00CA44A1"/>
    <w:rsid w:val="00CA5259"/>
    <w:rsid w:val="00CA5C48"/>
    <w:rsid w:val="00CB0381"/>
    <w:rsid w:val="00CB2DCD"/>
    <w:rsid w:val="00CB720A"/>
    <w:rsid w:val="00CB7299"/>
    <w:rsid w:val="00CC06FF"/>
    <w:rsid w:val="00CC0F68"/>
    <w:rsid w:val="00CC154B"/>
    <w:rsid w:val="00CC1A21"/>
    <w:rsid w:val="00CC20D4"/>
    <w:rsid w:val="00CC270E"/>
    <w:rsid w:val="00CC39BD"/>
    <w:rsid w:val="00CC435A"/>
    <w:rsid w:val="00CC52D6"/>
    <w:rsid w:val="00CC53D8"/>
    <w:rsid w:val="00CC6CB6"/>
    <w:rsid w:val="00CC6E9F"/>
    <w:rsid w:val="00CC6F35"/>
    <w:rsid w:val="00CD0074"/>
    <w:rsid w:val="00CD04F0"/>
    <w:rsid w:val="00CD11DA"/>
    <w:rsid w:val="00CD1A82"/>
    <w:rsid w:val="00CD1BF1"/>
    <w:rsid w:val="00CD1DBD"/>
    <w:rsid w:val="00CD2253"/>
    <w:rsid w:val="00CD28BF"/>
    <w:rsid w:val="00CD290B"/>
    <w:rsid w:val="00CD2D25"/>
    <w:rsid w:val="00CD3B7C"/>
    <w:rsid w:val="00CD45B6"/>
    <w:rsid w:val="00CD54EB"/>
    <w:rsid w:val="00CD5904"/>
    <w:rsid w:val="00CD595A"/>
    <w:rsid w:val="00CD60AC"/>
    <w:rsid w:val="00CD6127"/>
    <w:rsid w:val="00CD6321"/>
    <w:rsid w:val="00CD6709"/>
    <w:rsid w:val="00CE04E4"/>
    <w:rsid w:val="00CE0520"/>
    <w:rsid w:val="00CE198C"/>
    <w:rsid w:val="00CE2401"/>
    <w:rsid w:val="00CE287D"/>
    <w:rsid w:val="00CE36A0"/>
    <w:rsid w:val="00CE3DFF"/>
    <w:rsid w:val="00CE418D"/>
    <w:rsid w:val="00CE5A21"/>
    <w:rsid w:val="00CE5D68"/>
    <w:rsid w:val="00CE603C"/>
    <w:rsid w:val="00CE6501"/>
    <w:rsid w:val="00CE656D"/>
    <w:rsid w:val="00CE763A"/>
    <w:rsid w:val="00CE785E"/>
    <w:rsid w:val="00CE7B60"/>
    <w:rsid w:val="00CE7DC4"/>
    <w:rsid w:val="00CF0080"/>
    <w:rsid w:val="00CF0528"/>
    <w:rsid w:val="00CF1999"/>
    <w:rsid w:val="00CF1CE8"/>
    <w:rsid w:val="00CF288F"/>
    <w:rsid w:val="00CF2907"/>
    <w:rsid w:val="00CF2936"/>
    <w:rsid w:val="00CF3608"/>
    <w:rsid w:val="00CF3E21"/>
    <w:rsid w:val="00CF4058"/>
    <w:rsid w:val="00CF53A0"/>
    <w:rsid w:val="00CF5494"/>
    <w:rsid w:val="00D002DF"/>
    <w:rsid w:val="00D01186"/>
    <w:rsid w:val="00D013CB"/>
    <w:rsid w:val="00D015E6"/>
    <w:rsid w:val="00D01BD2"/>
    <w:rsid w:val="00D02747"/>
    <w:rsid w:val="00D02948"/>
    <w:rsid w:val="00D05046"/>
    <w:rsid w:val="00D059D2"/>
    <w:rsid w:val="00D05DBB"/>
    <w:rsid w:val="00D07BD9"/>
    <w:rsid w:val="00D10408"/>
    <w:rsid w:val="00D10510"/>
    <w:rsid w:val="00D1076A"/>
    <w:rsid w:val="00D119DF"/>
    <w:rsid w:val="00D125F1"/>
    <w:rsid w:val="00D12772"/>
    <w:rsid w:val="00D12A02"/>
    <w:rsid w:val="00D13258"/>
    <w:rsid w:val="00D145A0"/>
    <w:rsid w:val="00D14807"/>
    <w:rsid w:val="00D14FEF"/>
    <w:rsid w:val="00D15082"/>
    <w:rsid w:val="00D15EC6"/>
    <w:rsid w:val="00D15EEF"/>
    <w:rsid w:val="00D20935"/>
    <w:rsid w:val="00D20B4F"/>
    <w:rsid w:val="00D220B9"/>
    <w:rsid w:val="00D22814"/>
    <w:rsid w:val="00D239E8"/>
    <w:rsid w:val="00D2428F"/>
    <w:rsid w:val="00D248D9"/>
    <w:rsid w:val="00D24B56"/>
    <w:rsid w:val="00D251DA"/>
    <w:rsid w:val="00D26293"/>
    <w:rsid w:val="00D26808"/>
    <w:rsid w:val="00D27827"/>
    <w:rsid w:val="00D27C0F"/>
    <w:rsid w:val="00D3042D"/>
    <w:rsid w:val="00D3090B"/>
    <w:rsid w:val="00D31204"/>
    <w:rsid w:val="00D35241"/>
    <w:rsid w:val="00D352B8"/>
    <w:rsid w:val="00D37056"/>
    <w:rsid w:val="00D3718C"/>
    <w:rsid w:val="00D37BCA"/>
    <w:rsid w:val="00D40939"/>
    <w:rsid w:val="00D4098F"/>
    <w:rsid w:val="00D40EBA"/>
    <w:rsid w:val="00D4183A"/>
    <w:rsid w:val="00D41C22"/>
    <w:rsid w:val="00D423F6"/>
    <w:rsid w:val="00D43EBF"/>
    <w:rsid w:val="00D44894"/>
    <w:rsid w:val="00D44D4F"/>
    <w:rsid w:val="00D451F2"/>
    <w:rsid w:val="00D462A0"/>
    <w:rsid w:val="00D4674F"/>
    <w:rsid w:val="00D46C3F"/>
    <w:rsid w:val="00D4743D"/>
    <w:rsid w:val="00D505F9"/>
    <w:rsid w:val="00D50835"/>
    <w:rsid w:val="00D50F84"/>
    <w:rsid w:val="00D5104E"/>
    <w:rsid w:val="00D51143"/>
    <w:rsid w:val="00D51429"/>
    <w:rsid w:val="00D515BB"/>
    <w:rsid w:val="00D51C6B"/>
    <w:rsid w:val="00D5259F"/>
    <w:rsid w:val="00D53EA3"/>
    <w:rsid w:val="00D540A6"/>
    <w:rsid w:val="00D54915"/>
    <w:rsid w:val="00D555AD"/>
    <w:rsid w:val="00D55A14"/>
    <w:rsid w:val="00D55B3C"/>
    <w:rsid w:val="00D5684F"/>
    <w:rsid w:val="00D56D52"/>
    <w:rsid w:val="00D60077"/>
    <w:rsid w:val="00D60711"/>
    <w:rsid w:val="00D62132"/>
    <w:rsid w:val="00D62142"/>
    <w:rsid w:val="00D62D22"/>
    <w:rsid w:val="00D62EDE"/>
    <w:rsid w:val="00D63285"/>
    <w:rsid w:val="00D633C7"/>
    <w:rsid w:val="00D64F13"/>
    <w:rsid w:val="00D65426"/>
    <w:rsid w:val="00D6589A"/>
    <w:rsid w:val="00D65A5E"/>
    <w:rsid w:val="00D65E6C"/>
    <w:rsid w:val="00D6612D"/>
    <w:rsid w:val="00D66ACC"/>
    <w:rsid w:val="00D672CB"/>
    <w:rsid w:val="00D675D7"/>
    <w:rsid w:val="00D67827"/>
    <w:rsid w:val="00D67F74"/>
    <w:rsid w:val="00D7003A"/>
    <w:rsid w:val="00D72339"/>
    <w:rsid w:val="00D7299B"/>
    <w:rsid w:val="00D73680"/>
    <w:rsid w:val="00D73A49"/>
    <w:rsid w:val="00D749E1"/>
    <w:rsid w:val="00D74D39"/>
    <w:rsid w:val="00D77378"/>
    <w:rsid w:val="00D7769B"/>
    <w:rsid w:val="00D77C46"/>
    <w:rsid w:val="00D80BF5"/>
    <w:rsid w:val="00D80E87"/>
    <w:rsid w:val="00D8102A"/>
    <w:rsid w:val="00D81574"/>
    <w:rsid w:val="00D82C3D"/>
    <w:rsid w:val="00D84E3B"/>
    <w:rsid w:val="00D84F8A"/>
    <w:rsid w:val="00D851A2"/>
    <w:rsid w:val="00D85FC4"/>
    <w:rsid w:val="00D8661F"/>
    <w:rsid w:val="00D86DF4"/>
    <w:rsid w:val="00D901F6"/>
    <w:rsid w:val="00D90235"/>
    <w:rsid w:val="00D90C36"/>
    <w:rsid w:val="00D914EB"/>
    <w:rsid w:val="00D91D98"/>
    <w:rsid w:val="00D91DF3"/>
    <w:rsid w:val="00D922B8"/>
    <w:rsid w:val="00D92335"/>
    <w:rsid w:val="00D92838"/>
    <w:rsid w:val="00D940AC"/>
    <w:rsid w:val="00D9479E"/>
    <w:rsid w:val="00D94EE2"/>
    <w:rsid w:val="00D95332"/>
    <w:rsid w:val="00D95ACB"/>
    <w:rsid w:val="00D95C65"/>
    <w:rsid w:val="00D9665B"/>
    <w:rsid w:val="00DA0A47"/>
    <w:rsid w:val="00DA0C8C"/>
    <w:rsid w:val="00DA193A"/>
    <w:rsid w:val="00DA1D11"/>
    <w:rsid w:val="00DA233B"/>
    <w:rsid w:val="00DA2B70"/>
    <w:rsid w:val="00DA314A"/>
    <w:rsid w:val="00DA39A0"/>
    <w:rsid w:val="00DA4071"/>
    <w:rsid w:val="00DA46C2"/>
    <w:rsid w:val="00DA4D04"/>
    <w:rsid w:val="00DA522E"/>
    <w:rsid w:val="00DA5C0F"/>
    <w:rsid w:val="00DA7C50"/>
    <w:rsid w:val="00DB07F5"/>
    <w:rsid w:val="00DB171B"/>
    <w:rsid w:val="00DB1B1A"/>
    <w:rsid w:val="00DB210C"/>
    <w:rsid w:val="00DB254B"/>
    <w:rsid w:val="00DB2809"/>
    <w:rsid w:val="00DB2DFA"/>
    <w:rsid w:val="00DB375E"/>
    <w:rsid w:val="00DB3C91"/>
    <w:rsid w:val="00DB459B"/>
    <w:rsid w:val="00DB4814"/>
    <w:rsid w:val="00DB4D2A"/>
    <w:rsid w:val="00DB5E55"/>
    <w:rsid w:val="00DB5E88"/>
    <w:rsid w:val="00DB5F1D"/>
    <w:rsid w:val="00DB6716"/>
    <w:rsid w:val="00DB6991"/>
    <w:rsid w:val="00DC045C"/>
    <w:rsid w:val="00DC064F"/>
    <w:rsid w:val="00DC0E90"/>
    <w:rsid w:val="00DC131F"/>
    <w:rsid w:val="00DC2154"/>
    <w:rsid w:val="00DC24CF"/>
    <w:rsid w:val="00DC3185"/>
    <w:rsid w:val="00DC3703"/>
    <w:rsid w:val="00DC3CC9"/>
    <w:rsid w:val="00DC5695"/>
    <w:rsid w:val="00DC653A"/>
    <w:rsid w:val="00DC68EA"/>
    <w:rsid w:val="00DC6F52"/>
    <w:rsid w:val="00DC6FE0"/>
    <w:rsid w:val="00DC7004"/>
    <w:rsid w:val="00DC763E"/>
    <w:rsid w:val="00DD056E"/>
    <w:rsid w:val="00DD069C"/>
    <w:rsid w:val="00DD07BE"/>
    <w:rsid w:val="00DD10A4"/>
    <w:rsid w:val="00DD1400"/>
    <w:rsid w:val="00DD155F"/>
    <w:rsid w:val="00DD22FD"/>
    <w:rsid w:val="00DD2334"/>
    <w:rsid w:val="00DD32AF"/>
    <w:rsid w:val="00DD3AC2"/>
    <w:rsid w:val="00DD40BC"/>
    <w:rsid w:val="00DD4E84"/>
    <w:rsid w:val="00DD5B11"/>
    <w:rsid w:val="00DD5F2B"/>
    <w:rsid w:val="00DD65F2"/>
    <w:rsid w:val="00DD66AD"/>
    <w:rsid w:val="00DD677F"/>
    <w:rsid w:val="00DD68CD"/>
    <w:rsid w:val="00DD6A47"/>
    <w:rsid w:val="00DD6AF4"/>
    <w:rsid w:val="00DD6BBA"/>
    <w:rsid w:val="00DD6D17"/>
    <w:rsid w:val="00DD75DF"/>
    <w:rsid w:val="00DE04FE"/>
    <w:rsid w:val="00DE1E7B"/>
    <w:rsid w:val="00DE2CAE"/>
    <w:rsid w:val="00DE3D5D"/>
    <w:rsid w:val="00DE491C"/>
    <w:rsid w:val="00DE4B87"/>
    <w:rsid w:val="00DE4CFA"/>
    <w:rsid w:val="00DE5153"/>
    <w:rsid w:val="00DE5690"/>
    <w:rsid w:val="00DE67A2"/>
    <w:rsid w:val="00DE67C7"/>
    <w:rsid w:val="00DE6A97"/>
    <w:rsid w:val="00DF06FB"/>
    <w:rsid w:val="00DF0766"/>
    <w:rsid w:val="00DF0DB8"/>
    <w:rsid w:val="00DF1C0A"/>
    <w:rsid w:val="00DF257B"/>
    <w:rsid w:val="00DF2967"/>
    <w:rsid w:val="00DF3190"/>
    <w:rsid w:val="00DF3278"/>
    <w:rsid w:val="00DF341A"/>
    <w:rsid w:val="00DF36F9"/>
    <w:rsid w:val="00DF37FA"/>
    <w:rsid w:val="00DF3D72"/>
    <w:rsid w:val="00DF4600"/>
    <w:rsid w:val="00DF4652"/>
    <w:rsid w:val="00DF4E87"/>
    <w:rsid w:val="00DF5AC4"/>
    <w:rsid w:val="00DF6580"/>
    <w:rsid w:val="00DF718A"/>
    <w:rsid w:val="00DF7E80"/>
    <w:rsid w:val="00E0023E"/>
    <w:rsid w:val="00E005C6"/>
    <w:rsid w:val="00E00887"/>
    <w:rsid w:val="00E01A0C"/>
    <w:rsid w:val="00E02592"/>
    <w:rsid w:val="00E02E77"/>
    <w:rsid w:val="00E03259"/>
    <w:rsid w:val="00E042D9"/>
    <w:rsid w:val="00E04A19"/>
    <w:rsid w:val="00E05410"/>
    <w:rsid w:val="00E05470"/>
    <w:rsid w:val="00E0588F"/>
    <w:rsid w:val="00E06035"/>
    <w:rsid w:val="00E06088"/>
    <w:rsid w:val="00E060FD"/>
    <w:rsid w:val="00E06134"/>
    <w:rsid w:val="00E06D14"/>
    <w:rsid w:val="00E07FE7"/>
    <w:rsid w:val="00E1062A"/>
    <w:rsid w:val="00E11A4D"/>
    <w:rsid w:val="00E11F5A"/>
    <w:rsid w:val="00E12E2B"/>
    <w:rsid w:val="00E133A2"/>
    <w:rsid w:val="00E134B7"/>
    <w:rsid w:val="00E1439A"/>
    <w:rsid w:val="00E153B9"/>
    <w:rsid w:val="00E1579C"/>
    <w:rsid w:val="00E15A1B"/>
    <w:rsid w:val="00E15E7B"/>
    <w:rsid w:val="00E1670E"/>
    <w:rsid w:val="00E16FB9"/>
    <w:rsid w:val="00E1769C"/>
    <w:rsid w:val="00E17A68"/>
    <w:rsid w:val="00E17D42"/>
    <w:rsid w:val="00E17E32"/>
    <w:rsid w:val="00E20CC6"/>
    <w:rsid w:val="00E215B1"/>
    <w:rsid w:val="00E2199C"/>
    <w:rsid w:val="00E21FD2"/>
    <w:rsid w:val="00E22406"/>
    <w:rsid w:val="00E22825"/>
    <w:rsid w:val="00E22D5E"/>
    <w:rsid w:val="00E245F9"/>
    <w:rsid w:val="00E24EEF"/>
    <w:rsid w:val="00E24EF7"/>
    <w:rsid w:val="00E25C15"/>
    <w:rsid w:val="00E25D62"/>
    <w:rsid w:val="00E26D5F"/>
    <w:rsid w:val="00E26F78"/>
    <w:rsid w:val="00E27805"/>
    <w:rsid w:val="00E302C2"/>
    <w:rsid w:val="00E3075D"/>
    <w:rsid w:val="00E3078B"/>
    <w:rsid w:val="00E308B8"/>
    <w:rsid w:val="00E331A9"/>
    <w:rsid w:val="00E36411"/>
    <w:rsid w:val="00E36786"/>
    <w:rsid w:val="00E36DF7"/>
    <w:rsid w:val="00E412F5"/>
    <w:rsid w:val="00E418C5"/>
    <w:rsid w:val="00E43D39"/>
    <w:rsid w:val="00E44617"/>
    <w:rsid w:val="00E44B2A"/>
    <w:rsid w:val="00E45DA2"/>
    <w:rsid w:val="00E45DD2"/>
    <w:rsid w:val="00E465A3"/>
    <w:rsid w:val="00E4687D"/>
    <w:rsid w:val="00E46D4F"/>
    <w:rsid w:val="00E47572"/>
    <w:rsid w:val="00E50119"/>
    <w:rsid w:val="00E504CB"/>
    <w:rsid w:val="00E50582"/>
    <w:rsid w:val="00E50599"/>
    <w:rsid w:val="00E54F7D"/>
    <w:rsid w:val="00E552A3"/>
    <w:rsid w:val="00E55463"/>
    <w:rsid w:val="00E55754"/>
    <w:rsid w:val="00E5585C"/>
    <w:rsid w:val="00E56014"/>
    <w:rsid w:val="00E56202"/>
    <w:rsid w:val="00E57B09"/>
    <w:rsid w:val="00E61424"/>
    <w:rsid w:val="00E61658"/>
    <w:rsid w:val="00E616A2"/>
    <w:rsid w:val="00E6277F"/>
    <w:rsid w:val="00E63013"/>
    <w:rsid w:val="00E645B4"/>
    <w:rsid w:val="00E64DE0"/>
    <w:rsid w:val="00E65088"/>
    <w:rsid w:val="00E65AA6"/>
    <w:rsid w:val="00E65B7D"/>
    <w:rsid w:val="00E6688D"/>
    <w:rsid w:val="00E67544"/>
    <w:rsid w:val="00E70395"/>
    <w:rsid w:val="00E70507"/>
    <w:rsid w:val="00E70C03"/>
    <w:rsid w:val="00E70C81"/>
    <w:rsid w:val="00E718AB"/>
    <w:rsid w:val="00E723A3"/>
    <w:rsid w:val="00E72C01"/>
    <w:rsid w:val="00E73339"/>
    <w:rsid w:val="00E737E8"/>
    <w:rsid w:val="00E73E33"/>
    <w:rsid w:val="00E744B3"/>
    <w:rsid w:val="00E757A6"/>
    <w:rsid w:val="00E75BB0"/>
    <w:rsid w:val="00E76567"/>
    <w:rsid w:val="00E775DA"/>
    <w:rsid w:val="00E804E2"/>
    <w:rsid w:val="00E805EF"/>
    <w:rsid w:val="00E814FF"/>
    <w:rsid w:val="00E81FDA"/>
    <w:rsid w:val="00E82D3E"/>
    <w:rsid w:val="00E8300E"/>
    <w:rsid w:val="00E848EF"/>
    <w:rsid w:val="00E85D3A"/>
    <w:rsid w:val="00E8633F"/>
    <w:rsid w:val="00E86483"/>
    <w:rsid w:val="00E902A2"/>
    <w:rsid w:val="00E90B7D"/>
    <w:rsid w:val="00E90E32"/>
    <w:rsid w:val="00E91467"/>
    <w:rsid w:val="00E9167A"/>
    <w:rsid w:val="00E9195C"/>
    <w:rsid w:val="00E91EB3"/>
    <w:rsid w:val="00E927FF"/>
    <w:rsid w:val="00E92FC0"/>
    <w:rsid w:val="00E94A21"/>
    <w:rsid w:val="00E94B82"/>
    <w:rsid w:val="00E94D4C"/>
    <w:rsid w:val="00E953AE"/>
    <w:rsid w:val="00E95CE0"/>
    <w:rsid w:val="00E9613D"/>
    <w:rsid w:val="00E96AB3"/>
    <w:rsid w:val="00E96FE5"/>
    <w:rsid w:val="00E974E5"/>
    <w:rsid w:val="00EA1555"/>
    <w:rsid w:val="00EA16FE"/>
    <w:rsid w:val="00EA1810"/>
    <w:rsid w:val="00EA21AF"/>
    <w:rsid w:val="00EA3077"/>
    <w:rsid w:val="00EA3290"/>
    <w:rsid w:val="00EA403A"/>
    <w:rsid w:val="00EA50D3"/>
    <w:rsid w:val="00EA56AA"/>
    <w:rsid w:val="00EB061D"/>
    <w:rsid w:val="00EB09B8"/>
    <w:rsid w:val="00EB13E6"/>
    <w:rsid w:val="00EB15D5"/>
    <w:rsid w:val="00EB257C"/>
    <w:rsid w:val="00EB275B"/>
    <w:rsid w:val="00EB42D7"/>
    <w:rsid w:val="00EB6E12"/>
    <w:rsid w:val="00EC1898"/>
    <w:rsid w:val="00EC1F39"/>
    <w:rsid w:val="00EC207A"/>
    <w:rsid w:val="00EC2812"/>
    <w:rsid w:val="00EC2C37"/>
    <w:rsid w:val="00EC3252"/>
    <w:rsid w:val="00EC4591"/>
    <w:rsid w:val="00EC4FD8"/>
    <w:rsid w:val="00EC51E6"/>
    <w:rsid w:val="00EC56EC"/>
    <w:rsid w:val="00EC6A5B"/>
    <w:rsid w:val="00EC6DA2"/>
    <w:rsid w:val="00EC7A00"/>
    <w:rsid w:val="00EC7F8D"/>
    <w:rsid w:val="00ED0685"/>
    <w:rsid w:val="00ED10D0"/>
    <w:rsid w:val="00ED177E"/>
    <w:rsid w:val="00ED236B"/>
    <w:rsid w:val="00ED2F53"/>
    <w:rsid w:val="00ED37B4"/>
    <w:rsid w:val="00ED3B8D"/>
    <w:rsid w:val="00ED5D03"/>
    <w:rsid w:val="00ED5F77"/>
    <w:rsid w:val="00ED69F5"/>
    <w:rsid w:val="00EE1217"/>
    <w:rsid w:val="00EE18C3"/>
    <w:rsid w:val="00EE1C4E"/>
    <w:rsid w:val="00EE20AF"/>
    <w:rsid w:val="00EE284A"/>
    <w:rsid w:val="00EE29E9"/>
    <w:rsid w:val="00EE326B"/>
    <w:rsid w:val="00EE3E19"/>
    <w:rsid w:val="00EE3EDB"/>
    <w:rsid w:val="00EE4333"/>
    <w:rsid w:val="00EE4F59"/>
    <w:rsid w:val="00EE6098"/>
    <w:rsid w:val="00EE65CC"/>
    <w:rsid w:val="00EE6969"/>
    <w:rsid w:val="00EE6D79"/>
    <w:rsid w:val="00EF0688"/>
    <w:rsid w:val="00EF092C"/>
    <w:rsid w:val="00EF1944"/>
    <w:rsid w:val="00EF2CC7"/>
    <w:rsid w:val="00EF34FC"/>
    <w:rsid w:val="00EF3EA1"/>
    <w:rsid w:val="00EF4B5F"/>
    <w:rsid w:val="00EF4BF5"/>
    <w:rsid w:val="00EF5005"/>
    <w:rsid w:val="00EF50D5"/>
    <w:rsid w:val="00EF662D"/>
    <w:rsid w:val="00EF67B4"/>
    <w:rsid w:val="00EF78D9"/>
    <w:rsid w:val="00EF7CE2"/>
    <w:rsid w:val="00EF7D43"/>
    <w:rsid w:val="00F00087"/>
    <w:rsid w:val="00F00A2D"/>
    <w:rsid w:val="00F00F20"/>
    <w:rsid w:val="00F01F74"/>
    <w:rsid w:val="00F02C19"/>
    <w:rsid w:val="00F0358E"/>
    <w:rsid w:val="00F03803"/>
    <w:rsid w:val="00F051BA"/>
    <w:rsid w:val="00F05D8F"/>
    <w:rsid w:val="00F06272"/>
    <w:rsid w:val="00F07509"/>
    <w:rsid w:val="00F0750E"/>
    <w:rsid w:val="00F109B6"/>
    <w:rsid w:val="00F109DD"/>
    <w:rsid w:val="00F117B5"/>
    <w:rsid w:val="00F12957"/>
    <w:rsid w:val="00F12BDF"/>
    <w:rsid w:val="00F13BC7"/>
    <w:rsid w:val="00F148FD"/>
    <w:rsid w:val="00F15263"/>
    <w:rsid w:val="00F15E28"/>
    <w:rsid w:val="00F172D2"/>
    <w:rsid w:val="00F17DC7"/>
    <w:rsid w:val="00F207E8"/>
    <w:rsid w:val="00F22A44"/>
    <w:rsid w:val="00F22F4D"/>
    <w:rsid w:val="00F2349F"/>
    <w:rsid w:val="00F23826"/>
    <w:rsid w:val="00F25066"/>
    <w:rsid w:val="00F255A0"/>
    <w:rsid w:val="00F274A3"/>
    <w:rsid w:val="00F277C1"/>
    <w:rsid w:val="00F27C60"/>
    <w:rsid w:val="00F27F8E"/>
    <w:rsid w:val="00F30328"/>
    <w:rsid w:val="00F3044B"/>
    <w:rsid w:val="00F307A2"/>
    <w:rsid w:val="00F3176D"/>
    <w:rsid w:val="00F3230B"/>
    <w:rsid w:val="00F3308C"/>
    <w:rsid w:val="00F3346F"/>
    <w:rsid w:val="00F33AE1"/>
    <w:rsid w:val="00F3503B"/>
    <w:rsid w:val="00F35A69"/>
    <w:rsid w:val="00F36479"/>
    <w:rsid w:val="00F3682B"/>
    <w:rsid w:val="00F401BB"/>
    <w:rsid w:val="00F412D6"/>
    <w:rsid w:val="00F4343D"/>
    <w:rsid w:val="00F43666"/>
    <w:rsid w:val="00F43704"/>
    <w:rsid w:val="00F43AF1"/>
    <w:rsid w:val="00F44904"/>
    <w:rsid w:val="00F45A1F"/>
    <w:rsid w:val="00F4616A"/>
    <w:rsid w:val="00F465F5"/>
    <w:rsid w:val="00F46952"/>
    <w:rsid w:val="00F46E89"/>
    <w:rsid w:val="00F475F7"/>
    <w:rsid w:val="00F47687"/>
    <w:rsid w:val="00F476E2"/>
    <w:rsid w:val="00F4785C"/>
    <w:rsid w:val="00F47C64"/>
    <w:rsid w:val="00F47E86"/>
    <w:rsid w:val="00F47FB0"/>
    <w:rsid w:val="00F51A28"/>
    <w:rsid w:val="00F51EBB"/>
    <w:rsid w:val="00F51F9F"/>
    <w:rsid w:val="00F52A33"/>
    <w:rsid w:val="00F530BA"/>
    <w:rsid w:val="00F5343F"/>
    <w:rsid w:val="00F53661"/>
    <w:rsid w:val="00F53A08"/>
    <w:rsid w:val="00F54744"/>
    <w:rsid w:val="00F54BF3"/>
    <w:rsid w:val="00F55313"/>
    <w:rsid w:val="00F566D4"/>
    <w:rsid w:val="00F56BAD"/>
    <w:rsid w:val="00F57AA6"/>
    <w:rsid w:val="00F57B30"/>
    <w:rsid w:val="00F57D20"/>
    <w:rsid w:val="00F60BDE"/>
    <w:rsid w:val="00F612EE"/>
    <w:rsid w:val="00F62C87"/>
    <w:rsid w:val="00F67547"/>
    <w:rsid w:val="00F67752"/>
    <w:rsid w:val="00F7061D"/>
    <w:rsid w:val="00F70810"/>
    <w:rsid w:val="00F72C14"/>
    <w:rsid w:val="00F74297"/>
    <w:rsid w:val="00F743E8"/>
    <w:rsid w:val="00F74756"/>
    <w:rsid w:val="00F752B6"/>
    <w:rsid w:val="00F756BC"/>
    <w:rsid w:val="00F767ED"/>
    <w:rsid w:val="00F76C52"/>
    <w:rsid w:val="00F77F74"/>
    <w:rsid w:val="00F801E6"/>
    <w:rsid w:val="00F8049D"/>
    <w:rsid w:val="00F8088C"/>
    <w:rsid w:val="00F811EC"/>
    <w:rsid w:val="00F818E0"/>
    <w:rsid w:val="00F827D6"/>
    <w:rsid w:val="00F831D6"/>
    <w:rsid w:val="00F83280"/>
    <w:rsid w:val="00F84A10"/>
    <w:rsid w:val="00F85603"/>
    <w:rsid w:val="00F85A21"/>
    <w:rsid w:val="00F87986"/>
    <w:rsid w:val="00F90439"/>
    <w:rsid w:val="00F90674"/>
    <w:rsid w:val="00F907C7"/>
    <w:rsid w:val="00F913FD"/>
    <w:rsid w:val="00F92BD2"/>
    <w:rsid w:val="00F92DB8"/>
    <w:rsid w:val="00F938E7"/>
    <w:rsid w:val="00F95E77"/>
    <w:rsid w:val="00F9608D"/>
    <w:rsid w:val="00F96F23"/>
    <w:rsid w:val="00F97A74"/>
    <w:rsid w:val="00F97CBE"/>
    <w:rsid w:val="00F97CE5"/>
    <w:rsid w:val="00F97F4C"/>
    <w:rsid w:val="00FA0345"/>
    <w:rsid w:val="00FA0D0E"/>
    <w:rsid w:val="00FA0E2A"/>
    <w:rsid w:val="00FA169C"/>
    <w:rsid w:val="00FA16FA"/>
    <w:rsid w:val="00FA1D02"/>
    <w:rsid w:val="00FA29C2"/>
    <w:rsid w:val="00FA2B68"/>
    <w:rsid w:val="00FA2B6F"/>
    <w:rsid w:val="00FA3EB9"/>
    <w:rsid w:val="00FA3F72"/>
    <w:rsid w:val="00FA479B"/>
    <w:rsid w:val="00FA4BA6"/>
    <w:rsid w:val="00FA54A9"/>
    <w:rsid w:val="00FA5B2B"/>
    <w:rsid w:val="00FA608B"/>
    <w:rsid w:val="00FA6448"/>
    <w:rsid w:val="00FA668B"/>
    <w:rsid w:val="00FA6DB1"/>
    <w:rsid w:val="00FA738C"/>
    <w:rsid w:val="00FB08A8"/>
    <w:rsid w:val="00FB1594"/>
    <w:rsid w:val="00FB1AD6"/>
    <w:rsid w:val="00FB1FA6"/>
    <w:rsid w:val="00FB3044"/>
    <w:rsid w:val="00FB33C1"/>
    <w:rsid w:val="00FB3E04"/>
    <w:rsid w:val="00FB4C4F"/>
    <w:rsid w:val="00FB4D84"/>
    <w:rsid w:val="00FB5B07"/>
    <w:rsid w:val="00FB6346"/>
    <w:rsid w:val="00FB675D"/>
    <w:rsid w:val="00FB69F9"/>
    <w:rsid w:val="00FB6BF3"/>
    <w:rsid w:val="00FB712F"/>
    <w:rsid w:val="00FB71D7"/>
    <w:rsid w:val="00FB7297"/>
    <w:rsid w:val="00FB788F"/>
    <w:rsid w:val="00FB796D"/>
    <w:rsid w:val="00FC02F5"/>
    <w:rsid w:val="00FC06D6"/>
    <w:rsid w:val="00FC0FFC"/>
    <w:rsid w:val="00FC12C4"/>
    <w:rsid w:val="00FC14EC"/>
    <w:rsid w:val="00FC1D9C"/>
    <w:rsid w:val="00FC380E"/>
    <w:rsid w:val="00FC42AF"/>
    <w:rsid w:val="00FC4337"/>
    <w:rsid w:val="00FC45EC"/>
    <w:rsid w:val="00FC480B"/>
    <w:rsid w:val="00FC480E"/>
    <w:rsid w:val="00FC5445"/>
    <w:rsid w:val="00FC5A9B"/>
    <w:rsid w:val="00FC6915"/>
    <w:rsid w:val="00FC6C1E"/>
    <w:rsid w:val="00FD03CF"/>
    <w:rsid w:val="00FD2917"/>
    <w:rsid w:val="00FD341D"/>
    <w:rsid w:val="00FD38D4"/>
    <w:rsid w:val="00FD3A3D"/>
    <w:rsid w:val="00FD4085"/>
    <w:rsid w:val="00FD46BE"/>
    <w:rsid w:val="00FD46FC"/>
    <w:rsid w:val="00FD4B2E"/>
    <w:rsid w:val="00FD5525"/>
    <w:rsid w:val="00FD5AE7"/>
    <w:rsid w:val="00FD5DEC"/>
    <w:rsid w:val="00FD613E"/>
    <w:rsid w:val="00FD6A0F"/>
    <w:rsid w:val="00FD6C18"/>
    <w:rsid w:val="00FE0117"/>
    <w:rsid w:val="00FE0356"/>
    <w:rsid w:val="00FE0CE8"/>
    <w:rsid w:val="00FE0EFC"/>
    <w:rsid w:val="00FE15F3"/>
    <w:rsid w:val="00FE17C6"/>
    <w:rsid w:val="00FE1BC1"/>
    <w:rsid w:val="00FE2804"/>
    <w:rsid w:val="00FE2846"/>
    <w:rsid w:val="00FE2AB7"/>
    <w:rsid w:val="00FE2F5A"/>
    <w:rsid w:val="00FE318D"/>
    <w:rsid w:val="00FE33A5"/>
    <w:rsid w:val="00FE3967"/>
    <w:rsid w:val="00FE4A6B"/>
    <w:rsid w:val="00FE60E2"/>
    <w:rsid w:val="00FE7066"/>
    <w:rsid w:val="00FE7E57"/>
    <w:rsid w:val="00FF0B7E"/>
    <w:rsid w:val="00FF2201"/>
    <w:rsid w:val="00FF2BF4"/>
    <w:rsid w:val="00FF2F2E"/>
    <w:rsid w:val="00FF39DB"/>
    <w:rsid w:val="00FF4B70"/>
    <w:rsid w:val="00FF4D7D"/>
    <w:rsid w:val="00FF6A6D"/>
    <w:rsid w:val="00FF70CE"/>
    <w:rsid w:val="00FF75AD"/>
    <w:rsid w:val="00FF7646"/>
    <w:rsid w:val="00FF76CB"/>
    <w:rsid w:val="00FF7A78"/>
    <w:rsid w:val="00FF7DB7"/>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8BAA2"/>
  <w15:chartTrackingRefBased/>
  <w15:docId w15:val="{5E08231E-8017-4243-9C6E-7FA393C1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7A8"/>
    <w:rPr>
      <w:rFonts w:cs="Arial"/>
      <w:sz w:val="24"/>
      <w:szCs w:val="24"/>
      <w:lang w:val="en-ZA"/>
    </w:rPr>
  </w:style>
  <w:style w:type="paragraph" w:styleId="Heading1">
    <w:name w:val="heading 1"/>
    <w:basedOn w:val="Normal"/>
    <w:next w:val="Normal"/>
    <w:link w:val="Heading1Char"/>
    <w:qFormat/>
    <w:pPr>
      <w:keepNext/>
      <w:outlineLvl w:val="0"/>
    </w:pPr>
    <w:rPr>
      <w:rFonts w:ascii="Arial" w:hAnsi="Arial"/>
      <w:b/>
      <w:bCs/>
      <w:lang w:val="en-US"/>
    </w:rPr>
  </w:style>
  <w:style w:type="paragraph" w:styleId="Heading2">
    <w:name w:val="heading 2"/>
    <w:basedOn w:val="Normal"/>
    <w:next w:val="Normal"/>
    <w:qFormat/>
    <w:pPr>
      <w:keepNext/>
      <w:jc w:val="center"/>
      <w:outlineLvl w:val="1"/>
    </w:pPr>
    <w:rPr>
      <w:rFonts w:ascii="Arial" w:hAnsi="Arial"/>
      <w:b/>
      <w:bCs/>
      <w:sz w:val="22"/>
      <w:lang w:val="en-US"/>
    </w:rPr>
  </w:style>
  <w:style w:type="paragraph" w:styleId="Heading3">
    <w:name w:val="heading 3"/>
    <w:basedOn w:val="Normal"/>
    <w:next w:val="Normal"/>
    <w:qFormat/>
    <w:pPr>
      <w:keepNext/>
      <w:outlineLvl w:val="2"/>
    </w:pPr>
    <w:rPr>
      <w:rFonts w:ascii="Arial" w:hAnsi="Arial"/>
      <w:b/>
      <w:bCs/>
      <w:sz w:val="22"/>
      <w:lang w:val="en-US"/>
    </w:rPr>
  </w:style>
  <w:style w:type="paragraph" w:styleId="Heading4">
    <w:name w:val="heading 4"/>
    <w:basedOn w:val="Normal"/>
    <w:next w:val="Normal"/>
    <w:qFormat/>
    <w:pPr>
      <w:keepNext/>
      <w:ind w:left="5040"/>
      <w:jc w:val="center"/>
      <w:outlineLvl w:val="3"/>
    </w:pPr>
    <w:rPr>
      <w:rFonts w:ascii="Arial" w:hAnsi="Arial"/>
      <w:b/>
      <w:bCs/>
      <w:lang w:val="en-US"/>
    </w:rPr>
  </w:style>
  <w:style w:type="paragraph" w:styleId="Heading5">
    <w:name w:val="heading 5"/>
    <w:basedOn w:val="Normal"/>
    <w:next w:val="Normal"/>
    <w:qFormat/>
    <w:pPr>
      <w:keepNext/>
      <w:jc w:val="center"/>
      <w:outlineLvl w:val="4"/>
    </w:pPr>
    <w:rPr>
      <w:rFonts w:ascii="Arial" w:hAnsi="Arial"/>
      <w:b/>
      <w:bCs/>
      <w:lang w:val="en-US"/>
    </w:rPr>
  </w:style>
  <w:style w:type="paragraph" w:styleId="Heading6">
    <w:name w:val="heading 6"/>
    <w:basedOn w:val="Normal"/>
    <w:next w:val="Normal"/>
    <w:qFormat/>
    <w:pPr>
      <w:keepNext/>
      <w:ind w:left="5040" w:firstLine="720"/>
      <w:outlineLvl w:val="5"/>
    </w:pPr>
    <w:rPr>
      <w:rFonts w:ascii="Arial" w:hAnsi="Arial"/>
      <w:b/>
      <w:bCs/>
      <w:lang w:val="en-US"/>
    </w:rPr>
  </w:style>
  <w:style w:type="paragraph" w:styleId="Heading7">
    <w:name w:val="heading 7"/>
    <w:basedOn w:val="Normal"/>
    <w:next w:val="Normal"/>
    <w:qFormat/>
    <w:pPr>
      <w:keepNext/>
      <w:jc w:val="right"/>
      <w:outlineLvl w:val="6"/>
    </w:pPr>
    <w:rPr>
      <w:rFonts w:ascii="Arial" w:hAnsi="Arial"/>
      <w:b/>
      <w:bCs/>
      <w:sz w:val="22"/>
      <w:lang w:val="en-US"/>
    </w:rPr>
  </w:style>
  <w:style w:type="paragraph" w:styleId="Heading8">
    <w:name w:val="heading 8"/>
    <w:basedOn w:val="Normal"/>
    <w:next w:val="Normal"/>
    <w:qFormat/>
    <w:pPr>
      <w:keepNext/>
      <w:outlineLvl w:val="7"/>
    </w:pPr>
    <w:rPr>
      <w:b/>
      <w:bCs/>
      <w:i/>
      <w:iCs/>
      <w:lang w:val="en-US"/>
    </w:rPr>
  </w:style>
  <w:style w:type="paragraph" w:styleId="Heading9">
    <w:name w:val="heading 9"/>
    <w:basedOn w:val="Normal"/>
    <w:next w:val="Normal"/>
    <w:qFormat/>
    <w:pPr>
      <w:keepNext/>
      <w:jc w:val="center"/>
      <w:outlineLvl w:val="8"/>
    </w:pPr>
    <w:rPr>
      <w:b/>
      <w:bCs/>
      <w:i/>
      <w:i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b/>
      <w:bCs/>
      <w:sz w:val="20"/>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20" w:hanging="720"/>
    </w:pPr>
    <w:rPr>
      <w:rFonts w:ascii="Arial" w:hAnsi="Arial"/>
      <w:lang w:val="en-US"/>
    </w:rPr>
  </w:style>
  <w:style w:type="paragraph" w:styleId="BodyText2">
    <w:name w:val="Body Text 2"/>
    <w:basedOn w:val="Normal"/>
    <w:pPr>
      <w:jc w:val="center"/>
    </w:pPr>
    <w:rPr>
      <w:rFonts w:ascii="Arial" w:hAnsi="Arial"/>
      <w:b/>
      <w:bCs/>
      <w:sz w:val="20"/>
      <w:lang w:val="en-US"/>
    </w:rPr>
  </w:style>
  <w:style w:type="paragraph" w:styleId="BodyText3">
    <w:name w:val="Body Text 3"/>
    <w:basedOn w:val="Normal"/>
    <w:rPr>
      <w:rFonts w:ascii="Arial" w:hAnsi="Arial"/>
      <w:b/>
      <w:bCs/>
      <w:sz w:val="22"/>
      <w:lang w:val="en-US"/>
    </w:rPr>
  </w:style>
  <w:style w:type="paragraph" w:styleId="BodyTextIndent2">
    <w:name w:val="Body Text Indent 2"/>
    <w:basedOn w:val="Normal"/>
    <w:pPr>
      <w:ind w:left="720"/>
    </w:pPr>
    <w:rPr>
      <w:rFonts w:ascii="Arial" w:hAnsi="Arial"/>
      <w:i/>
      <w:iCs/>
    </w:rPr>
  </w:style>
  <w:style w:type="paragraph" w:styleId="BodyTextIndent3">
    <w:name w:val="Body Text Indent 3"/>
    <w:basedOn w:val="Normal"/>
    <w:pPr>
      <w:ind w:firstLine="720"/>
    </w:pPr>
    <w:rPr>
      <w:rFonts w:ascii="Arial" w:hAnsi="Arial"/>
      <w:b/>
      <w:bCs/>
      <w:i/>
      <w:iCs/>
      <w:sz w:val="22"/>
      <w:lang w:val="en-US"/>
    </w:rPr>
  </w:style>
  <w:style w:type="character" w:styleId="Strong">
    <w:name w:val="Strong"/>
    <w:qFormat/>
    <w:rPr>
      <w:b/>
      <w:bCs/>
    </w:rPr>
  </w:style>
  <w:style w:type="character" w:styleId="Hyperlink">
    <w:name w:val="Hyperlink"/>
    <w:rPr>
      <w:rFonts w:ascii="Arial" w:hAnsi="Arial" w:cs="Arial" w:hint="default"/>
      <w:color w:val="0000FF"/>
      <w:sz w:val="20"/>
      <w:szCs w:val="20"/>
      <w:u w:val="single"/>
    </w:rPr>
  </w:style>
  <w:style w:type="paragraph" w:styleId="NormalWeb">
    <w:name w:val="Normal (Web)"/>
    <w:basedOn w:val="Normal"/>
    <w:pPr>
      <w:spacing w:before="100" w:beforeAutospacing="1" w:after="100" w:afterAutospacing="1"/>
    </w:pPr>
    <w:rPr>
      <w:rFonts w:ascii="Arial" w:eastAsia="Arial Unicode MS" w:hAnsi="Arial"/>
      <w:color w:val="000033"/>
      <w:sz w:val="20"/>
      <w:szCs w:val="20"/>
      <w:lang w:val="en-GB"/>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uiPriority w:val="39"/>
    <w:rsid w:val="008E0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link">
    <w:name w:val="klink"/>
    <w:basedOn w:val="DefaultParagraphFont"/>
    <w:rsid w:val="00650E27"/>
  </w:style>
  <w:style w:type="paragraph" w:styleId="ListParagraph">
    <w:name w:val="List Paragraph"/>
    <w:basedOn w:val="Normal"/>
    <w:uiPriority w:val="34"/>
    <w:qFormat/>
    <w:rsid w:val="00E02592"/>
    <w:pPr>
      <w:spacing w:after="200" w:line="276" w:lineRule="auto"/>
      <w:ind w:left="720"/>
      <w:contextualSpacing/>
    </w:pPr>
    <w:rPr>
      <w:rFonts w:ascii="Calibri" w:eastAsia="Calibri" w:hAnsi="Calibri" w:cs="Times New Roman"/>
      <w:sz w:val="22"/>
      <w:szCs w:val="22"/>
      <w:lang w:val="en-US"/>
    </w:rPr>
  </w:style>
  <w:style w:type="character" w:customStyle="1" w:styleId="Heading1Char">
    <w:name w:val="Heading 1 Char"/>
    <w:link w:val="Heading1"/>
    <w:rsid w:val="008A6EEA"/>
    <w:rPr>
      <w:rFonts w:ascii="Arial" w:hAnsi="Arial" w:cs="Arial"/>
      <w:b/>
      <w:bCs/>
      <w:sz w:val="24"/>
      <w:szCs w:val="24"/>
      <w:lang w:val="en-US" w:eastAsia="en-US" w:bidi="ar-SA"/>
    </w:rPr>
  </w:style>
  <w:style w:type="paragraph" w:styleId="Caption">
    <w:name w:val="caption"/>
    <w:basedOn w:val="Normal"/>
    <w:next w:val="Normal"/>
    <w:qFormat/>
    <w:rsid w:val="00677F7A"/>
    <w:pPr>
      <w:keepNext/>
      <w:keepLines/>
      <w:widowControl w:val="0"/>
      <w:tabs>
        <w:tab w:val="left" w:pos="-1440"/>
        <w:tab w:val="left" w:pos="-720"/>
        <w:tab w:val="left" w:pos="0"/>
        <w:tab w:val="left" w:pos="720"/>
        <w:tab w:val="left" w:pos="1440"/>
        <w:tab w:val="left" w:pos="2160"/>
        <w:tab w:val="left" w:pos="2880"/>
        <w:tab w:val="left" w:pos="3600"/>
        <w:tab w:val="left" w:pos="4662"/>
        <w:tab w:val="left" w:pos="7200"/>
        <w:tab w:val="left" w:pos="7920"/>
        <w:tab w:val="left" w:pos="8640"/>
        <w:tab w:val="left" w:pos="9360"/>
        <w:tab w:val="left" w:pos="10080"/>
      </w:tabs>
      <w:ind w:left="4773" w:hanging="4773"/>
    </w:pPr>
    <w:rPr>
      <w:rFonts w:ascii="Arial Narrow" w:hAnsi="Arial Narrow" w:cs="Times New Roman"/>
      <w:b/>
      <w:snapToGrid w:val="0"/>
      <w:color w:val="800080"/>
      <w:sz w:val="22"/>
      <w:szCs w:val="20"/>
    </w:rPr>
  </w:style>
  <w:style w:type="character" w:customStyle="1" w:styleId="CharChar1">
    <w:name w:val="Char Char1"/>
    <w:rsid w:val="00276E12"/>
    <w:rPr>
      <w:rFonts w:ascii="Arial" w:eastAsia="Times New Roman" w:hAnsi="Arial" w:cs="Arial"/>
      <w:b/>
      <w:bCs/>
      <w:sz w:val="24"/>
      <w:szCs w:val="24"/>
    </w:rPr>
  </w:style>
  <w:style w:type="character" w:customStyle="1" w:styleId="HeaderChar">
    <w:name w:val="Header Char"/>
    <w:link w:val="Header"/>
    <w:rsid w:val="00C00D24"/>
    <w:rPr>
      <w:rFonts w:cs="Arial"/>
      <w:sz w:val="24"/>
      <w:szCs w:val="24"/>
      <w:lang w:val="en-ZA"/>
    </w:rPr>
  </w:style>
  <w:style w:type="character" w:customStyle="1" w:styleId="BalloonTextChar">
    <w:name w:val="Balloon Text Char"/>
    <w:link w:val="BalloonText"/>
    <w:uiPriority w:val="99"/>
    <w:semiHidden/>
    <w:rsid w:val="009B4839"/>
    <w:rPr>
      <w:rFonts w:ascii="Tahoma" w:hAnsi="Tahoma" w:cs="Tahoma"/>
      <w:sz w:val="16"/>
      <w:szCs w:val="16"/>
      <w:lang w:val="en-ZA"/>
    </w:rPr>
  </w:style>
  <w:style w:type="paragraph" w:styleId="NoSpacing">
    <w:name w:val="No Spacing"/>
    <w:uiPriority w:val="1"/>
    <w:qFormat/>
    <w:rsid w:val="003020E5"/>
    <w:rPr>
      <w:rFonts w:ascii="Calibri" w:eastAsia="Calibri" w:hAnsi="Calibri"/>
      <w:sz w:val="22"/>
      <w:szCs w:val="22"/>
      <w:lang w:val="en-ZA"/>
    </w:rPr>
  </w:style>
  <w:style w:type="paragraph" w:styleId="Revision">
    <w:name w:val="Revision"/>
    <w:hidden/>
    <w:uiPriority w:val="99"/>
    <w:semiHidden/>
    <w:rsid w:val="00BA4841"/>
    <w:rPr>
      <w:rFonts w:cs="Arial"/>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6339">
      <w:bodyDiv w:val="1"/>
      <w:marLeft w:val="0"/>
      <w:marRight w:val="0"/>
      <w:marTop w:val="0"/>
      <w:marBottom w:val="0"/>
      <w:divBdr>
        <w:top w:val="none" w:sz="0" w:space="0" w:color="auto"/>
        <w:left w:val="none" w:sz="0" w:space="0" w:color="auto"/>
        <w:bottom w:val="none" w:sz="0" w:space="0" w:color="auto"/>
        <w:right w:val="none" w:sz="0" w:space="0" w:color="auto"/>
      </w:divBdr>
    </w:div>
    <w:div w:id="280377943">
      <w:bodyDiv w:val="1"/>
      <w:marLeft w:val="0"/>
      <w:marRight w:val="0"/>
      <w:marTop w:val="0"/>
      <w:marBottom w:val="0"/>
      <w:divBdr>
        <w:top w:val="none" w:sz="0" w:space="0" w:color="auto"/>
        <w:left w:val="none" w:sz="0" w:space="0" w:color="auto"/>
        <w:bottom w:val="none" w:sz="0" w:space="0" w:color="auto"/>
        <w:right w:val="none" w:sz="0" w:space="0" w:color="auto"/>
      </w:divBdr>
    </w:div>
    <w:div w:id="395326034">
      <w:bodyDiv w:val="1"/>
      <w:marLeft w:val="0"/>
      <w:marRight w:val="0"/>
      <w:marTop w:val="0"/>
      <w:marBottom w:val="0"/>
      <w:divBdr>
        <w:top w:val="none" w:sz="0" w:space="0" w:color="auto"/>
        <w:left w:val="none" w:sz="0" w:space="0" w:color="auto"/>
        <w:bottom w:val="none" w:sz="0" w:space="0" w:color="auto"/>
        <w:right w:val="none" w:sz="0" w:space="0" w:color="auto"/>
      </w:divBdr>
    </w:div>
    <w:div w:id="543324355">
      <w:bodyDiv w:val="1"/>
      <w:marLeft w:val="0"/>
      <w:marRight w:val="0"/>
      <w:marTop w:val="0"/>
      <w:marBottom w:val="0"/>
      <w:divBdr>
        <w:top w:val="none" w:sz="0" w:space="0" w:color="auto"/>
        <w:left w:val="none" w:sz="0" w:space="0" w:color="auto"/>
        <w:bottom w:val="none" w:sz="0" w:space="0" w:color="auto"/>
        <w:right w:val="none" w:sz="0" w:space="0" w:color="auto"/>
      </w:divBdr>
    </w:div>
    <w:div w:id="731082723">
      <w:bodyDiv w:val="1"/>
      <w:marLeft w:val="0"/>
      <w:marRight w:val="0"/>
      <w:marTop w:val="0"/>
      <w:marBottom w:val="0"/>
      <w:divBdr>
        <w:top w:val="none" w:sz="0" w:space="0" w:color="auto"/>
        <w:left w:val="none" w:sz="0" w:space="0" w:color="auto"/>
        <w:bottom w:val="none" w:sz="0" w:space="0" w:color="auto"/>
        <w:right w:val="none" w:sz="0" w:space="0" w:color="auto"/>
      </w:divBdr>
    </w:div>
    <w:div w:id="949241752">
      <w:bodyDiv w:val="1"/>
      <w:marLeft w:val="0"/>
      <w:marRight w:val="0"/>
      <w:marTop w:val="0"/>
      <w:marBottom w:val="0"/>
      <w:divBdr>
        <w:top w:val="none" w:sz="0" w:space="0" w:color="auto"/>
        <w:left w:val="none" w:sz="0" w:space="0" w:color="auto"/>
        <w:bottom w:val="none" w:sz="0" w:space="0" w:color="auto"/>
        <w:right w:val="none" w:sz="0" w:space="0" w:color="auto"/>
      </w:divBdr>
    </w:div>
    <w:div w:id="999309198">
      <w:bodyDiv w:val="1"/>
      <w:marLeft w:val="0"/>
      <w:marRight w:val="0"/>
      <w:marTop w:val="0"/>
      <w:marBottom w:val="0"/>
      <w:divBdr>
        <w:top w:val="none" w:sz="0" w:space="0" w:color="auto"/>
        <w:left w:val="none" w:sz="0" w:space="0" w:color="auto"/>
        <w:bottom w:val="none" w:sz="0" w:space="0" w:color="auto"/>
        <w:right w:val="none" w:sz="0" w:space="0" w:color="auto"/>
      </w:divBdr>
    </w:div>
    <w:div w:id="1051688508">
      <w:bodyDiv w:val="1"/>
      <w:marLeft w:val="0"/>
      <w:marRight w:val="0"/>
      <w:marTop w:val="0"/>
      <w:marBottom w:val="0"/>
      <w:divBdr>
        <w:top w:val="none" w:sz="0" w:space="0" w:color="auto"/>
        <w:left w:val="none" w:sz="0" w:space="0" w:color="auto"/>
        <w:bottom w:val="none" w:sz="0" w:space="0" w:color="auto"/>
        <w:right w:val="none" w:sz="0" w:space="0" w:color="auto"/>
      </w:divBdr>
    </w:div>
    <w:div w:id="1056276409">
      <w:bodyDiv w:val="1"/>
      <w:marLeft w:val="0"/>
      <w:marRight w:val="0"/>
      <w:marTop w:val="0"/>
      <w:marBottom w:val="0"/>
      <w:divBdr>
        <w:top w:val="none" w:sz="0" w:space="0" w:color="auto"/>
        <w:left w:val="none" w:sz="0" w:space="0" w:color="auto"/>
        <w:bottom w:val="none" w:sz="0" w:space="0" w:color="auto"/>
        <w:right w:val="none" w:sz="0" w:space="0" w:color="auto"/>
      </w:divBdr>
    </w:div>
    <w:div w:id="1155220946">
      <w:bodyDiv w:val="1"/>
      <w:marLeft w:val="0"/>
      <w:marRight w:val="0"/>
      <w:marTop w:val="0"/>
      <w:marBottom w:val="0"/>
      <w:divBdr>
        <w:top w:val="none" w:sz="0" w:space="0" w:color="auto"/>
        <w:left w:val="none" w:sz="0" w:space="0" w:color="auto"/>
        <w:bottom w:val="none" w:sz="0" w:space="0" w:color="auto"/>
        <w:right w:val="none" w:sz="0" w:space="0" w:color="auto"/>
      </w:divBdr>
    </w:div>
    <w:div w:id="1218399627">
      <w:bodyDiv w:val="1"/>
      <w:marLeft w:val="0"/>
      <w:marRight w:val="0"/>
      <w:marTop w:val="0"/>
      <w:marBottom w:val="0"/>
      <w:divBdr>
        <w:top w:val="none" w:sz="0" w:space="0" w:color="auto"/>
        <w:left w:val="none" w:sz="0" w:space="0" w:color="auto"/>
        <w:bottom w:val="none" w:sz="0" w:space="0" w:color="auto"/>
        <w:right w:val="none" w:sz="0" w:space="0" w:color="auto"/>
      </w:divBdr>
    </w:div>
    <w:div w:id="1373460168">
      <w:bodyDiv w:val="1"/>
      <w:marLeft w:val="0"/>
      <w:marRight w:val="0"/>
      <w:marTop w:val="0"/>
      <w:marBottom w:val="0"/>
      <w:divBdr>
        <w:top w:val="none" w:sz="0" w:space="0" w:color="auto"/>
        <w:left w:val="none" w:sz="0" w:space="0" w:color="auto"/>
        <w:bottom w:val="none" w:sz="0" w:space="0" w:color="auto"/>
        <w:right w:val="none" w:sz="0" w:space="0" w:color="auto"/>
      </w:divBdr>
    </w:div>
    <w:div w:id="1394160995">
      <w:bodyDiv w:val="1"/>
      <w:marLeft w:val="0"/>
      <w:marRight w:val="0"/>
      <w:marTop w:val="0"/>
      <w:marBottom w:val="0"/>
      <w:divBdr>
        <w:top w:val="none" w:sz="0" w:space="0" w:color="auto"/>
        <w:left w:val="none" w:sz="0" w:space="0" w:color="auto"/>
        <w:bottom w:val="none" w:sz="0" w:space="0" w:color="auto"/>
        <w:right w:val="none" w:sz="0" w:space="0" w:color="auto"/>
      </w:divBdr>
    </w:div>
    <w:div w:id="1704935060">
      <w:bodyDiv w:val="1"/>
      <w:marLeft w:val="0"/>
      <w:marRight w:val="0"/>
      <w:marTop w:val="0"/>
      <w:marBottom w:val="0"/>
      <w:divBdr>
        <w:top w:val="none" w:sz="0" w:space="0" w:color="auto"/>
        <w:left w:val="none" w:sz="0" w:space="0" w:color="auto"/>
        <w:bottom w:val="none" w:sz="0" w:space="0" w:color="auto"/>
        <w:right w:val="none" w:sz="0" w:space="0" w:color="auto"/>
      </w:divBdr>
    </w:div>
    <w:div w:id="1770009390">
      <w:bodyDiv w:val="1"/>
      <w:marLeft w:val="0"/>
      <w:marRight w:val="0"/>
      <w:marTop w:val="0"/>
      <w:marBottom w:val="0"/>
      <w:divBdr>
        <w:top w:val="none" w:sz="0" w:space="0" w:color="auto"/>
        <w:left w:val="none" w:sz="0" w:space="0" w:color="auto"/>
        <w:bottom w:val="none" w:sz="0" w:space="0" w:color="auto"/>
        <w:right w:val="none" w:sz="0" w:space="0" w:color="auto"/>
      </w:divBdr>
    </w:div>
    <w:div w:id="1824008010">
      <w:bodyDiv w:val="1"/>
      <w:marLeft w:val="0"/>
      <w:marRight w:val="0"/>
      <w:marTop w:val="0"/>
      <w:marBottom w:val="0"/>
      <w:divBdr>
        <w:top w:val="none" w:sz="0" w:space="0" w:color="auto"/>
        <w:left w:val="none" w:sz="0" w:space="0" w:color="auto"/>
        <w:bottom w:val="none" w:sz="0" w:space="0" w:color="auto"/>
        <w:right w:val="none" w:sz="0" w:space="0" w:color="auto"/>
      </w:divBdr>
    </w:div>
    <w:div w:id="19816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ver%20Page%20SC%202006%20(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6121A-015A-49CF-8266-C074A537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SC 2006 (Eng).dot</Template>
  <TotalTime>67</TotalTime>
  <Pages>14</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IT P2 September 2023</vt:lpstr>
    </vt:vector>
  </TitlesOfParts>
  <Company>Hewlett-Packard Company</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P2 September 2023</dc:title>
  <dc:subject/>
  <dc:creator>Willem de Wit;Martin Botha</dc:creator>
  <cp:keywords/>
  <cp:lastModifiedBy>Louis Pasques</cp:lastModifiedBy>
  <cp:revision>39</cp:revision>
  <cp:lastPrinted>2023-08-01T20:27:00Z</cp:lastPrinted>
  <dcterms:created xsi:type="dcterms:W3CDTF">2024-09-06T08:30:00Z</dcterms:created>
  <dcterms:modified xsi:type="dcterms:W3CDTF">2024-09-10T11:26:00Z</dcterms:modified>
</cp:coreProperties>
</file>